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1E8A8" w14:textId="50233CC1" w:rsidR="00F27812" w:rsidRDefault="00AC1DB7">
      <w:pPr>
        <w:rPr>
          <w:rFonts w:hint="eastAsia"/>
        </w:rPr>
      </w:pPr>
      <w:r>
        <w:rPr>
          <w:rFonts w:hint="eastAsia"/>
        </w:rPr>
        <w:t xml:space="preserve"> </w:t>
      </w:r>
      <w:r>
        <w:t xml:space="preserve">    </w:t>
      </w:r>
    </w:p>
    <w:p w14:paraId="544741FB" w14:textId="096C3E8D" w:rsidR="00F27812" w:rsidRDefault="00A965CE">
      <w:pPr>
        <w:rPr>
          <w:rFonts w:hint="eastAsia"/>
        </w:rPr>
      </w:pPr>
      <w:r>
        <w:rPr>
          <w:noProof/>
        </w:rPr>
        <mc:AlternateContent>
          <mc:Choice Requires="wpg">
            <w:drawing>
              <wp:anchor distT="0" distB="0" distL="114300" distR="114300" simplePos="0" relativeHeight="251657216" behindDoc="0" locked="0" layoutInCell="1" allowOverlap="1" wp14:anchorId="5728C99F" wp14:editId="25BF2376">
                <wp:simplePos x="0" y="0"/>
                <wp:positionH relativeFrom="column">
                  <wp:posOffset>0</wp:posOffset>
                </wp:positionH>
                <wp:positionV relativeFrom="paragraph">
                  <wp:posOffset>144780</wp:posOffset>
                </wp:positionV>
                <wp:extent cx="7559675" cy="9474200"/>
                <wp:effectExtent l="0" t="0" r="3175" b="0"/>
                <wp:wrapNone/>
                <wp:docPr id="144" name="组合 143"/>
                <wp:cNvGraphicFramePr/>
                <a:graphic xmlns:a="http://schemas.openxmlformats.org/drawingml/2006/main">
                  <a:graphicData uri="http://schemas.microsoft.com/office/word/2010/wordprocessingGroup">
                    <wpg:wgp>
                      <wpg:cNvGrpSpPr/>
                      <wpg:grpSpPr>
                        <a:xfrm>
                          <a:off x="0" y="0"/>
                          <a:ext cx="7559675" cy="9474200"/>
                          <a:chOff x="17169" y="482208"/>
                          <a:chExt cx="7559675" cy="7202909"/>
                        </a:xfrm>
                      </wpg:grpSpPr>
                      <wpg:grpSp>
                        <wpg:cNvPr id="2" name="组合 2"/>
                        <wpg:cNvGrpSpPr/>
                        <wpg:grpSpPr>
                          <a:xfrm>
                            <a:off x="422026" y="1660665"/>
                            <a:ext cx="6642549" cy="2630967"/>
                            <a:chOff x="422026" y="1660665"/>
                            <a:chExt cx="6642549" cy="2630967"/>
                          </a:xfrm>
                        </wpg:grpSpPr>
                        <wps:wsp>
                          <wps:cNvPr id="67" name="矩形 67"/>
                          <wps:cNvSpPr/>
                          <wps:spPr>
                            <a:xfrm>
                              <a:off x="439340" y="1660665"/>
                              <a:ext cx="6625235" cy="300942"/>
                            </a:xfrm>
                            <a:prstGeom prst="rect">
                              <a:avLst/>
                            </a:prstGeom>
                            <a:solidFill>
                              <a:srgbClr val="FFFFFF">
                                <a:lumMod val="95000"/>
                              </a:srgbClr>
                            </a:solidFill>
                            <a:ln w="12700" cap="flat" cmpd="sng" algn="ctr">
                              <a:noFill/>
                              <a:prstDash val="solid"/>
                              <a:miter lim="800000"/>
                            </a:ln>
                            <a:effectLst/>
                          </wps:spPr>
                          <wps:bodyPr rtlCol="0" anchor="ctr"/>
                        </wps:wsp>
                        <wps:wsp>
                          <wps:cNvPr id="68" name="矩形 68"/>
                          <wps:cNvSpPr/>
                          <wps:spPr>
                            <a:xfrm>
                              <a:off x="422026" y="3990690"/>
                              <a:ext cx="6625235" cy="300942"/>
                            </a:xfrm>
                            <a:prstGeom prst="rect">
                              <a:avLst/>
                            </a:prstGeom>
                            <a:solidFill>
                              <a:srgbClr val="FFFFFF">
                                <a:lumMod val="95000"/>
                              </a:srgbClr>
                            </a:solidFill>
                            <a:ln w="12700" cap="flat" cmpd="sng" algn="ctr">
                              <a:noFill/>
                              <a:prstDash val="solid"/>
                              <a:miter lim="800000"/>
                            </a:ln>
                            <a:effectLst/>
                          </wps:spPr>
                          <wps:bodyPr rtlCol="0" anchor="ctr"/>
                        </wps:wsp>
                      </wpg:grpSp>
                      <wps:wsp>
                        <wps:cNvPr id="3" name="矩形 3"/>
                        <wps:cNvSpPr/>
                        <wps:spPr>
                          <a:xfrm>
                            <a:off x="17169" y="914981"/>
                            <a:ext cx="7559675" cy="663082"/>
                          </a:xfrm>
                          <a:prstGeom prst="rect">
                            <a:avLst/>
                          </a:prstGeom>
                          <a:solidFill>
                            <a:srgbClr val="5883A2"/>
                          </a:solidFill>
                          <a:ln w="12700" cap="flat" cmpd="sng" algn="ctr">
                            <a:noFill/>
                            <a:prstDash val="solid"/>
                            <a:miter lim="800000"/>
                          </a:ln>
                          <a:effectLst/>
                        </wps:spPr>
                        <wps:bodyPr rtlCol="0" anchor="ctr"/>
                      </wps:wsp>
                      <wps:wsp>
                        <wps:cNvPr id="5" name="矩形 5"/>
                        <wps:cNvSpPr/>
                        <wps:spPr>
                          <a:xfrm>
                            <a:off x="418552" y="482208"/>
                            <a:ext cx="2185411" cy="472788"/>
                          </a:xfrm>
                          <a:prstGeom prst="rect">
                            <a:avLst/>
                          </a:prstGeom>
                          <a:noFill/>
                        </wps:spPr>
                        <wps:txbx>
                          <w:txbxContent>
                            <w:p w14:paraId="6B5EB1D0" w14:textId="5477A983" w:rsidR="00F27812" w:rsidRDefault="00C03DAF">
                              <w:pPr>
                                <w:spacing w:line="672" w:lineRule="exact"/>
                                <w:rPr>
                                  <w:rFonts w:ascii="微软雅黑" w:eastAsia="微软雅黑" w:hAnsi="微软雅黑" w:cs="Times New Roman" w:hint="eastAsia"/>
                                  <w:color w:val="5883A2"/>
                                  <w:spacing w:val="60"/>
                                  <w:sz w:val="48"/>
                                  <w:szCs w:val="48"/>
                                </w:rPr>
                              </w:pPr>
                              <w:r w:rsidRPr="00C02E61">
                                <w:rPr>
                                  <w:rFonts w:ascii="微软雅黑" w:eastAsia="微软雅黑" w:hAnsi="微软雅黑" w:cs="Times New Roman" w:hint="eastAsia"/>
                                  <w:color w:val="5883A2"/>
                                  <w:spacing w:val="60"/>
                                  <w:sz w:val="48"/>
                                  <w:szCs w:val="48"/>
                                </w:rPr>
                                <w:t>张宇乔</w:t>
                              </w:r>
                            </w:p>
                            <w:p w14:paraId="2AD871A6" w14:textId="565585E6" w:rsidR="00F27812" w:rsidRDefault="00F27812">
                              <w:pPr>
                                <w:spacing w:line="440" w:lineRule="exact"/>
                                <w:rPr>
                                  <w:rFonts w:hint="eastAsia"/>
                                </w:rPr>
                              </w:pPr>
                            </w:p>
                          </w:txbxContent>
                        </wps:txbx>
                        <wps:bodyPr wrap="square">
                          <a:noAutofit/>
                        </wps:bodyPr>
                      </wps:wsp>
                      <wps:wsp>
                        <wps:cNvPr id="6" name="文本框 42"/>
                        <wps:cNvSpPr txBox="1"/>
                        <wps:spPr>
                          <a:xfrm>
                            <a:off x="676603" y="947755"/>
                            <a:ext cx="1620520" cy="680466"/>
                          </a:xfrm>
                          <a:prstGeom prst="rect">
                            <a:avLst/>
                          </a:prstGeom>
                          <a:noFill/>
                          <a:ln>
                            <a:noFill/>
                          </a:ln>
                        </wps:spPr>
                        <wps:txbx>
                          <w:txbxContent>
                            <w:p w14:paraId="4D0EC727" w14:textId="613C320E" w:rsidR="00F27812" w:rsidRDefault="009D7CC9">
                              <w:pPr>
                                <w:spacing w:line="500" w:lineRule="exact"/>
                                <w:rPr>
                                  <w:rFonts w:hint="eastAsia"/>
                                  <w:kern w:val="0"/>
                                  <w:sz w:val="24"/>
                                  <w:szCs w:val="24"/>
                                </w:rPr>
                              </w:pPr>
                              <w:r>
                                <w:rPr>
                                  <w:rFonts w:ascii="微软雅黑 Light" w:eastAsia="微软雅黑 Light" w:hAnsi="微软雅黑 Light" w:cs="Times New Roman" w:hint="eastAsia"/>
                                  <w:color w:val="FFFFFF"/>
                                  <w:sz w:val="20"/>
                                  <w:szCs w:val="20"/>
                                </w:rPr>
                                <w:t>年龄</w:t>
                              </w:r>
                              <w:r w:rsidR="00AC1DB7">
                                <w:rPr>
                                  <w:rFonts w:ascii="微软雅黑 Light" w:eastAsia="微软雅黑 Light" w:hAnsi="微软雅黑 Light" w:cs="Times New Roman" w:hint="eastAsia"/>
                                  <w:color w:val="FFFFFF"/>
                                  <w:sz w:val="20"/>
                                  <w:szCs w:val="20"/>
                                </w:rPr>
                                <w:t>：</w:t>
                              </w:r>
                              <w:r>
                                <w:rPr>
                                  <w:rFonts w:ascii="微软雅黑 Light" w:eastAsia="微软雅黑 Light" w:hAnsi="微软雅黑 Light" w:cs="Times New Roman"/>
                                  <w:color w:val="FFFFFF"/>
                                  <w:sz w:val="20"/>
                                  <w:szCs w:val="20"/>
                                </w:rPr>
                                <w:t>2</w:t>
                              </w:r>
                              <w:r w:rsidR="009E6D44">
                                <w:rPr>
                                  <w:rFonts w:ascii="微软雅黑 Light" w:eastAsia="微软雅黑 Light" w:hAnsi="微软雅黑 Light" w:cs="Times New Roman" w:hint="eastAsia"/>
                                  <w:color w:val="FFFFFF"/>
                                  <w:sz w:val="20"/>
                                  <w:szCs w:val="20"/>
                                </w:rPr>
                                <w:t>4</w:t>
                              </w:r>
                              <w:r w:rsidR="00AC1DB7">
                                <w:rPr>
                                  <w:rFonts w:ascii="微软雅黑 Light" w:eastAsia="微软雅黑 Light" w:hAnsi="微软雅黑 Light" w:cs="Times New Roman" w:hint="eastAsia"/>
                                  <w:color w:val="FFFFFF"/>
                                  <w:sz w:val="20"/>
                                  <w:szCs w:val="20"/>
                                </w:rPr>
                                <w:t xml:space="preserve">                    </w:t>
                              </w:r>
                            </w:p>
                            <w:p w14:paraId="4AFAF42A" w14:textId="458FABBC" w:rsidR="00F27812" w:rsidRDefault="00AC1DB7">
                              <w:pPr>
                                <w:spacing w:line="500" w:lineRule="exact"/>
                                <w:rPr>
                                  <w:rFonts w:hint="eastAsia"/>
                                </w:rPr>
                              </w:pPr>
                              <w:r>
                                <w:rPr>
                                  <w:rFonts w:ascii="微软雅黑 Light" w:eastAsia="微软雅黑 Light" w:hAnsi="微软雅黑 Light" w:cs="Times New Roman" w:hint="eastAsia"/>
                                  <w:color w:val="FFFFFF"/>
                                  <w:sz w:val="20"/>
                                  <w:szCs w:val="20"/>
                                </w:rPr>
                                <w:t>电话</w:t>
                              </w:r>
                              <w:r w:rsidR="00625E88">
                                <w:rPr>
                                  <w:rFonts w:ascii="微软雅黑 Light" w:eastAsia="微软雅黑 Light" w:hAnsi="微软雅黑 Light" w:cs="Times New Roman" w:hint="eastAsia"/>
                                  <w:color w:val="FFFFFF"/>
                                  <w:sz w:val="20"/>
                                  <w:szCs w:val="20"/>
                                </w:rPr>
                                <w:t>/微信</w:t>
                              </w:r>
                              <w:r>
                                <w:rPr>
                                  <w:rFonts w:ascii="微软雅黑 Light" w:eastAsia="微软雅黑 Light" w:hAnsi="微软雅黑 Light" w:cs="Times New Roman" w:hint="eastAsia"/>
                                  <w:color w:val="FFFFFF"/>
                                  <w:sz w:val="20"/>
                                  <w:szCs w:val="20"/>
                                </w:rPr>
                                <w:t>：</w:t>
                              </w:r>
                              <w:r w:rsidR="00625E88">
                                <w:rPr>
                                  <w:rFonts w:ascii="微软雅黑 Light" w:eastAsia="微软雅黑 Light" w:hAnsi="微软雅黑 Light" w:cs="Times New Roman" w:hint="eastAsia"/>
                                  <w:color w:val="FFFFFF"/>
                                  <w:sz w:val="20"/>
                                  <w:szCs w:val="20"/>
                                </w:rPr>
                                <w:t>13466937984</w:t>
                              </w:r>
                            </w:p>
                          </w:txbxContent>
                        </wps:txbx>
                        <wps:bodyPr wrap="square" rtlCol="0">
                          <a:noAutofit/>
                        </wps:bodyPr>
                      </wps:wsp>
                      <wpg:grpSp>
                        <wpg:cNvPr id="7" name="组合 7"/>
                        <wpg:cNvGrpSpPr/>
                        <wpg:grpSpPr>
                          <a:xfrm>
                            <a:off x="453158" y="1004836"/>
                            <a:ext cx="2317963" cy="462180"/>
                            <a:chOff x="453158" y="1004836"/>
                            <a:chExt cx="2317963" cy="462180"/>
                          </a:xfrm>
                          <a:solidFill>
                            <a:srgbClr val="FFFFFF"/>
                          </a:solidFill>
                        </wpg:grpSpPr>
                        <wps:wsp>
                          <wps:cNvPr id="63" name="矩形 63"/>
                          <wps:cNvSpPr/>
                          <wps:spPr>
                            <a:xfrm>
                              <a:off x="455235" y="1038829"/>
                              <a:ext cx="218873" cy="176235"/>
                            </a:xfrm>
                            <a:prstGeom prst="rect">
                              <a:avLst/>
                            </a:prstGeom>
                            <a:grpFill/>
                            <a:ln w="12700" cap="flat" cmpd="sng" algn="ctr">
                              <a:noFill/>
                              <a:prstDash val="solid"/>
                              <a:miter lim="800000"/>
                            </a:ln>
                            <a:effectLst/>
                          </wps:spPr>
                          <wps:bodyPr rtlCol="0" anchor="ctr"/>
                        </wps:wsp>
                        <wps:wsp>
                          <wps:cNvPr id="64" name="矩形 64"/>
                          <wps:cNvSpPr/>
                          <wps:spPr>
                            <a:xfrm>
                              <a:off x="2542005" y="1004836"/>
                              <a:ext cx="229116" cy="176329"/>
                            </a:xfrm>
                            <a:prstGeom prst="rect">
                              <a:avLst/>
                            </a:prstGeom>
                            <a:grpFill/>
                            <a:ln w="12700" cap="flat" cmpd="sng" algn="ctr">
                              <a:noFill/>
                              <a:prstDash val="solid"/>
                              <a:miter lim="800000"/>
                            </a:ln>
                            <a:effectLst/>
                          </wps:spPr>
                          <wps:bodyPr rtlCol="0" anchor="ctr"/>
                        </wps:wsp>
                        <wps:wsp>
                          <wps:cNvPr id="65" name="矩形 65"/>
                          <wps:cNvSpPr/>
                          <wps:spPr>
                            <a:xfrm>
                              <a:off x="453158" y="1287946"/>
                              <a:ext cx="223445" cy="179070"/>
                            </a:xfrm>
                            <a:prstGeom prst="rect">
                              <a:avLst/>
                            </a:prstGeom>
                            <a:grpFill/>
                            <a:ln w="12700" cap="flat" cmpd="sng" algn="ctr">
                              <a:noFill/>
                              <a:prstDash val="solid"/>
                              <a:miter lim="800000"/>
                            </a:ln>
                            <a:effectLst/>
                          </wps:spPr>
                          <wps:bodyPr rtlCol="0" anchor="ctr"/>
                        </wps:wsp>
                        <wps:wsp>
                          <wps:cNvPr id="66" name="矩形 66"/>
                          <wps:cNvSpPr/>
                          <wps:spPr>
                            <a:xfrm>
                              <a:off x="2542005" y="1276804"/>
                              <a:ext cx="229116" cy="179070"/>
                            </a:xfrm>
                            <a:prstGeom prst="rect">
                              <a:avLst/>
                            </a:prstGeom>
                            <a:grpFill/>
                            <a:ln w="12700" cap="flat" cmpd="sng" algn="ctr">
                              <a:noFill/>
                              <a:prstDash val="solid"/>
                              <a:miter lim="800000"/>
                            </a:ln>
                            <a:effectLst/>
                          </wps:spPr>
                          <wps:bodyPr rtlCol="0" anchor="ctr"/>
                        </wps:wsp>
                      </wpg:grpSp>
                      <wps:wsp>
                        <wps:cNvPr id="8" name="文本框 42"/>
                        <wps:cNvSpPr txBox="1"/>
                        <wps:spPr>
                          <a:xfrm>
                            <a:off x="2719871" y="936825"/>
                            <a:ext cx="2439035" cy="726440"/>
                          </a:xfrm>
                          <a:prstGeom prst="rect">
                            <a:avLst/>
                          </a:prstGeom>
                          <a:noFill/>
                          <a:ln>
                            <a:noFill/>
                          </a:ln>
                        </wps:spPr>
                        <wps:txbx>
                          <w:txbxContent>
                            <w:p w14:paraId="7BB8DE58" w14:textId="68B32EB7" w:rsidR="00F27812" w:rsidRDefault="00AC1DB7">
                              <w:pPr>
                                <w:spacing w:line="500" w:lineRule="exact"/>
                                <w:rPr>
                                  <w:rFonts w:hint="eastAsia"/>
                                  <w:kern w:val="0"/>
                                  <w:sz w:val="24"/>
                                  <w:szCs w:val="24"/>
                                </w:rPr>
                              </w:pPr>
                              <w:r>
                                <w:rPr>
                                  <w:rFonts w:ascii="微软雅黑 Light" w:eastAsia="微软雅黑 Light" w:hAnsi="微软雅黑 Light" w:cs="Times New Roman" w:hint="eastAsia"/>
                                  <w:color w:val="FFFFFF"/>
                                  <w:sz w:val="20"/>
                                  <w:szCs w:val="20"/>
                                </w:rPr>
                                <w:t>现居：</w:t>
                              </w:r>
                              <w:r w:rsidR="009D7CC9">
                                <w:rPr>
                                  <w:rFonts w:ascii="微软雅黑 Light" w:eastAsia="微软雅黑 Light" w:hAnsi="微软雅黑 Light" w:cs="Times New Roman"/>
                                  <w:color w:val="FFFFFF"/>
                                  <w:sz w:val="20"/>
                                  <w:szCs w:val="20"/>
                                </w:rPr>
                                <w:t>四川</w:t>
                              </w:r>
                              <w:r w:rsidR="009D7CC9">
                                <w:rPr>
                                  <w:rFonts w:ascii="微软雅黑 Light" w:eastAsia="微软雅黑 Light" w:hAnsi="微软雅黑 Light" w:cs="Times New Roman" w:hint="eastAsia"/>
                                  <w:color w:val="FFFFFF"/>
                                  <w:sz w:val="20"/>
                                  <w:szCs w:val="20"/>
                                </w:rPr>
                                <w:t>成都</w:t>
                              </w:r>
                            </w:p>
                            <w:p w14:paraId="7E36C4B6" w14:textId="518E175F" w:rsidR="00F27812" w:rsidRDefault="00AC1DB7">
                              <w:pPr>
                                <w:spacing w:line="500" w:lineRule="exact"/>
                                <w:rPr>
                                  <w:rFonts w:hint="eastAsia"/>
                                </w:rPr>
                              </w:pPr>
                              <w:r>
                                <w:rPr>
                                  <w:rFonts w:ascii="微软雅黑 Light" w:eastAsia="微软雅黑 Light" w:hAnsi="微软雅黑 Light" w:cs="Times New Roman" w:hint="eastAsia"/>
                                  <w:color w:val="FFFFFF"/>
                                  <w:sz w:val="20"/>
                                  <w:szCs w:val="20"/>
                                </w:rPr>
                                <w:t>邮箱：</w:t>
                              </w:r>
                              <w:r w:rsidR="00C03DAF">
                                <w:rPr>
                                  <w:rFonts w:ascii="微软雅黑 Light" w:eastAsia="微软雅黑 Light" w:hAnsi="微软雅黑 Light" w:cs="Times New Roman"/>
                                  <w:color w:val="FFFFFF"/>
                                  <w:sz w:val="20"/>
                                  <w:szCs w:val="20"/>
                                </w:rPr>
                                <w:t>1347649631</w:t>
                              </w:r>
                              <w:r>
                                <w:rPr>
                                  <w:rFonts w:ascii="微软雅黑 Light" w:eastAsia="微软雅黑 Light" w:hAnsi="微软雅黑 Light" w:cs="Times New Roman" w:hint="eastAsia"/>
                                  <w:color w:val="FFFFFF"/>
                                  <w:sz w:val="20"/>
                                  <w:szCs w:val="20"/>
                                </w:rPr>
                                <w:t>@qq.com</w:t>
                              </w:r>
                            </w:p>
                          </w:txbxContent>
                        </wps:txbx>
                        <wps:bodyPr wrap="square" rtlCol="0">
                          <a:noAutofit/>
                        </wps:bodyPr>
                      </wps:wsp>
                      <wpg:grpSp>
                        <wpg:cNvPr id="9" name="组合 9"/>
                        <wpg:cNvGrpSpPr/>
                        <wpg:grpSpPr>
                          <a:xfrm>
                            <a:off x="498905" y="1038837"/>
                            <a:ext cx="2213345" cy="408488"/>
                            <a:chOff x="498905" y="1038837"/>
                            <a:chExt cx="2213345" cy="408488"/>
                          </a:xfrm>
                          <a:solidFill>
                            <a:srgbClr val="5883A2"/>
                          </a:solidFill>
                        </wpg:grpSpPr>
                        <wps:wsp>
                          <wps:cNvPr id="59" name="location-pointer_64679"/>
                          <wps:cNvSpPr>
                            <a:spLocks noChangeAspect="1"/>
                          </wps:cNvSpPr>
                          <wps:spPr bwMode="auto">
                            <a:xfrm>
                              <a:off x="2603963" y="1038837"/>
                              <a:ext cx="96745" cy="119566"/>
                            </a:xfrm>
                            <a:custGeom>
                              <a:avLst/>
                              <a:gdLst>
                                <a:gd name="connsiteX0" fmla="*/ 243063 w 485843"/>
                                <a:gd name="connsiteY0" fmla="*/ 122511 h 600441"/>
                                <a:gd name="connsiteX1" fmla="*/ 130548 w 485843"/>
                                <a:gd name="connsiteY1" fmla="*/ 234807 h 600441"/>
                                <a:gd name="connsiteX2" fmla="*/ 243063 w 485843"/>
                                <a:gd name="connsiteY2" fmla="*/ 346860 h 600441"/>
                                <a:gd name="connsiteX3" fmla="*/ 355578 w 485843"/>
                                <a:gd name="connsiteY3" fmla="*/ 234807 h 600441"/>
                                <a:gd name="connsiteX4" fmla="*/ 243063 w 485843"/>
                                <a:gd name="connsiteY4" fmla="*/ 122511 h 600441"/>
                                <a:gd name="connsiteX5" fmla="*/ 243063 w 485843"/>
                                <a:gd name="connsiteY5" fmla="*/ 90183 h 600441"/>
                                <a:gd name="connsiteX6" fmla="*/ 387969 w 485843"/>
                                <a:gd name="connsiteY6" fmla="*/ 234807 h 600441"/>
                                <a:gd name="connsiteX7" fmla="*/ 243063 w 485843"/>
                                <a:gd name="connsiteY7" fmla="*/ 379431 h 600441"/>
                                <a:gd name="connsiteX8" fmla="*/ 98157 w 485843"/>
                                <a:gd name="connsiteY8" fmla="*/ 234807 h 600441"/>
                                <a:gd name="connsiteX9" fmla="*/ 243063 w 485843"/>
                                <a:gd name="connsiteY9" fmla="*/ 90183 h 600441"/>
                                <a:gd name="connsiteX10" fmla="*/ 243043 w 485843"/>
                                <a:gd name="connsiteY10" fmla="*/ 48619 h 600441"/>
                                <a:gd name="connsiteX11" fmla="*/ 48706 w 485843"/>
                                <a:gd name="connsiteY11" fmla="*/ 242607 h 600441"/>
                                <a:gd name="connsiteX12" fmla="*/ 243043 w 485843"/>
                                <a:gd name="connsiteY12" fmla="*/ 541612 h 600441"/>
                                <a:gd name="connsiteX13" fmla="*/ 437137 w 485843"/>
                                <a:gd name="connsiteY13" fmla="*/ 242607 h 600441"/>
                                <a:gd name="connsiteX14" fmla="*/ 243043 w 485843"/>
                                <a:gd name="connsiteY14" fmla="*/ 48619 h 600441"/>
                                <a:gd name="connsiteX15" fmla="*/ 243043 w 485843"/>
                                <a:gd name="connsiteY15" fmla="*/ 0 h 600441"/>
                                <a:gd name="connsiteX16" fmla="*/ 485843 w 485843"/>
                                <a:gd name="connsiteY16" fmla="*/ 242607 h 600441"/>
                                <a:gd name="connsiteX17" fmla="*/ 371384 w 485843"/>
                                <a:gd name="connsiteY17" fmla="*/ 469657 h 600441"/>
                                <a:gd name="connsiteX18" fmla="*/ 260090 w 485843"/>
                                <a:gd name="connsiteY18" fmla="*/ 593391 h 600441"/>
                                <a:gd name="connsiteX19" fmla="*/ 243043 w 485843"/>
                                <a:gd name="connsiteY19" fmla="*/ 600441 h 600441"/>
                                <a:gd name="connsiteX20" fmla="*/ 225996 w 485843"/>
                                <a:gd name="connsiteY20" fmla="*/ 593391 h 600441"/>
                                <a:gd name="connsiteX21" fmla="*/ 114703 w 485843"/>
                                <a:gd name="connsiteY21" fmla="*/ 469657 h 600441"/>
                                <a:gd name="connsiteX22" fmla="*/ 0 w 485843"/>
                                <a:gd name="connsiteY22" fmla="*/ 242607 h 600441"/>
                                <a:gd name="connsiteX23" fmla="*/ 243043 w 485843"/>
                                <a:gd name="connsiteY23" fmla="*/ 0 h 6004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85843" h="600441">
                                  <a:moveTo>
                                    <a:pt x="243063" y="122511"/>
                                  </a:moveTo>
                                  <a:cubicBezTo>
                                    <a:pt x="180960" y="122511"/>
                                    <a:pt x="130548" y="172825"/>
                                    <a:pt x="130548" y="234807"/>
                                  </a:cubicBezTo>
                                  <a:cubicBezTo>
                                    <a:pt x="130548" y="296546"/>
                                    <a:pt x="180960" y="346860"/>
                                    <a:pt x="243063" y="346860"/>
                                  </a:cubicBezTo>
                                  <a:cubicBezTo>
                                    <a:pt x="304922" y="346860"/>
                                    <a:pt x="355578" y="296546"/>
                                    <a:pt x="355578" y="234807"/>
                                  </a:cubicBezTo>
                                  <a:cubicBezTo>
                                    <a:pt x="355578" y="172825"/>
                                    <a:pt x="304922" y="122511"/>
                                    <a:pt x="243063" y="122511"/>
                                  </a:cubicBezTo>
                                  <a:close/>
                                  <a:moveTo>
                                    <a:pt x="243063" y="90183"/>
                                  </a:moveTo>
                                  <a:cubicBezTo>
                                    <a:pt x="322944" y="90183"/>
                                    <a:pt x="387969" y="155082"/>
                                    <a:pt x="387969" y="234807"/>
                                  </a:cubicBezTo>
                                  <a:cubicBezTo>
                                    <a:pt x="387969" y="314533"/>
                                    <a:pt x="322944" y="379431"/>
                                    <a:pt x="243063" y="379431"/>
                                  </a:cubicBezTo>
                                  <a:cubicBezTo>
                                    <a:pt x="163182" y="379431"/>
                                    <a:pt x="98157" y="314533"/>
                                    <a:pt x="98157" y="234807"/>
                                  </a:cubicBezTo>
                                  <a:cubicBezTo>
                                    <a:pt x="98157" y="155082"/>
                                    <a:pt x="163182" y="90183"/>
                                    <a:pt x="243063" y="90183"/>
                                  </a:cubicBezTo>
                                  <a:close/>
                                  <a:moveTo>
                                    <a:pt x="243043" y="48619"/>
                                  </a:moveTo>
                                  <a:cubicBezTo>
                                    <a:pt x="135890" y="48619"/>
                                    <a:pt x="48706" y="135646"/>
                                    <a:pt x="48706" y="242607"/>
                                  </a:cubicBezTo>
                                  <a:cubicBezTo>
                                    <a:pt x="48706" y="325016"/>
                                    <a:pt x="176316" y="473060"/>
                                    <a:pt x="243043" y="541612"/>
                                  </a:cubicBezTo>
                                  <a:cubicBezTo>
                                    <a:pt x="309771" y="473060"/>
                                    <a:pt x="437137" y="325016"/>
                                    <a:pt x="437137" y="242607"/>
                                  </a:cubicBezTo>
                                  <a:cubicBezTo>
                                    <a:pt x="437137" y="135646"/>
                                    <a:pt x="350197" y="48619"/>
                                    <a:pt x="243043" y="48619"/>
                                  </a:cubicBezTo>
                                  <a:close/>
                                  <a:moveTo>
                                    <a:pt x="243043" y="0"/>
                                  </a:moveTo>
                                  <a:cubicBezTo>
                                    <a:pt x="376985" y="0"/>
                                    <a:pt x="485843" y="108663"/>
                                    <a:pt x="485843" y="242607"/>
                                  </a:cubicBezTo>
                                  <a:cubicBezTo>
                                    <a:pt x="485843" y="298033"/>
                                    <a:pt x="447365" y="374607"/>
                                    <a:pt x="371384" y="469657"/>
                                  </a:cubicBezTo>
                                  <a:cubicBezTo>
                                    <a:pt x="316346" y="538452"/>
                                    <a:pt x="262282" y="591204"/>
                                    <a:pt x="260090" y="593391"/>
                                  </a:cubicBezTo>
                                  <a:cubicBezTo>
                                    <a:pt x="255220" y="598010"/>
                                    <a:pt x="249132" y="600441"/>
                                    <a:pt x="243043" y="600441"/>
                                  </a:cubicBezTo>
                                  <a:cubicBezTo>
                                    <a:pt x="236955" y="600441"/>
                                    <a:pt x="230867" y="598010"/>
                                    <a:pt x="225996" y="593391"/>
                                  </a:cubicBezTo>
                                  <a:cubicBezTo>
                                    <a:pt x="223804" y="591204"/>
                                    <a:pt x="169741" y="538452"/>
                                    <a:pt x="114703" y="469657"/>
                                  </a:cubicBezTo>
                                  <a:cubicBezTo>
                                    <a:pt x="38721" y="374607"/>
                                    <a:pt x="0" y="298033"/>
                                    <a:pt x="0" y="242607"/>
                                  </a:cubicBezTo>
                                  <a:cubicBezTo>
                                    <a:pt x="0" y="108663"/>
                                    <a:pt x="109102" y="0"/>
                                    <a:pt x="243043" y="0"/>
                                  </a:cubicBezTo>
                                  <a:close/>
                                </a:path>
                              </a:pathLst>
                            </a:custGeom>
                            <a:grpFill/>
                            <a:ln>
                              <a:noFill/>
                            </a:ln>
                          </wps:spPr>
                          <wps:bodyPr/>
                        </wps:wsp>
                        <wps:wsp>
                          <wps:cNvPr id="60" name="analog-stopwatch_67066"/>
                          <wps:cNvSpPr>
                            <a:spLocks noChangeAspect="1"/>
                          </wps:cNvSpPr>
                          <wps:spPr bwMode="auto">
                            <a:xfrm>
                              <a:off x="498905" y="1076716"/>
                              <a:ext cx="129678" cy="123186"/>
                            </a:xfrm>
                            <a:custGeom>
                              <a:avLst/>
                              <a:gdLst>
                                <a:gd name="connsiteX0" fmla="*/ 257566 w 515127"/>
                                <a:gd name="connsiteY0" fmla="*/ 250649 h 606722"/>
                                <a:gd name="connsiteX1" fmla="*/ 277416 w 515127"/>
                                <a:gd name="connsiteY1" fmla="*/ 270375 h 606722"/>
                                <a:gd name="connsiteX2" fmla="*/ 277416 w 515127"/>
                                <a:gd name="connsiteY2" fmla="*/ 329730 h 606722"/>
                                <a:gd name="connsiteX3" fmla="*/ 336876 w 515127"/>
                                <a:gd name="connsiteY3" fmla="*/ 329730 h 606722"/>
                                <a:gd name="connsiteX4" fmla="*/ 356637 w 515127"/>
                                <a:gd name="connsiteY4" fmla="*/ 349544 h 606722"/>
                                <a:gd name="connsiteX5" fmla="*/ 336876 w 515127"/>
                                <a:gd name="connsiteY5" fmla="*/ 369270 h 606722"/>
                                <a:gd name="connsiteX6" fmla="*/ 257566 w 515127"/>
                                <a:gd name="connsiteY6" fmla="*/ 369270 h 606722"/>
                                <a:gd name="connsiteX7" fmla="*/ 237805 w 515127"/>
                                <a:gd name="connsiteY7" fmla="*/ 349544 h 606722"/>
                                <a:gd name="connsiteX8" fmla="*/ 237805 w 515127"/>
                                <a:gd name="connsiteY8" fmla="*/ 270375 h 606722"/>
                                <a:gd name="connsiteX9" fmla="*/ 257566 w 515127"/>
                                <a:gd name="connsiteY9" fmla="*/ 250649 h 606722"/>
                                <a:gd name="connsiteX10" fmla="*/ 257519 w 515127"/>
                                <a:gd name="connsiteY10" fmla="*/ 210956 h 606722"/>
                                <a:gd name="connsiteX11" fmla="*/ 118851 w 515127"/>
                                <a:gd name="connsiteY11" fmla="*/ 349521 h 606722"/>
                                <a:gd name="connsiteX12" fmla="*/ 257519 w 515127"/>
                                <a:gd name="connsiteY12" fmla="*/ 487996 h 606722"/>
                                <a:gd name="connsiteX13" fmla="*/ 396276 w 515127"/>
                                <a:gd name="connsiteY13" fmla="*/ 349521 h 606722"/>
                                <a:gd name="connsiteX14" fmla="*/ 257519 w 515127"/>
                                <a:gd name="connsiteY14" fmla="*/ 210956 h 606722"/>
                                <a:gd name="connsiteX15" fmla="*/ 257519 w 515127"/>
                                <a:gd name="connsiteY15" fmla="*/ 171404 h 606722"/>
                                <a:gd name="connsiteX16" fmla="*/ 435882 w 515127"/>
                                <a:gd name="connsiteY16" fmla="*/ 349521 h 606722"/>
                                <a:gd name="connsiteX17" fmla="*/ 257519 w 515127"/>
                                <a:gd name="connsiteY17" fmla="*/ 527548 h 606722"/>
                                <a:gd name="connsiteX18" fmla="*/ 79245 w 515127"/>
                                <a:gd name="connsiteY18" fmla="*/ 349521 h 606722"/>
                                <a:gd name="connsiteX19" fmla="*/ 257519 w 515127"/>
                                <a:gd name="connsiteY19" fmla="*/ 171404 h 606722"/>
                                <a:gd name="connsiteX20" fmla="*/ 257564 w 515127"/>
                                <a:gd name="connsiteY20" fmla="*/ 131884 h 606722"/>
                                <a:gd name="connsiteX21" fmla="*/ 39694 w 515127"/>
                                <a:gd name="connsiteY21" fmla="*/ 349530 h 606722"/>
                                <a:gd name="connsiteX22" fmla="*/ 257564 w 515127"/>
                                <a:gd name="connsiteY22" fmla="*/ 567086 h 606722"/>
                                <a:gd name="connsiteX23" fmla="*/ 475522 w 515127"/>
                                <a:gd name="connsiteY23" fmla="*/ 349530 h 606722"/>
                                <a:gd name="connsiteX24" fmla="*/ 257564 w 515127"/>
                                <a:gd name="connsiteY24" fmla="*/ 131884 h 606722"/>
                                <a:gd name="connsiteX25" fmla="*/ 237806 w 515127"/>
                                <a:gd name="connsiteY25" fmla="*/ 39548 h 606722"/>
                                <a:gd name="connsiteX26" fmla="*/ 237806 w 515127"/>
                                <a:gd name="connsiteY26" fmla="*/ 92337 h 606722"/>
                                <a:gd name="connsiteX27" fmla="*/ 277410 w 515127"/>
                                <a:gd name="connsiteY27" fmla="*/ 92337 h 606722"/>
                                <a:gd name="connsiteX28" fmla="*/ 277410 w 515127"/>
                                <a:gd name="connsiteY28" fmla="*/ 39548 h 606722"/>
                                <a:gd name="connsiteX29" fmla="*/ 178354 w 515127"/>
                                <a:gd name="connsiteY29" fmla="*/ 0 h 606722"/>
                                <a:gd name="connsiteX30" fmla="*/ 336862 w 515127"/>
                                <a:gd name="connsiteY30" fmla="*/ 0 h 606722"/>
                                <a:gd name="connsiteX31" fmla="*/ 356620 w 515127"/>
                                <a:gd name="connsiteY31" fmla="*/ 19818 h 606722"/>
                                <a:gd name="connsiteX32" fmla="*/ 336862 w 515127"/>
                                <a:gd name="connsiteY32" fmla="*/ 39548 h 606722"/>
                                <a:gd name="connsiteX33" fmla="*/ 317015 w 515127"/>
                                <a:gd name="connsiteY33" fmla="*/ 39548 h 606722"/>
                                <a:gd name="connsiteX34" fmla="*/ 317015 w 515127"/>
                                <a:gd name="connsiteY34" fmla="*/ 99269 h 606722"/>
                                <a:gd name="connsiteX35" fmla="*/ 402632 w 515127"/>
                                <a:gd name="connsiteY35" fmla="*/ 137128 h 606722"/>
                                <a:gd name="connsiteX36" fmla="*/ 427730 w 515127"/>
                                <a:gd name="connsiteY36" fmla="*/ 112066 h 606722"/>
                                <a:gd name="connsiteX37" fmla="*/ 411977 w 515127"/>
                                <a:gd name="connsiteY37" fmla="*/ 96425 h 606722"/>
                                <a:gd name="connsiteX38" fmla="*/ 411977 w 515127"/>
                                <a:gd name="connsiteY38" fmla="*/ 68431 h 606722"/>
                                <a:gd name="connsiteX39" fmla="*/ 440012 w 515127"/>
                                <a:gd name="connsiteY39" fmla="*/ 68431 h 606722"/>
                                <a:gd name="connsiteX40" fmla="*/ 499463 w 515127"/>
                                <a:gd name="connsiteY40" fmla="*/ 127796 h 606722"/>
                                <a:gd name="connsiteX41" fmla="*/ 499463 w 515127"/>
                                <a:gd name="connsiteY41" fmla="*/ 155791 h 606722"/>
                                <a:gd name="connsiteX42" fmla="*/ 471429 w 515127"/>
                                <a:gd name="connsiteY42" fmla="*/ 155791 h 606722"/>
                                <a:gd name="connsiteX43" fmla="*/ 455676 w 515127"/>
                                <a:gd name="connsiteY43" fmla="*/ 140061 h 606722"/>
                                <a:gd name="connsiteX44" fmla="*/ 433693 w 515127"/>
                                <a:gd name="connsiteY44" fmla="*/ 162012 h 606722"/>
                                <a:gd name="connsiteX45" fmla="*/ 515127 w 515127"/>
                                <a:gd name="connsiteY45" fmla="*/ 349530 h 606722"/>
                                <a:gd name="connsiteX46" fmla="*/ 257564 w 515127"/>
                                <a:gd name="connsiteY46" fmla="*/ 606722 h 606722"/>
                                <a:gd name="connsiteX47" fmla="*/ 0 w 515127"/>
                                <a:gd name="connsiteY47" fmla="*/ 349530 h 606722"/>
                                <a:gd name="connsiteX48" fmla="*/ 81434 w 515127"/>
                                <a:gd name="connsiteY48" fmla="*/ 162012 h 606722"/>
                                <a:gd name="connsiteX49" fmla="*/ 59451 w 515127"/>
                                <a:gd name="connsiteY49" fmla="*/ 140061 h 606722"/>
                                <a:gd name="connsiteX50" fmla="*/ 43788 w 515127"/>
                                <a:gd name="connsiteY50" fmla="*/ 155791 h 606722"/>
                                <a:gd name="connsiteX51" fmla="*/ 15753 w 515127"/>
                                <a:gd name="connsiteY51" fmla="*/ 155791 h 606722"/>
                                <a:gd name="connsiteX52" fmla="*/ 15753 w 515127"/>
                                <a:gd name="connsiteY52" fmla="*/ 127796 h 606722"/>
                                <a:gd name="connsiteX53" fmla="*/ 75204 w 515127"/>
                                <a:gd name="connsiteY53" fmla="*/ 68431 h 606722"/>
                                <a:gd name="connsiteX54" fmla="*/ 103239 w 515127"/>
                                <a:gd name="connsiteY54" fmla="*/ 68431 h 606722"/>
                                <a:gd name="connsiteX55" fmla="*/ 103239 w 515127"/>
                                <a:gd name="connsiteY55" fmla="*/ 96425 h 606722"/>
                                <a:gd name="connsiteX56" fmla="*/ 87486 w 515127"/>
                                <a:gd name="connsiteY56" fmla="*/ 112066 h 606722"/>
                                <a:gd name="connsiteX57" fmla="*/ 112495 w 515127"/>
                                <a:gd name="connsiteY57" fmla="*/ 137128 h 606722"/>
                                <a:gd name="connsiteX58" fmla="*/ 198201 w 515127"/>
                                <a:gd name="connsiteY58" fmla="*/ 99269 h 606722"/>
                                <a:gd name="connsiteX59" fmla="*/ 198201 w 515127"/>
                                <a:gd name="connsiteY59" fmla="*/ 39548 h 606722"/>
                                <a:gd name="connsiteX60" fmla="*/ 178354 w 515127"/>
                                <a:gd name="connsiteY60" fmla="*/ 39548 h 606722"/>
                                <a:gd name="connsiteX61" fmla="*/ 158507 w 515127"/>
                                <a:gd name="connsiteY61" fmla="*/ 19818 h 606722"/>
                                <a:gd name="connsiteX62" fmla="*/ 178354 w 515127"/>
                                <a:gd name="connsiteY62"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515127" h="606722">
                                  <a:moveTo>
                                    <a:pt x="257566" y="250649"/>
                                  </a:moveTo>
                                  <a:cubicBezTo>
                                    <a:pt x="268514" y="250649"/>
                                    <a:pt x="277416" y="259446"/>
                                    <a:pt x="277416" y="270375"/>
                                  </a:cubicBezTo>
                                  <a:lnTo>
                                    <a:pt x="277416" y="329730"/>
                                  </a:lnTo>
                                  <a:lnTo>
                                    <a:pt x="336876" y="329730"/>
                                  </a:lnTo>
                                  <a:cubicBezTo>
                                    <a:pt x="347825" y="329730"/>
                                    <a:pt x="356637" y="338615"/>
                                    <a:pt x="356637" y="349544"/>
                                  </a:cubicBezTo>
                                  <a:cubicBezTo>
                                    <a:pt x="356637" y="360473"/>
                                    <a:pt x="347825" y="369270"/>
                                    <a:pt x="336876" y="369270"/>
                                  </a:cubicBezTo>
                                  <a:lnTo>
                                    <a:pt x="257566" y="369270"/>
                                  </a:lnTo>
                                  <a:cubicBezTo>
                                    <a:pt x="246617" y="369270"/>
                                    <a:pt x="237805" y="360473"/>
                                    <a:pt x="237805" y="349544"/>
                                  </a:cubicBezTo>
                                  <a:lnTo>
                                    <a:pt x="237805" y="270375"/>
                                  </a:lnTo>
                                  <a:cubicBezTo>
                                    <a:pt x="237805" y="259446"/>
                                    <a:pt x="246617" y="250649"/>
                                    <a:pt x="257566" y="250649"/>
                                  </a:cubicBezTo>
                                  <a:close/>
                                  <a:moveTo>
                                    <a:pt x="257519" y="210956"/>
                                  </a:moveTo>
                                  <a:cubicBezTo>
                                    <a:pt x="181065" y="210956"/>
                                    <a:pt x="118851" y="273172"/>
                                    <a:pt x="118851" y="349521"/>
                                  </a:cubicBezTo>
                                  <a:cubicBezTo>
                                    <a:pt x="118851" y="425869"/>
                                    <a:pt x="181065" y="487996"/>
                                    <a:pt x="257519" y="487996"/>
                                  </a:cubicBezTo>
                                  <a:cubicBezTo>
                                    <a:pt x="334062" y="487996"/>
                                    <a:pt x="396276" y="425869"/>
                                    <a:pt x="396276" y="349521"/>
                                  </a:cubicBezTo>
                                  <a:cubicBezTo>
                                    <a:pt x="396276" y="273172"/>
                                    <a:pt x="334062" y="210956"/>
                                    <a:pt x="257519" y="210956"/>
                                  </a:cubicBezTo>
                                  <a:close/>
                                  <a:moveTo>
                                    <a:pt x="257519" y="171404"/>
                                  </a:moveTo>
                                  <a:cubicBezTo>
                                    <a:pt x="355868" y="171404"/>
                                    <a:pt x="435882" y="251308"/>
                                    <a:pt x="435882" y="349521"/>
                                  </a:cubicBezTo>
                                  <a:cubicBezTo>
                                    <a:pt x="435882" y="447645"/>
                                    <a:pt x="355868" y="527548"/>
                                    <a:pt x="257519" y="527548"/>
                                  </a:cubicBezTo>
                                  <a:cubicBezTo>
                                    <a:pt x="159259" y="527548"/>
                                    <a:pt x="79245" y="447645"/>
                                    <a:pt x="79245" y="349521"/>
                                  </a:cubicBezTo>
                                  <a:cubicBezTo>
                                    <a:pt x="79245" y="251308"/>
                                    <a:pt x="159259" y="171404"/>
                                    <a:pt x="257519" y="171404"/>
                                  </a:cubicBezTo>
                                  <a:close/>
                                  <a:moveTo>
                                    <a:pt x="257564" y="131884"/>
                                  </a:moveTo>
                                  <a:cubicBezTo>
                                    <a:pt x="137415" y="131884"/>
                                    <a:pt x="39694" y="229554"/>
                                    <a:pt x="39694" y="349530"/>
                                  </a:cubicBezTo>
                                  <a:cubicBezTo>
                                    <a:pt x="39694" y="469505"/>
                                    <a:pt x="137415" y="567086"/>
                                    <a:pt x="257564" y="567086"/>
                                  </a:cubicBezTo>
                                  <a:cubicBezTo>
                                    <a:pt x="377801" y="567086"/>
                                    <a:pt x="475522" y="469505"/>
                                    <a:pt x="475522" y="349530"/>
                                  </a:cubicBezTo>
                                  <a:cubicBezTo>
                                    <a:pt x="475522" y="229554"/>
                                    <a:pt x="377801" y="131884"/>
                                    <a:pt x="257564" y="131884"/>
                                  </a:cubicBezTo>
                                  <a:close/>
                                  <a:moveTo>
                                    <a:pt x="237806" y="39548"/>
                                  </a:moveTo>
                                  <a:lnTo>
                                    <a:pt x="237806" y="92337"/>
                                  </a:lnTo>
                                  <a:lnTo>
                                    <a:pt x="277410" y="92337"/>
                                  </a:lnTo>
                                  <a:lnTo>
                                    <a:pt x="277410" y="39548"/>
                                  </a:lnTo>
                                  <a:close/>
                                  <a:moveTo>
                                    <a:pt x="178354" y="0"/>
                                  </a:moveTo>
                                  <a:lnTo>
                                    <a:pt x="336862" y="0"/>
                                  </a:lnTo>
                                  <a:cubicBezTo>
                                    <a:pt x="347809" y="0"/>
                                    <a:pt x="356620" y="8887"/>
                                    <a:pt x="356620" y="19818"/>
                                  </a:cubicBezTo>
                                  <a:cubicBezTo>
                                    <a:pt x="356620" y="30749"/>
                                    <a:pt x="347809" y="39548"/>
                                    <a:pt x="336862" y="39548"/>
                                  </a:cubicBezTo>
                                  <a:lnTo>
                                    <a:pt x="317015" y="39548"/>
                                  </a:lnTo>
                                  <a:lnTo>
                                    <a:pt x="317015" y="99269"/>
                                  </a:lnTo>
                                  <a:cubicBezTo>
                                    <a:pt x="348076" y="106645"/>
                                    <a:pt x="377000" y="119620"/>
                                    <a:pt x="402632" y="137128"/>
                                  </a:cubicBezTo>
                                  <a:lnTo>
                                    <a:pt x="427730" y="112066"/>
                                  </a:lnTo>
                                  <a:lnTo>
                                    <a:pt x="411977" y="96425"/>
                                  </a:lnTo>
                                  <a:cubicBezTo>
                                    <a:pt x="404234" y="88693"/>
                                    <a:pt x="404234" y="76162"/>
                                    <a:pt x="411977" y="68431"/>
                                  </a:cubicBezTo>
                                  <a:cubicBezTo>
                                    <a:pt x="419720" y="60699"/>
                                    <a:pt x="432269" y="60699"/>
                                    <a:pt x="440012" y="68431"/>
                                  </a:cubicBezTo>
                                  <a:lnTo>
                                    <a:pt x="499463" y="127796"/>
                                  </a:lnTo>
                                  <a:cubicBezTo>
                                    <a:pt x="507206" y="135528"/>
                                    <a:pt x="507206" y="148059"/>
                                    <a:pt x="499463" y="155791"/>
                                  </a:cubicBezTo>
                                  <a:cubicBezTo>
                                    <a:pt x="491720" y="163522"/>
                                    <a:pt x="479171" y="163522"/>
                                    <a:pt x="471429" y="155791"/>
                                  </a:cubicBezTo>
                                  <a:lnTo>
                                    <a:pt x="455676" y="140061"/>
                                  </a:lnTo>
                                  <a:lnTo>
                                    <a:pt x="433693" y="162012"/>
                                  </a:lnTo>
                                  <a:cubicBezTo>
                                    <a:pt x="483799" y="209024"/>
                                    <a:pt x="515127" y="275678"/>
                                    <a:pt x="515127" y="349530"/>
                                  </a:cubicBezTo>
                                  <a:cubicBezTo>
                                    <a:pt x="515127" y="491279"/>
                                    <a:pt x="399606" y="606722"/>
                                    <a:pt x="257564" y="606722"/>
                                  </a:cubicBezTo>
                                  <a:cubicBezTo>
                                    <a:pt x="115610" y="606722"/>
                                    <a:pt x="0" y="491279"/>
                                    <a:pt x="0" y="349530"/>
                                  </a:cubicBezTo>
                                  <a:cubicBezTo>
                                    <a:pt x="0" y="275678"/>
                                    <a:pt x="31417" y="209024"/>
                                    <a:pt x="81434" y="162012"/>
                                  </a:cubicBezTo>
                                  <a:lnTo>
                                    <a:pt x="59451" y="140061"/>
                                  </a:lnTo>
                                  <a:lnTo>
                                    <a:pt x="43788" y="155791"/>
                                  </a:lnTo>
                                  <a:cubicBezTo>
                                    <a:pt x="36045" y="163522"/>
                                    <a:pt x="23496" y="163522"/>
                                    <a:pt x="15753" y="155791"/>
                                  </a:cubicBezTo>
                                  <a:cubicBezTo>
                                    <a:pt x="8010" y="148059"/>
                                    <a:pt x="8010" y="135528"/>
                                    <a:pt x="15753" y="127796"/>
                                  </a:cubicBezTo>
                                  <a:lnTo>
                                    <a:pt x="75204" y="68431"/>
                                  </a:lnTo>
                                  <a:cubicBezTo>
                                    <a:pt x="82947" y="60699"/>
                                    <a:pt x="95496" y="60699"/>
                                    <a:pt x="103239" y="68431"/>
                                  </a:cubicBezTo>
                                  <a:cubicBezTo>
                                    <a:pt x="110982" y="76162"/>
                                    <a:pt x="110982" y="88693"/>
                                    <a:pt x="103239" y="96425"/>
                                  </a:cubicBezTo>
                                  <a:lnTo>
                                    <a:pt x="87486" y="112066"/>
                                  </a:lnTo>
                                  <a:lnTo>
                                    <a:pt x="112495" y="137128"/>
                                  </a:lnTo>
                                  <a:cubicBezTo>
                                    <a:pt x="138127" y="119620"/>
                                    <a:pt x="167051" y="106645"/>
                                    <a:pt x="198201" y="99269"/>
                                  </a:cubicBezTo>
                                  <a:lnTo>
                                    <a:pt x="198201" y="39548"/>
                                  </a:lnTo>
                                  <a:lnTo>
                                    <a:pt x="178354" y="39548"/>
                                  </a:lnTo>
                                  <a:cubicBezTo>
                                    <a:pt x="167407" y="39548"/>
                                    <a:pt x="158507" y="30749"/>
                                    <a:pt x="158507" y="19818"/>
                                  </a:cubicBezTo>
                                  <a:cubicBezTo>
                                    <a:pt x="158507" y="8887"/>
                                    <a:pt x="167407" y="0"/>
                                    <a:pt x="178354" y="0"/>
                                  </a:cubicBezTo>
                                  <a:close/>
                                </a:path>
                              </a:pathLst>
                            </a:custGeom>
                            <a:grpFill/>
                            <a:ln>
                              <a:noFill/>
                            </a:ln>
                          </wps:spPr>
                          <wps:bodyPr/>
                        </wps:wsp>
                        <wps:wsp>
                          <wps:cNvPr id="61" name="call-volume_17819"/>
                          <wps:cNvSpPr>
                            <a:spLocks noChangeAspect="1"/>
                          </wps:cNvSpPr>
                          <wps:spPr bwMode="auto">
                            <a:xfrm>
                              <a:off x="521918" y="1342940"/>
                              <a:ext cx="104588" cy="104385"/>
                            </a:xfrm>
                            <a:custGeom>
                              <a:avLst/>
                              <a:gdLst>
                                <a:gd name="connsiteX0" fmla="*/ 242794 w 581469"/>
                                <a:gd name="connsiteY0" fmla="*/ 133875 h 580342"/>
                                <a:gd name="connsiteX1" fmla="*/ 266995 w 581469"/>
                                <a:gd name="connsiteY1" fmla="*/ 158040 h 580342"/>
                                <a:gd name="connsiteX2" fmla="*/ 242794 w 581469"/>
                                <a:gd name="connsiteY2" fmla="*/ 182204 h 580342"/>
                                <a:gd name="connsiteX3" fmla="*/ 174285 w 581469"/>
                                <a:gd name="connsiteY3" fmla="*/ 250523 h 580342"/>
                                <a:gd name="connsiteX4" fmla="*/ 149995 w 581469"/>
                                <a:gd name="connsiteY4" fmla="*/ 274865 h 580342"/>
                                <a:gd name="connsiteX5" fmla="*/ 125794 w 581469"/>
                                <a:gd name="connsiteY5" fmla="*/ 250700 h 580342"/>
                                <a:gd name="connsiteX6" fmla="*/ 242794 w 581469"/>
                                <a:gd name="connsiteY6" fmla="*/ 133875 h 580342"/>
                                <a:gd name="connsiteX7" fmla="*/ 438674 w 581469"/>
                                <a:gd name="connsiteY7" fmla="*/ 48539 h 580342"/>
                                <a:gd name="connsiteX8" fmla="*/ 435025 w 581469"/>
                                <a:gd name="connsiteY8" fmla="*/ 49517 h 580342"/>
                                <a:gd name="connsiteX9" fmla="*/ 383403 w 581469"/>
                                <a:gd name="connsiteY9" fmla="*/ 136254 h 580342"/>
                                <a:gd name="connsiteX10" fmla="*/ 384293 w 581469"/>
                                <a:gd name="connsiteY10" fmla="*/ 139809 h 580342"/>
                                <a:gd name="connsiteX11" fmla="*/ 387408 w 581469"/>
                                <a:gd name="connsiteY11" fmla="*/ 141587 h 580342"/>
                                <a:gd name="connsiteX12" fmla="*/ 411261 w 581469"/>
                                <a:gd name="connsiteY12" fmla="*/ 176246 h 580342"/>
                                <a:gd name="connsiteX13" fmla="*/ 400224 w 581469"/>
                                <a:gd name="connsiteY13" fmla="*/ 216771 h 580342"/>
                                <a:gd name="connsiteX14" fmla="*/ 216787 w 581469"/>
                                <a:gd name="connsiteY14" fmla="*/ 400112 h 580342"/>
                                <a:gd name="connsiteX15" fmla="*/ 184835 w 581469"/>
                                <a:gd name="connsiteY15" fmla="*/ 411576 h 580342"/>
                                <a:gd name="connsiteX16" fmla="*/ 142825 w 581469"/>
                                <a:gd name="connsiteY16" fmla="*/ 389003 h 580342"/>
                                <a:gd name="connsiteX17" fmla="*/ 138108 w 581469"/>
                                <a:gd name="connsiteY17" fmla="*/ 381627 h 580342"/>
                                <a:gd name="connsiteX18" fmla="*/ 134369 w 581469"/>
                                <a:gd name="connsiteY18" fmla="*/ 380649 h 580342"/>
                                <a:gd name="connsiteX19" fmla="*/ 49637 w 581469"/>
                                <a:gd name="connsiteY19" fmla="*/ 435749 h 580342"/>
                                <a:gd name="connsiteX20" fmla="*/ 48925 w 581469"/>
                                <a:gd name="connsiteY20" fmla="*/ 439482 h 580342"/>
                                <a:gd name="connsiteX21" fmla="*/ 94762 w 581469"/>
                                <a:gd name="connsiteY21" fmla="*/ 509512 h 580342"/>
                                <a:gd name="connsiteX22" fmla="*/ 161338 w 581469"/>
                                <a:gd name="connsiteY22" fmla="*/ 524976 h 580342"/>
                                <a:gd name="connsiteX23" fmla="*/ 526610 w 581469"/>
                                <a:gd name="connsiteY23" fmla="*/ 156606 h 580342"/>
                                <a:gd name="connsiteX24" fmla="*/ 508720 w 581469"/>
                                <a:gd name="connsiteY24" fmla="*/ 89864 h 580342"/>
                                <a:gd name="connsiteX25" fmla="*/ 254712 w 581469"/>
                                <a:gd name="connsiteY25" fmla="*/ 11797 h 580342"/>
                                <a:gd name="connsiteX26" fmla="*/ 278921 w 581469"/>
                                <a:gd name="connsiteY26" fmla="*/ 35975 h 580342"/>
                                <a:gd name="connsiteX27" fmla="*/ 254712 w 581469"/>
                                <a:gd name="connsiteY27" fmla="*/ 60153 h 580342"/>
                                <a:gd name="connsiteX28" fmla="*/ 51781 w 581469"/>
                                <a:gd name="connsiteY28" fmla="*/ 262824 h 580342"/>
                                <a:gd name="connsiteX29" fmla="*/ 27572 w 581469"/>
                                <a:gd name="connsiteY29" fmla="*/ 287002 h 580342"/>
                                <a:gd name="connsiteX30" fmla="*/ 3363 w 581469"/>
                                <a:gd name="connsiteY30" fmla="*/ 262824 h 580342"/>
                                <a:gd name="connsiteX31" fmla="*/ 254712 w 581469"/>
                                <a:gd name="connsiteY31" fmla="*/ 11797 h 580342"/>
                                <a:gd name="connsiteX32" fmla="*/ 429551 w 581469"/>
                                <a:gd name="connsiteY32" fmla="*/ 649 h 580342"/>
                                <a:gd name="connsiteX33" fmla="*/ 463506 w 581469"/>
                                <a:gd name="connsiteY33" fmla="*/ 6947 h 580342"/>
                                <a:gd name="connsiteX34" fmla="*/ 533463 w 581469"/>
                                <a:gd name="connsiteY34" fmla="*/ 48272 h 580342"/>
                                <a:gd name="connsiteX35" fmla="*/ 568709 w 581469"/>
                                <a:gd name="connsiteY35" fmla="*/ 180690 h 580342"/>
                                <a:gd name="connsiteX36" fmla="*/ 185992 w 581469"/>
                                <a:gd name="connsiteY36" fmla="*/ 566745 h 580342"/>
                                <a:gd name="connsiteX37" fmla="*/ 136327 w 581469"/>
                                <a:gd name="connsiteY37" fmla="*/ 580342 h 580342"/>
                                <a:gd name="connsiteX38" fmla="*/ 54176 w 581469"/>
                                <a:gd name="connsiteY38" fmla="*/ 535995 h 580342"/>
                                <a:gd name="connsiteX39" fmla="*/ 8339 w 581469"/>
                                <a:gd name="connsiteY39" fmla="*/ 465965 h 580342"/>
                                <a:gd name="connsiteX40" fmla="*/ 1130 w 581469"/>
                                <a:gd name="connsiteY40" fmla="*/ 427573 h 580342"/>
                                <a:gd name="connsiteX41" fmla="*/ 23203 w 581469"/>
                                <a:gd name="connsiteY41" fmla="*/ 395402 h 580342"/>
                                <a:gd name="connsiteX42" fmla="*/ 107935 w 581469"/>
                                <a:gd name="connsiteY42" fmla="*/ 340302 h 580342"/>
                                <a:gd name="connsiteX43" fmla="*/ 135793 w 581469"/>
                                <a:gd name="connsiteY43" fmla="*/ 331948 h 580342"/>
                                <a:gd name="connsiteX44" fmla="*/ 178693 w 581469"/>
                                <a:gd name="connsiteY44" fmla="*/ 355054 h 580342"/>
                                <a:gd name="connsiteX45" fmla="*/ 183411 w 581469"/>
                                <a:gd name="connsiteY45" fmla="*/ 362431 h 580342"/>
                                <a:gd name="connsiteX46" fmla="*/ 185280 w 581469"/>
                                <a:gd name="connsiteY46" fmla="*/ 362875 h 580342"/>
                                <a:gd name="connsiteX47" fmla="*/ 363199 w 581469"/>
                                <a:gd name="connsiteY47" fmla="*/ 185667 h 580342"/>
                                <a:gd name="connsiteX48" fmla="*/ 362754 w 581469"/>
                                <a:gd name="connsiteY48" fmla="*/ 183267 h 580342"/>
                                <a:gd name="connsiteX49" fmla="*/ 359639 w 581469"/>
                                <a:gd name="connsiteY49" fmla="*/ 181490 h 580342"/>
                                <a:gd name="connsiteX50" fmla="*/ 336231 w 581469"/>
                                <a:gd name="connsiteY50" fmla="*/ 150207 h 580342"/>
                                <a:gd name="connsiteX51" fmla="*/ 341838 w 581469"/>
                                <a:gd name="connsiteY51" fmla="*/ 111548 h 580342"/>
                                <a:gd name="connsiteX52" fmla="*/ 393460 w 581469"/>
                                <a:gd name="connsiteY52" fmla="*/ 24810 h 580342"/>
                                <a:gd name="connsiteX53" fmla="*/ 429551 w 581469"/>
                                <a:gd name="connsiteY53" fmla="*/ 649 h 5803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581469" h="580342">
                                  <a:moveTo>
                                    <a:pt x="242794" y="133875"/>
                                  </a:moveTo>
                                  <a:cubicBezTo>
                                    <a:pt x="256140" y="133875"/>
                                    <a:pt x="266995" y="144625"/>
                                    <a:pt x="266995" y="158040"/>
                                  </a:cubicBezTo>
                                  <a:cubicBezTo>
                                    <a:pt x="266995" y="171455"/>
                                    <a:pt x="256140" y="182204"/>
                                    <a:pt x="242794" y="182204"/>
                                  </a:cubicBezTo>
                                  <a:cubicBezTo>
                                    <a:pt x="205070" y="182204"/>
                                    <a:pt x="174285" y="212854"/>
                                    <a:pt x="174285" y="250523"/>
                                  </a:cubicBezTo>
                                  <a:cubicBezTo>
                                    <a:pt x="174196" y="264026"/>
                                    <a:pt x="163430" y="274865"/>
                                    <a:pt x="149995" y="274865"/>
                                  </a:cubicBezTo>
                                  <a:cubicBezTo>
                                    <a:pt x="136560" y="274865"/>
                                    <a:pt x="125794" y="264026"/>
                                    <a:pt x="125794" y="250700"/>
                                  </a:cubicBezTo>
                                  <a:cubicBezTo>
                                    <a:pt x="125794" y="186380"/>
                                    <a:pt x="178200" y="133875"/>
                                    <a:pt x="242794" y="133875"/>
                                  </a:cubicBezTo>
                                  <a:close/>
                                  <a:moveTo>
                                    <a:pt x="438674" y="48539"/>
                                  </a:moveTo>
                                  <a:cubicBezTo>
                                    <a:pt x="437250" y="47739"/>
                                    <a:pt x="435737" y="48272"/>
                                    <a:pt x="435025" y="49517"/>
                                  </a:cubicBezTo>
                                  <a:lnTo>
                                    <a:pt x="383403" y="136254"/>
                                  </a:lnTo>
                                  <a:cubicBezTo>
                                    <a:pt x="382691" y="138121"/>
                                    <a:pt x="383136" y="139098"/>
                                    <a:pt x="384293" y="139809"/>
                                  </a:cubicBezTo>
                                  <a:lnTo>
                                    <a:pt x="387408" y="141587"/>
                                  </a:lnTo>
                                  <a:cubicBezTo>
                                    <a:pt x="400135" y="149052"/>
                                    <a:pt x="408769" y="161672"/>
                                    <a:pt x="411261" y="176246"/>
                                  </a:cubicBezTo>
                                  <a:cubicBezTo>
                                    <a:pt x="413753" y="190732"/>
                                    <a:pt x="409748" y="205574"/>
                                    <a:pt x="400224" y="216771"/>
                                  </a:cubicBezTo>
                                  <a:cubicBezTo>
                                    <a:pt x="360084" y="264317"/>
                                    <a:pt x="295645" y="334703"/>
                                    <a:pt x="216787" y="400112"/>
                                  </a:cubicBezTo>
                                  <a:cubicBezTo>
                                    <a:pt x="207709" y="407577"/>
                                    <a:pt x="196494" y="411576"/>
                                    <a:pt x="184835" y="411576"/>
                                  </a:cubicBezTo>
                                  <a:cubicBezTo>
                                    <a:pt x="167746" y="411576"/>
                                    <a:pt x="152081" y="403045"/>
                                    <a:pt x="142825" y="389003"/>
                                  </a:cubicBezTo>
                                  <a:lnTo>
                                    <a:pt x="138108" y="381627"/>
                                  </a:lnTo>
                                  <a:cubicBezTo>
                                    <a:pt x="137396" y="380472"/>
                                    <a:pt x="135437" y="379849"/>
                                    <a:pt x="134369" y="380649"/>
                                  </a:cubicBezTo>
                                  <a:lnTo>
                                    <a:pt x="49637" y="435749"/>
                                  </a:lnTo>
                                  <a:cubicBezTo>
                                    <a:pt x="48035" y="436993"/>
                                    <a:pt x="48480" y="438860"/>
                                    <a:pt x="48925" y="439482"/>
                                  </a:cubicBezTo>
                                  <a:lnTo>
                                    <a:pt x="94762" y="509512"/>
                                  </a:lnTo>
                                  <a:cubicBezTo>
                                    <a:pt x="114343" y="537417"/>
                                    <a:pt x="145762" y="534396"/>
                                    <a:pt x="161338" y="524976"/>
                                  </a:cubicBezTo>
                                  <a:cubicBezTo>
                                    <a:pt x="248206" y="473075"/>
                                    <a:pt x="411706" y="357098"/>
                                    <a:pt x="526610" y="156606"/>
                                  </a:cubicBezTo>
                                  <a:cubicBezTo>
                                    <a:pt x="539872" y="133499"/>
                                    <a:pt x="531861" y="103550"/>
                                    <a:pt x="508720" y="89864"/>
                                  </a:cubicBezTo>
                                  <a:close/>
                                  <a:moveTo>
                                    <a:pt x="254712" y="11797"/>
                                  </a:moveTo>
                                  <a:cubicBezTo>
                                    <a:pt x="268152" y="11797"/>
                                    <a:pt x="278921" y="22553"/>
                                    <a:pt x="278921" y="35975"/>
                                  </a:cubicBezTo>
                                  <a:cubicBezTo>
                                    <a:pt x="278921" y="49309"/>
                                    <a:pt x="268152" y="60153"/>
                                    <a:pt x="254712" y="60153"/>
                                  </a:cubicBezTo>
                                  <a:cubicBezTo>
                                    <a:pt x="142833" y="60153"/>
                                    <a:pt x="51781" y="151000"/>
                                    <a:pt x="51781" y="262824"/>
                                  </a:cubicBezTo>
                                  <a:cubicBezTo>
                                    <a:pt x="51781" y="276157"/>
                                    <a:pt x="41012" y="287002"/>
                                    <a:pt x="27572" y="287002"/>
                                  </a:cubicBezTo>
                                  <a:cubicBezTo>
                                    <a:pt x="14221" y="287002"/>
                                    <a:pt x="3363" y="276157"/>
                                    <a:pt x="3363" y="262824"/>
                                  </a:cubicBezTo>
                                  <a:cubicBezTo>
                                    <a:pt x="3363" y="124332"/>
                                    <a:pt x="116131" y="11797"/>
                                    <a:pt x="254712" y="11797"/>
                                  </a:cubicBezTo>
                                  <a:close/>
                                  <a:moveTo>
                                    <a:pt x="429551" y="649"/>
                                  </a:moveTo>
                                  <a:cubicBezTo>
                                    <a:pt x="442546" y="-1406"/>
                                    <a:pt x="455184" y="1615"/>
                                    <a:pt x="463506" y="6947"/>
                                  </a:cubicBezTo>
                                  <a:lnTo>
                                    <a:pt x="533463" y="48272"/>
                                  </a:lnTo>
                                  <a:cubicBezTo>
                                    <a:pt x="579301" y="75289"/>
                                    <a:pt x="595054" y="134833"/>
                                    <a:pt x="568709" y="180690"/>
                                  </a:cubicBezTo>
                                  <a:cubicBezTo>
                                    <a:pt x="448198" y="390869"/>
                                    <a:pt x="277310" y="512800"/>
                                    <a:pt x="185992" y="566745"/>
                                  </a:cubicBezTo>
                                  <a:cubicBezTo>
                                    <a:pt x="170950" y="575632"/>
                                    <a:pt x="153772" y="580342"/>
                                    <a:pt x="136327" y="580342"/>
                                  </a:cubicBezTo>
                                  <a:cubicBezTo>
                                    <a:pt x="103039" y="580342"/>
                                    <a:pt x="72333" y="563723"/>
                                    <a:pt x="54176" y="535995"/>
                                  </a:cubicBezTo>
                                  <a:lnTo>
                                    <a:pt x="8339" y="465965"/>
                                  </a:lnTo>
                                  <a:cubicBezTo>
                                    <a:pt x="863" y="454590"/>
                                    <a:pt x="-1718" y="440993"/>
                                    <a:pt x="1130" y="427573"/>
                                  </a:cubicBezTo>
                                  <a:cubicBezTo>
                                    <a:pt x="3978" y="414242"/>
                                    <a:pt x="11810" y="402867"/>
                                    <a:pt x="23203" y="395402"/>
                                  </a:cubicBezTo>
                                  <a:lnTo>
                                    <a:pt x="107935" y="340302"/>
                                  </a:lnTo>
                                  <a:cubicBezTo>
                                    <a:pt x="116212" y="334792"/>
                                    <a:pt x="126003" y="331948"/>
                                    <a:pt x="135793" y="331948"/>
                                  </a:cubicBezTo>
                                  <a:cubicBezTo>
                                    <a:pt x="153149" y="331948"/>
                                    <a:pt x="169170" y="340657"/>
                                    <a:pt x="178693" y="355054"/>
                                  </a:cubicBezTo>
                                  <a:lnTo>
                                    <a:pt x="183411" y="362431"/>
                                  </a:lnTo>
                                  <a:cubicBezTo>
                                    <a:pt x="183767" y="363053"/>
                                    <a:pt x="184924" y="363142"/>
                                    <a:pt x="185280" y="362875"/>
                                  </a:cubicBezTo>
                                  <a:cubicBezTo>
                                    <a:pt x="259331" y="302265"/>
                                    <a:pt x="324393" y="231702"/>
                                    <a:pt x="363199" y="185667"/>
                                  </a:cubicBezTo>
                                  <a:cubicBezTo>
                                    <a:pt x="363288" y="185489"/>
                                    <a:pt x="363911" y="184067"/>
                                    <a:pt x="362754" y="183267"/>
                                  </a:cubicBezTo>
                                  <a:lnTo>
                                    <a:pt x="359639" y="181490"/>
                                  </a:lnTo>
                                  <a:cubicBezTo>
                                    <a:pt x="347890" y="174469"/>
                                    <a:pt x="339613" y="163449"/>
                                    <a:pt x="336231" y="150207"/>
                                  </a:cubicBezTo>
                                  <a:cubicBezTo>
                                    <a:pt x="332848" y="137054"/>
                                    <a:pt x="334806" y="123279"/>
                                    <a:pt x="341838" y="111548"/>
                                  </a:cubicBezTo>
                                  <a:lnTo>
                                    <a:pt x="393460" y="24810"/>
                                  </a:lnTo>
                                  <a:cubicBezTo>
                                    <a:pt x="403206" y="9836"/>
                                    <a:pt x="416557" y="2704"/>
                                    <a:pt x="429551" y="649"/>
                                  </a:cubicBezTo>
                                  <a:close/>
                                </a:path>
                              </a:pathLst>
                            </a:custGeom>
                            <a:grpFill/>
                            <a:ln>
                              <a:noFill/>
                            </a:ln>
                          </wps:spPr>
                          <wps:bodyPr/>
                        </wps:wsp>
                        <wps:wsp>
                          <wps:cNvPr id="62" name="open-mail_17777"/>
                          <wps:cNvSpPr>
                            <a:spLocks noChangeAspect="1"/>
                          </wps:cNvSpPr>
                          <wps:spPr bwMode="auto">
                            <a:xfrm>
                              <a:off x="2603963" y="1302292"/>
                              <a:ext cx="108287" cy="108123"/>
                            </a:xfrm>
                            <a:custGeom>
                              <a:avLst/>
                              <a:gdLst>
                                <a:gd name="T0" fmla="*/ 5921 w 6827"/>
                                <a:gd name="T1" fmla="*/ 1811 h 6827"/>
                                <a:gd name="T2" fmla="*/ 5921 w 6827"/>
                                <a:gd name="T3" fmla="*/ 0 h 6827"/>
                                <a:gd name="T4" fmla="*/ 906 w 6827"/>
                                <a:gd name="T5" fmla="*/ 0 h 6827"/>
                                <a:gd name="T6" fmla="*/ 906 w 6827"/>
                                <a:gd name="T7" fmla="*/ 1811 h 6827"/>
                                <a:gd name="T8" fmla="*/ 0 w 6827"/>
                                <a:gd name="T9" fmla="*/ 1811 h 6827"/>
                                <a:gd name="T10" fmla="*/ 0 w 6827"/>
                                <a:gd name="T11" fmla="*/ 6827 h 6827"/>
                                <a:gd name="T12" fmla="*/ 6827 w 6827"/>
                                <a:gd name="T13" fmla="*/ 6827 h 6827"/>
                                <a:gd name="T14" fmla="*/ 6827 w 6827"/>
                                <a:gd name="T15" fmla="*/ 1811 h 6827"/>
                                <a:gd name="T16" fmla="*/ 5921 w 6827"/>
                                <a:gd name="T17" fmla="*/ 1811 h 6827"/>
                                <a:gd name="T18" fmla="*/ 1324 w 6827"/>
                                <a:gd name="T19" fmla="*/ 418 h 6827"/>
                                <a:gd name="T20" fmla="*/ 5503 w 6827"/>
                                <a:gd name="T21" fmla="*/ 418 h 6827"/>
                                <a:gd name="T22" fmla="*/ 5503 w 6827"/>
                                <a:gd name="T23" fmla="*/ 2691 h 6827"/>
                                <a:gd name="T24" fmla="*/ 3413 w 6827"/>
                                <a:gd name="T25" fmla="*/ 4463 h 6827"/>
                                <a:gd name="T26" fmla="*/ 1324 w 6827"/>
                                <a:gd name="T27" fmla="*/ 2691 h 6827"/>
                                <a:gd name="T28" fmla="*/ 1324 w 6827"/>
                                <a:gd name="T29" fmla="*/ 418 h 6827"/>
                                <a:gd name="T30" fmla="*/ 418 w 6827"/>
                                <a:gd name="T31" fmla="*/ 2471 h 6827"/>
                                <a:gd name="T32" fmla="*/ 2597 w 6827"/>
                                <a:gd name="T33" fmla="*/ 4319 h 6827"/>
                                <a:gd name="T34" fmla="*/ 418 w 6827"/>
                                <a:gd name="T35" fmla="*/ 6167 h 6827"/>
                                <a:gd name="T36" fmla="*/ 418 w 6827"/>
                                <a:gd name="T37" fmla="*/ 2471 h 6827"/>
                                <a:gd name="T38" fmla="*/ 779 w 6827"/>
                                <a:gd name="T39" fmla="*/ 6409 h 6827"/>
                                <a:gd name="T40" fmla="*/ 2920 w 6827"/>
                                <a:gd name="T41" fmla="*/ 4593 h 6827"/>
                                <a:gd name="T42" fmla="*/ 3413 w 6827"/>
                                <a:gd name="T43" fmla="*/ 5011 h 6827"/>
                                <a:gd name="T44" fmla="*/ 3906 w 6827"/>
                                <a:gd name="T45" fmla="*/ 4593 h 6827"/>
                                <a:gd name="T46" fmla="*/ 6048 w 6827"/>
                                <a:gd name="T47" fmla="*/ 6409 h 6827"/>
                                <a:gd name="T48" fmla="*/ 779 w 6827"/>
                                <a:gd name="T49" fmla="*/ 6409 h 6827"/>
                                <a:gd name="T50" fmla="*/ 6409 w 6827"/>
                                <a:gd name="T51" fmla="*/ 6167 h 6827"/>
                                <a:gd name="T52" fmla="*/ 4229 w 6827"/>
                                <a:gd name="T53" fmla="*/ 4319 h 6827"/>
                                <a:gd name="T54" fmla="*/ 6409 w 6827"/>
                                <a:gd name="T55" fmla="*/ 2471 h 6827"/>
                                <a:gd name="T56" fmla="*/ 6409 w 6827"/>
                                <a:gd name="T57" fmla="*/ 6167 h 6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827" h="6827">
                                  <a:moveTo>
                                    <a:pt x="5921" y="1811"/>
                                  </a:moveTo>
                                  <a:lnTo>
                                    <a:pt x="5921" y="0"/>
                                  </a:lnTo>
                                  <a:lnTo>
                                    <a:pt x="906" y="0"/>
                                  </a:lnTo>
                                  <a:lnTo>
                                    <a:pt x="906" y="1811"/>
                                  </a:lnTo>
                                  <a:lnTo>
                                    <a:pt x="0" y="1811"/>
                                  </a:lnTo>
                                  <a:lnTo>
                                    <a:pt x="0" y="6827"/>
                                  </a:lnTo>
                                  <a:lnTo>
                                    <a:pt x="6827" y="6827"/>
                                  </a:lnTo>
                                  <a:lnTo>
                                    <a:pt x="6827" y="1811"/>
                                  </a:lnTo>
                                  <a:lnTo>
                                    <a:pt x="5921" y="1811"/>
                                  </a:lnTo>
                                  <a:close/>
                                  <a:moveTo>
                                    <a:pt x="1324" y="418"/>
                                  </a:moveTo>
                                  <a:lnTo>
                                    <a:pt x="5503" y="418"/>
                                  </a:lnTo>
                                  <a:lnTo>
                                    <a:pt x="5503" y="2691"/>
                                  </a:lnTo>
                                  <a:lnTo>
                                    <a:pt x="3413" y="4463"/>
                                  </a:lnTo>
                                  <a:lnTo>
                                    <a:pt x="1324" y="2691"/>
                                  </a:lnTo>
                                  <a:lnTo>
                                    <a:pt x="1324" y="418"/>
                                  </a:lnTo>
                                  <a:close/>
                                  <a:moveTo>
                                    <a:pt x="418" y="2471"/>
                                  </a:moveTo>
                                  <a:lnTo>
                                    <a:pt x="2597" y="4319"/>
                                  </a:lnTo>
                                  <a:lnTo>
                                    <a:pt x="418" y="6167"/>
                                  </a:lnTo>
                                  <a:lnTo>
                                    <a:pt x="418" y="2471"/>
                                  </a:lnTo>
                                  <a:close/>
                                  <a:moveTo>
                                    <a:pt x="779" y="6409"/>
                                  </a:moveTo>
                                  <a:lnTo>
                                    <a:pt x="2920" y="4593"/>
                                  </a:lnTo>
                                  <a:lnTo>
                                    <a:pt x="3413" y="5011"/>
                                  </a:lnTo>
                                  <a:lnTo>
                                    <a:pt x="3906" y="4593"/>
                                  </a:lnTo>
                                  <a:lnTo>
                                    <a:pt x="6048" y="6409"/>
                                  </a:lnTo>
                                  <a:lnTo>
                                    <a:pt x="779" y="6409"/>
                                  </a:lnTo>
                                  <a:close/>
                                  <a:moveTo>
                                    <a:pt x="6409" y="6167"/>
                                  </a:moveTo>
                                  <a:lnTo>
                                    <a:pt x="4229" y="4319"/>
                                  </a:lnTo>
                                  <a:lnTo>
                                    <a:pt x="6409" y="2471"/>
                                  </a:lnTo>
                                  <a:lnTo>
                                    <a:pt x="6409" y="6167"/>
                                  </a:lnTo>
                                  <a:close/>
                                </a:path>
                              </a:pathLst>
                            </a:custGeom>
                            <a:grpFill/>
                            <a:ln>
                              <a:noFill/>
                            </a:ln>
                          </wps:spPr>
                          <wps:bodyPr/>
                        </wps:wsp>
                      </wpg:grpSp>
                      <wps:wsp>
                        <wps:cNvPr id="10" name="文本框 2"/>
                        <wps:cNvSpPr txBox="1">
                          <a:spLocks noChangeArrowheads="1"/>
                        </wps:cNvSpPr>
                        <wps:spPr bwMode="auto">
                          <a:xfrm>
                            <a:off x="422611" y="1961609"/>
                            <a:ext cx="6641964" cy="1977305"/>
                          </a:xfrm>
                          <a:prstGeom prst="rect">
                            <a:avLst/>
                          </a:prstGeom>
                          <a:noFill/>
                          <a:ln w="9525">
                            <a:noFill/>
                            <a:miter lim="800000"/>
                          </a:ln>
                        </wps:spPr>
                        <wps:txbx>
                          <w:txbxContent>
                            <w:p w14:paraId="70BAB422" w14:textId="22E385FB" w:rsidR="004C621B" w:rsidRPr="004C621B" w:rsidRDefault="004C621B">
                              <w:pPr>
                                <w:spacing w:line="360" w:lineRule="exact"/>
                                <w:jc w:val="left"/>
                                <w:rPr>
                                  <w:rFonts w:ascii="Arial" w:hAnsi="Arial" w:cs="Arial"/>
                                  <w:color w:val="333333"/>
                                  <w:sz w:val="23"/>
                                  <w:szCs w:val="23"/>
                                  <w:shd w:val="clear" w:color="auto" w:fill="FFFFFF"/>
                                </w:rPr>
                              </w:pPr>
                              <w:r>
                                <w:rPr>
                                  <w:rFonts w:ascii="微软雅黑 Light" w:eastAsia="微软雅黑 Light" w:hAnsi="微软雅黑 Light" w:cs="Times New Roman"/>
                                  <w:b/>
                                  <w:bCs/>
                                  <w:color w:val="5883A2"/>
                                  <w:szCs w:val="21"/>
                                </w:rPr>
                                <w:t>成都</w:t>
                              </w:r>
                              <w:r w:rsidRPr="00AD1760">
                                <w:rPr>
                                  <w:rFonts w:ascii="微软雅黑 Light" w:eastAsia="微软雅黑 Light" w:hAnsi="微软雅黑 Light" w:cs="Times New Roman" w:hint="eastAsia"/>
                                  <w:b/>
                                  <w:bCs/>
                                  <w:color w:val="5883A2"/>
                                  <w:szCs w:val="21"/>
                                </w:rPr>
                                <w:t xml:space="preserve">理工大学 /  </w:t>
                              </w:r>
                              <w:r>
                                <w:rPr>
                                  <w:rFonts w:ascii="微软雅黑 Light" w:eastAsia="微软雅黑 Light" w:hAnsi="微软雅黑 Light" w:cs="Times New Roman" w:hint="eastAsia"/>
                                  <w:b/>
                                  <w:bCs/>
                                  <w:color w:val="5883A2"/>
                                  <w:szCs w:val="21"/>
                                </w:rPr>
                                <w:t xml:space="preserve">大数据技术与工程 </w:t>
                              </w:r>
                              <w:r w:rsidRPr="00AD1760">
                                <w:rPr>
                                  <w:rFonts w:ascii="微软雅黑 Light" w:eastAsia="微软雅黑 Light" w:hAnsi="微软雅黑 Light" w:cs="Times New Roman" w:hint="eastAsia"/>
                                  <w:b/>
                                  <w:bCs/>
                                  <w:color w:val="5883A2"/>
                                  <w:szCs w:val="21"/>
                                </w:rPr>
                                <w:t xml:space="preserve">/  </w:t>
                              </w:r>
                              <w:proofErr w:type="gramStart"/>
                              <w:r w:rsidR="00CB1ACF">
                                <w:rPr>
                                  <w:rFonts w:ascii="微软雅黑 Light" w:eastAsia="微软雅黑 Light" w:hAnsi="微软雅黑 Light" w:cs="Times New Roman" w:hint="eastAsia"/>
                                  <w:b/>
                                  <w:bCs/>
                                  <w:color w:val="5883A2"/>
                                  <w:szCs w:val="21"/>
                                </w:rPr>
                                <w:t>计算机专硕</w:t>
                              </w:r>
                              <w:proofErr w:type="gramEnd"/>
                              <w:r w:rsidRPr="00AD1760">
                                <w:rPr>
                                  <w:rFonts w:ascii="微软雅黑 Light" w:eastAsia="微软雅黑 Light" w:hAnsi="微软雅黑 Light" w:cs="Times New Roman" w:hint="eastAsia"/>
                                  <w:b/>
                                  <w:bCs/>
                                  <w:color w:val="5883A2"/>
                                  <w:szCs w:val="21"/>
                                </w:rPr>
                                <w:t xml:space="preserve"> </w:t>
                              </w:r>
                              <w:r>
                                <w:rPr>
                                  <w:rFonts w:ascii="微软雅黑 Light" w:eastAsia="微软雅黑 Light" w:hAnsi="微软雅黑 Light" w:cs="Times New Roman" w:hint="eastAsia"/>
                                  <w:b/>
                                  <w:bCs/>
                                  <w:color w:val="5883A2"/>
                                  <w:szCs w:val="21"/>
                                </w:rPr>
                                <w:t xml:space="preserve">                          </w:t>
                              </w:r>
                              <w:r w:rsidRPr="006C28E7">
                                <w:rPr>
                                  <w:rFonts w:ascii="Arial" w:hAnsi="Arial" w:cs="Arial" w:hint="eastAsia"/>
                                  <w:color w:val="333333"/>
                                  <w:sz w:val="23"/>
                                  <w:szCs w:val="23"/>
                                  <w:shd w:val="clear" w:color="auto" w:fill="FFFFFF"/>
                                </w:rPr>
                                <w:t>20</w:t>
                              </w:r>
                              <w:r w:rsidRPr="006C28E7">
                                <w:rPr>
                                  <w:rFonts w:ascii="Arial" w:hAnsi="Arial" w:cs="Arial"/>
                                  <w:color w:val="333333"/>
                                  <w:sz w:val="23"/>
                                  <w:szCs w:val="23"/>
                                  <w:shd w:val="clear" w:color="auto" w:fill="FFFFFF"/>
                                </w:rPr>
                                <w:t>22</w:t>
                              </w:r>
                              <w:r w:rsidRPr="006C28E7">
                                <w:rPr>
                                  <w:rFonts w:ascii="Arial" w:hAnsi="Arial" w:cs="Arial" w:hint="eastAsia"/>
                                  <w:color w:val="333333"/>
                                  <w:sz w:val="23"/>
                                  <w:szCs w:val="23"/>
                                  <w:shd w:val="clear" w:color="auto" w:fill="FFFFFF"/>
                                </w:rPr>
                                <w:t>.09</w:t>
                              </w:r>
                              <w:r w:rsidRPr="006C28E7">
                                <w:rPr>
                                  <w:rFonts w:ascii="Arial" w:hAnsi="Arial" w:cs="Arial"/>
                                  <w:color w:val="333333"/>
                                  <w:sz w:val="23"/>
                                  <w:szCs w:val="23"/>
                                  <w:shd w:val="clear" w:color="auto" w:fill="FFFFFF"/>
                                </w:rPr>
                                <w:t>—</w:t>
                              </w:r>
                              <w:r w:rsidR="00CB1ACF">
                                <w:rPr>
                                  <w:rFonts w:ascii="Arial" w:hAnsi="Arial" w:cs="Arial" w:hint="eastAsia"/>
                                  <w:color w:val="333333"/>
                                  <w:sz w:val="23"/>
                                  <w:szCs w:val="23"/>
                                  <w:shd w:val="clear" w:color="auto" w:fill="FFFFFF"/>
                                </w:rPr>
                                <w:t>2025.06</w:t>
                              </w:r>
                            </w:p>
                            <w:p w14:paraId="17093FE8" w14:textId="41081ECB" w:rsidR="009E6D44" w:rsidRDefault="009E6D44">
                              <w:pPr>
                                <w:spacing w:line="360" w:lineRule="exact"/>
                                <w:jc w:val="left"/>
                                <w:rPr>
                                  <w:rFonts w:ascii="Arial" w:hAnsi="Arial" w:cs="Arial"/>
                                  <w:color w:val="333333"/>
                                  <w:sz w:val="23"/>
                                  <w:szCs w:val="23"/>
                                  <w:shd w:val="clear" w:color="auto" w:fill="FFFFFF"/>
                                </w:rPr>
                              </w:pPr>
                              <w:r>
                                <w:rPr>
                                  <w:rFonts w:ascii="微软雅黑 Light" w:eastAsia="微软雅黑 Light" w:hAnsi="微软雅黑 Light" w:cs="Times New Roman" w:hint="eastAsia"/>
                                  <w:b/>
                                  <w:bCs/>
                                  <w:color w:val="5883A2"/>
                                  <w:szCs w:val="21"/>
                                </w:rPr>
                                <w:t>重庆</w:t>
                              </w:r>
                              <w:r w:rsidRPr="00AD1760">
                                <w:rPr>
                                  <w:rFonts w:ascii="微软雅黑 Light" w:eastAsia="微软雅黑 Light" w:hAnsi="微软雅黑 Light" w:cs="Times New Roman" w:hint="eastAsia"/>
                                  <w:b/>
                                  <w:bCs/>
                                  <w:color w:val="5883A2"/>
                                  <w:szCs w:val="21"/>
                                </w:rPr>
                                <w:t xml:space="preserve">理工大学 /  </w:t>
                              </w:r>
                              <w:r w:rsidR="0065222F">
                                <w:rPr>
                                  <w:rFonts w:ascii="微软雅黑 Light" w:eastAsia="微软雅黑 Light" w:hAnsi="微软雅黑 Light" w:cs="Times New Roman" w:hint="eastAsia"/>
                                  <w:b/>
                                  <w:bCs/>
                                  <w:color w:val="5883A2"/>
                                  <w:szCs w:val="21"/>
                                </w:rPr>
                                <w:t>化学工程与工艺</w:t>
                              </w:r>
                              <w:r w:rsidRPr="00AD1760">
                                <w:rPr>
                                  <w:rFonts w:ascii="微软雅黑 Light" w:eastAsia="微软雅黑 Light" w:hAnsi="微软雅黑 Light" w:cs="Times New Roman" w:hint="eastAsia"/>
                                  <w:b/>
                                  <w:bCs/>
                                  <w:color w:val="5883A2"/>
                                  <w:szCs w:val="21"/>
                                </w:rPr>
                                <w:t xml:space="preserve"> </w:t>
                              </w:r>
                              <w:r w:rsidR="00B506D1">
                                <w:rPr>
                                  <w:rFonts w:ascii="微软雅黑 Light" w:eastAsia="微软雅黑 Light" w:hAnsi="微软雅黑 Light" w:cs="Times New Roman" w:hint="eastAsia"/>
                                  <w:b/>
                                  <w:bCs/>
                                  <w:color w:val="5883A2"/>
                                  <w:szCs w:val="21"/>
                                </w:rPr>
                                <w:t xml:space="preserve"> </w:t>
                              </w:r>
                              <w:r w:rsidR="004C621B">
                                <w:rPr>
                                  <w:rFonts w:ascii="微软雅黑 Light" w:eastAsia="微软雅黑 Light" w:hAnsi="微软雅黑 Light" w:cs="Times New Roman" w:hint="eastAsia"/>
                                  <w:b/>
                                  <w:bCs/>
                                  <w:color w:val="5883A2"/>
                                  <w:szCs w:val="21"/>
                                </w:rPr>
                                <w:t xml:space="preserve"> </w:t>
                              </w:r>
                              <w:r w:rsidRPr="00AD1760">
                                <w:rPr>
                                  <w:rFonts w:ascii="微软雅黑 Light" w:eastAsia="微软雅黑 Light" w:hAnsi="微软雅黑 Light" w:cs="Times New Roman" w:hint="eastAsia"/>
                                  <w:b/>
                                  <w:bCs/>
                                  <w:color w:val="5883A2"/>
                                  <w:szCs w:val="21"/>
                                </w:rPr>
                                <w:t xml:space="preserve">/  </w:t>
                              </w:r>
                              <w:r w:rsidR="00B506D1">
                                <w:rPr>
                                  <w:rFonts w:ascii="微软雅黑 Light" w:eastAsia="微软雅黑 Light" w:hAnsi="微软雅黑 Light" w:cs="Times New Roman" w:hint="eastAsia"/>
                                  <w:b/>
                                  <w:bCs/>
                                  <w:color w:val="5883A2"/>
                                  <w:szCs w:val="21"/>
                                </w:rPr>
                                <w:t>本科</w:t>
                              </w:r>
                              <w:r>
                                <w:rPr>
                                  <w:rFonts w:ascii="微软雅黑 Light" w:eastAsia="微软雅黑 Light" w:hAnsi="微软雅黑 Light" w:cs="Times New Roman" w:hint="eastAsia"/>
                                  <w:b/>
                                  <w:bCs/>
                                  <w:color w:val="5883A2"/>
                                  <w:szCs w:val="21"/>
                                </w:rPr>
                                <w:t xml:space="preserve">                              </w:t>
                              </w:r>
                              <w:r w:rsidRPr="00E22D66">
                                <w:rPr>
                                  <w:rFonts w:ascii="微软雅黑 Light" w:eastAsia="微软雅黑 Light" w:hAnsi="微软雅黑 Light" w:cs="Times New Roman" w:hint="eastAsia"/>
                                  <w:color w:val="5883A2"/>
                                  <w:szCs w:val="21"/>
                                </w:rPr>
                                <w:t xml:space="preserve"> </w:t>
                              </w:r>
                              <w:r w:rsidR="00B506D1">
                                <w:rPr>
                                  <w:rFonts w:ascii="微软雅黑 Light" w:eastAsia="微软雅黑 Light" w:hAnsi="微软雅黑 Light" w:cs="Times New Roman" w:hint="eastAsia"/>
                                  <w:color w:val="5883A2"/>
                                  <w:szCs w:val="21"/>
                                </w:rPr>
                                <w:t xml:space="preserve">  </w:t>
                              </w:r>
                              <w:r w:rsidRPr="006C28E7">
                                <w:rPr>
                                  <w:rFonts w:ascii="Arial" w:hAnsi="Arial" w:cs="Arial" w:hint="eastAsia"/>
                                  <w:color w:val="333333"/>
                                  <w:sz w:val="23"/>
                                  <w:szCs w:val="23"/>
                                  <w:shd w:val="clear" w:color="auto" w:fill="FFFFFF"/>
                                </w:rPr>
                                <w:t>20</w:t>
                              </w:r>
                              <w:r w:rsidR="00B506D1">
                                <w:rPr>
                                  <w:rFonts w:ascii="Arial" w:hAnsi="Arial" w:cs="Arial" w:hint="eastAsia"/>
                                  <w:color w:val="333333"/>
                                  <w:sz w:val="23"/>
                                  <w:szCs w:val="23"/>
                                  <w:shd w:val="clear" w:color="auto" w:fill="FFFFFF"/>
                                </w:rPr>
                                <w:t>18</w:t>
                              </w:r>
                              <w:r w:rsidRPr="006C28E7">
                                <w:rPr>
                                  <w:rFonts w:ascii="Arial" w:hAnsi="Arial" w:cs="Arial" w:hint="eastAsia"/>
                                  <w:color w:val="333333"/>
                                  <w:sz w:val="23"/>
                                  <w:szCs w:val="23"/>
                                  <w:shd w:val="clear" w:color="auto" w:fill="FFFFFF"/>
                                </w:rPr>
                                <w:t>.09</w:t>
                              </w:r>
                              <w:r w:rsidRPr="006C28E7">
                                <w:rPr>
                                  <w:rFonts w:ascii="Arial" w:hAnsi="Arial" w:cs="Arial"/>
                                  <w:color w:val="333333"/>
                                  <w:sz w:val="23"/>
                                  <w:szCs w:val="23"/>
                                  <w:shd w:val="clear" w:color="auto" w:fill="FFFFFF"/>
                                </w:rPr>
                                <w:t>—</w:t>
                              </w:r>
                              <w:r w:rsidR="00B506D1">
                                <w:rPr>
                                  <w:rFonts w:ascii="Arial" w:hAnsi="Arial" w:cs="Arial" w:hint="eastAsia"/>
                                  <w:color w:val="333333"/>
                                  <w:sz w:val="23"/>
                                  <w:szCs w:val="23"/>
                                  <w:shd w:val="clear" w:color="auto" w:fill="FFFFFF"/>
                                </w:rPr>
                                <w:t>2022.06</w:t>
                              </w:r>
                            </w:p>
                            <w:p w14:paraId="4EE7A576" w14:textId="4A101FBF" w:rsidR="00CB67E1" w:rsidRDefault="00CB67E1"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个人GitHub：</w:t>
                              </w:r>
                              <w:hyperlink r:id="rId9" w:history="1">
                                <w:r w:rsidRPr="004622D8">
                                  <w:rPr>
                                    <w:rStyle w:val="ab"/>
                                    <w:rFonts w:ascii="微软雅黑 Light" w:eastAsia="微软雅黑 Light" w:hAnsi="微软雅黑 Light" w:cs="Times New Roman" w:hint="eastAsia"/>
                                    <w:b/>
                                    <w:bCs/>
                                    <w:szCs w:val="21"/>
                                  </w:rPr>
                                  <w:t>https://github.com/ZhangYuQiao326/study-nodes/tree/main/study</w:t>
                                </w:r>
                              </w:hyperlink>
                            </w:p>
                            <w:p w14:paraId="385D1F7F" w14:textId="71D9E308" w:rsidR="00F865D0" w:rsidRPr="00F865D0" w:rsidRDefault="00F865D0" w:rsidP="00F95B5F">
                              <w:pPr>
                                <w:spacing w:line="360" w:lineRule="exact"/>
                                <w:jc w:val="left"/>
                                <w:rPr>
                                  <w:rFonts w:ascii="微软雅黑 Light" w:eastAsia="微软雅黑 Light" w:hAnsi="微软雅黑 Light" w:cs="Times New Roman" w:hint="eastAsia"/>
                                  <w:b/>
                                  <w:bCs/>
                                  <w:szCs w:val="21"/>
                                </w:rPr>
                              </w:pPr>
                              <w:r w:rsidRPr="00F865D0">
                                <w:rPr>
                                  <w:rFonts w:ascii="微软雅黑 Light" w:eastAsia="微软雅黑 Light" w:hAnsi="微软雅黑 Light" w:cs="Times New Roman"/>
                                  <w:b/>
                                  <w:bCs/>
                                  <w:szCs w:val="21"/>
                                </w:rPr>
                                <w:t>熟练使用C++进行</w:t>
                              </w:r>
                              <w:r w:rsidR="00AC01B4">
                                <w:rPr>
                                  <w:rFonts w:ascii="微软雅黑 Light" w:eastAsia="微软雅黑 Light" w:hAnsi="微软雅黑 Light" w:cs="Times New Roman" w:hint="eastAsia"/>
                                  <w:b/>
                                  <w:bCs/>
                                  <w:szCs w:val="21"/>
                                </w:rPr>
                                <w:t>开</w:t>
                              </w:r>
                              <w:r w:rsidRPr="00F865D0">
                                <w:rPr>
                                  <w:rFonts w:ascii="微软雅黑 Light" w:eastAsia="微软雅黑 Light" w:hAnsi="微软雅黑 Light" w:cs="Times New Roman"/>
                                  <w:b/>
                                  <w:bCs/>
                                  <w:szCs w:val="21"/>
                                </w:rPr>
                                <w:t>发，具备</w:t>
                              </w:r>
                              <w:r w:rsidRPr="00C1142D">
                                <w:rPr>
                                  <w:rFonts w:ascii="微软雅黑" w:eastAsia="微软雅黑" w:hAnsi="微软雅黑" w:cs="Times New Roman"/>
                                  <w:color w:val="000000"/>
                                  <w:szCs w:val="21"/>
                                </w:rPr>
                                <w:t>面向对象编程</w:t>
                              </w:r>
                              <w:r w:rsidRPr="00F865D0">
                                <w:rPr>
                                  <w:rFonts w:ascii="微软雅黑 Light" w:eastAsia="微软雅黑 Light" w:hAnsi="微软雅黑 Light" w:cs="Times New Roman"/>
                                  <w:b/>
                                  <w:bCs/>
                                  <w:szCs w:val="21"/>
                                </w:rPr>
                                <w:t>能力，熟练运用封装、继承和多态等OOP核心概念</w:t>
                              </w:r>
                            </w:p>
                            <w:p w14:paraId="6B9F1C44" w14:textId="7C7F874C" w:rsidR="00F865D0" w:rsidRDefault="00F865D0" w:rsidP="00F95B5F">
                              <w:pPr>
                                <w:spacing w:line="360" w:lineRule="exact"/>
                                <w:jc w:val="left"/>
                                <w:rPr>
                                  <w:rFonts w:ascii="微软雅黑 Light" w:eastAsia="微软雅黑 Light" w:hAnsi="微软雅黑 Light" w:cs="Times New Roman" w:hint="eastAsia"/>
                                  <w:b/>
                                  <w:bCs/>
                                  <w:szCs w:val="21"/>
                                </w:rPr>
                              </w:pPr>
                              <w:r w:rsidRPr="00F865D0">
                                <w:rPr>
                                  <w:rFonts w:ascii="微软雅黑 Light" w:eastAsia="微软雅黑 Light" w:hAnsi="微软雅黑 Light" w:cs="Times New Roman"/>
                                  <w:b/>
                                  <w:bCs/>
                                  <w:szCs w:val="21"/>
                                </w:rPr>
                                <w:t>熟练运用</w:t>
                              </w:r>
                              <w:r w:rsidRPr="00C1142D">
                                <w:rPr>
                                  <w:rFonts w:ascii="微软雅黑" w:eastAsia="微软雅黑" w:hAnsi="微软雅黑" w:cs="Times New Roman"/>
                                  <w:color w:val="000000"/>
                                  <w:szCs w:val="21"/>
                                </w:rPr>
                                <w:t>STL容器</w:t>
                              </w:r>
                              <w:r w:rsidRPr="00F865D0">
                                <w:rPr>
                                  <w:rFonts w:ascii="微软雅黑 Light" w:eastAsia="微软雅黑 Light" w:hAnsi="微软雅黑 Light" w:cs="Times New Roman"/>
                                  <w:b/>
                                  <w:bCs/>
                                  <w:szCs w:val="21"/>
                                </w:rPr>
                                <w:t>如</w:t>
                              </w:r>
                              <w:r w:rsidRPr="00F865D0">
                                <w:rPr>
                                  <w:rFonts w:ascii="微软雅黑 Light" w:eastAsia="微软雅黑 Light" w:hAnsi="微软雅黑 Light" w:cs="Times New Roman"/>
                                </w:rPr>
                                <w:t>vector</w:t>
                              </w:r>
                              <w:r w:rsidRPr="00F865D0">
                                <w:rPr>
                                  <w:rFonts w:ascii="微软雅黑 Light" w:eastAsia="微软雅黑 Light" w:hAnsi="微软雅黑 Light" w:cs="Times New Roman"/>
                                  <w:b/>
                                  <w:bCs/>
                                  <w:szCs w:val="21"/>
                                </w:rPr>
                                <w:t>和</w:t>
                              </w:r>
                              <w:r w:rsidRPr="00F865D0">
                                <w:rPr>
                                  <w:rFonts w:ascii="微软雅黑 Light" w:eastAsia="微软雅黑 Light" w:hAnsi="微软雅黑 Light" w:cs="Times New Roman"/>
                                </w:rPr>
                                <w:t>unordered_map</w:t>
                              </w:r>
                              <w:r w:rsidRPr="00F865D0">
                                <w:rPr>
                                  <w:rFonts w:ascii="微软雅黑 Light" w:eastAsia="微软雅黑 Light" w:hAnsi="微软雅黑 Light" w:cs="Times New Roman"/>
                                  <w:b/>
                                  <w:bCs/>
                                  <w:szCs w:val="21"/>
                                </w:rPr>
                                <w:t>，熟悉</w:t>
                              </w:r>
                              <w:r w:rsidRPr="00C1142D">
                                <w:rPr>
                                  <w:rFonts w:ascii="微软雅黑" w:eastAsia="微软雅黑" w:hAnsi="微软雅黑" w:cs="Times New Roman"/>
                                  <w:color w:val="000000"/>
                                  <w:szCs w:val="21"/>
                                </w:rPr>
                                <w:t>C++11等高级特性</w:t>
                              </w:r>
                              <w:r w:rsidRPr="00F865D0">
                                <w:rPr>
                                  <w:rFonts w:ascii="微软雅黑 Light" w:eastAsia="微软雅黑 Light" w:hAnsi="微软雅黑 Light" w:cs="Times New Roman"/>
                                  <w:b/>
                                  <w:bCs/>
                                  <w:szCs w:val="21"/>
                                </w:rPr>
                                <w:t>，如智能指针</w:t>
                              </w:r>
                              <w:proofErr w:type="gramStart"/>
                              <w:r w:rsidRPr="00F865D0">
                                <w:rPr>
                                  <w:rFonts w:ascii="微软雅黑 Light" w:eastAsia="微软雅黑 Light" w:hAnsi="微软雅黑 Light" w:cs="Times New Roman"/>
                                  <w:b/>
                                  <w:bCs/>
                                  <w:szCs w:val="21"/>
                                </w:rPr>
                                <w:t>和右值引用</w:t>
                              </w:r>
                              <w:proofErr w:type="gramEnd"/>
                              <w:r w:rsidRPr="00F865D0">
                                <w:rPr>
                                  <w:rFonts w:ascii="微软雅黑 Light" w:eastAsia="微软雅黑 Light" w:hAnsi="微软雅黑 Light" w:cs="Times New Roman"/>
                                  <w:b/>
                                  <w:bCs/>
                                  <w:szCs w:val="21"/>
                                </w:rPr>
                                <w:t>等</w:t>
                              </w:r>
                            </w:p>
                            <w:p w14:paraId="665AA8A9" w14:textId="4133DF9B" w:rsidR="00F865D0" w:rsidRDefault="00F865D0"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熟悉常见的</w:t>
                              </w:r>
                              <w:r w:rsidRPr="00C1142D">
                                <w:rPr>
                                  <w:rFonts w:ascii="微软雅黑" w:eastAsia="微软雅黑" w:hAnsi="微软雅黑" w:cs="Times New Roman"/>
                                  <w:color w:val="000000"/>
                                  <w:szCs w:val="21"/>
                                </w:rPr>
                                <w:t>数据结构</w:t>
                              </w:r>
                              <w:r w:rsidRPr="00F865D0">
                                <w:rPr>
                                  <w:rFonts w:ascii="微软雅黑 Light" w:eastAsia="微软雅黑 Light" w:hAnsi="微软雅黑 Light" w:cs="Times New Roman"/>
                                  <w:b/>
                                  <w:bCs/>
                                  <w:szCs w:val="21"/>
                                </w:rPr>
                                <w:t>，包括链表、</w:t>
                              </w:r>
                              <w:proofErr w:type="gramStart"/>
                              <w:r w:rsidRPr="00F865D0">
                                <w:rPr>
                                  <w:rFonts w:ascii="微软雅黑 Light" w:eastAsia="微软雅黑 Light" w:hAnsi="微软雅黑 Light" w:cs="Times New Roman"/>
                                  <w:b/>
                                  <w:bCs/>
                                  <w:szCs w:val="21"/>
                                </w:rPr>
                                <w:t>栈</w:t>
                              </w:r>
                              <w:proofErr w:type="gramEnd"/>
                              <w:r w:rsidRPr="00F865D0">
                                <w:rPr>
                                  <w:rFonts w:ascii="微软雅黑 Light" w:eastAsia="微软雅黑 Light" w:hAnsi="微软雅黑 Light" w:cs="Times New Roman"/>
                                  <w:b/>
                                  <w:bCs/>
                                  <w:szCs w:val="21"/>
                                </w:rPr>
                                <w:t>、队列和二叉树等</w:t>
                              </w:r>
                              <w:r>
                                <w:rPr>
                                  <w:rFonts w:ascii="微软雅黑 Light" w:eastAsia="微软雅黑 Light" w:hAnsi="微软雅黑 Light" w:cs="Times New Roman" w:hint="eastAsia"/>
                                  <w:b/>
                                  <w:bCs/>
                                  <w:szCs w:val="21"/>
                                </w:rPr>
                                <w:t>，以及</w:t>
                              </w:r>
                              <w:r w:rsidRPr="00F865D0">
                                <w:rPr>
                                  <w:rFonts w:ascii="微软雅黑 Light" w:eastAsia="微软雅黑 Light" w:hAnsi="微软雅黑 Light" w:cs="Times New Roman"/>
                                  <w:b/>
                                  <w:bCs/>
                                  <w:szCs w:val="21"/>
                                </w:rPr>
                                <w:t>排序、</w:t>
                              </w:r>
                              <w:r w:rsidR="00006B1E">
                                <w:rPr>
                                  <w:rFonts w:ascii="微软雅黑 Light" w:eastAsia="微软雅黑 Light" w:hAnsi="微软雅黑 Light" w:cs="Times New Roman" w:hint="eastAsia"/>
                                  <w:b/>
                                  <w:bCs/>
                                  <w:szCs w:val="21"/>
                                </w:rPr>
                                <w:t>二分查找</w:t>
                              </w:r>
                              <w:r w:rsidRPr="00F865D0">
                                <w:rPr>
                                  <w:rFonts w:ascii="微软雅黑 Light" w:eastAsia="微软雅黑 Light" w:hAnsi="微软雅黑 Light" w:cs="Times New Roman"/>
                                  <w:b/>
                                  <w:bCs/>
                                  <w:szCs w:val="21"/>
                                </w:rPr>
                                <w:t>和</w:t>
                              </w:r>
                              <w:r w:rsidR="00006B1E">
                                <w:rPr>
                                  <w:rFonts w:ascii="微软雅黑 Light" w:eastAsia="微软雅黑 Light" w:hAnsi="微软雅黑 Light" w:cs="Times New Roman" w:hint="eastAsia"/>
                                  <w:b/>
                                  <w:bCs/>
                                  <w:szCs w:val="21"/>
                                </w:rPr>
                                <w:t>容器操作</w:t>
                              </w:r>
                              <w:r>
                                <w:rPr>
                                  <w:rFonts w:ascii="微软雅黑 Light" w:eastAsia="微软雅黑 Light" w:hAnsi="微软雅黑 Light" w:cs="Times New Roman" w:hint="eastAsia"/>
                                  <w:b/>
                                  <w:bCs/>
                                  <w:szCs w:val="21"/>
                                </w:rPr>
                                <w:t>等基本算法</w:t>
                              </w:r>
                            </w:p>
                            <w:p w14:paraId="2B6EB34F" w14:textId="112EF899" w:rsidR="001E6ECA" w:rsidRPr="00492AED" w:rsidRDefault="00F865D0"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了解</w:t>
                              </w:r>
                              <w:r w:rsidRPr="00F865D0">
                                <w:rPr>
                                  <w:rFonts w:ascii="微软雅黑 Light" w:eastAsia="微软雅黑 Light" w:hAnsi="微软雅黑 Light" w:cs="Times New Roman"/>
                                  <w:b/>
                                  <w:bCs/>
                                  <w:szCs w:val="21"/>
                                </w:rPr>
                                <w:t>常用</w:t>
                              </w:r>
                              <w:r w:rsidRPr="00C1142D">
                                <w:rPr>
                                  <w:rFonts w:ascii="微软雅黑" w:eastAsia="微软雅黑" w:hAnsi="微软雅黑" w:cs="Times New Roman"/>
                                  <w:color w:val="000000"/>
                                  <w:szCs w:val="21"/>
                                </w:rPr>
                                <w:t>设计模式</w:t>
                              </w:r>
                              <w:r w:rsidRPr="00F865D0">
                                <w:rPr>
                                  <w:rFonts w:ascii="微软雅黑 Light" w:eastAsia="微软雅黑 Light" w:hAnsi="微软雅黑 Light" w:cs="Times New Roman"/>
                                  <w:b/>
                                  <w:bCs/>
                                  <w:szCs w:val="21"/>
                                </w:rPr>
                                <w:t>，</w:t>
                              </w:r>
                              <w:r>
                                <w:rPr>
                                  <w:rFonts w:ascii="微软雅黑 Light" w:eastAsia="微软雅黑 Light" w:hAnsi="微软雅黑 Light" w:cs="Times New Roman" w:hint="eastAsia"/>
                                  <w:b/>
                                  <w:bCs/>
                                  <w:szCs w:val="21"/>
                                </w:rPr>
                                <w:t>如</w:t>
                              </w:r>
                              <w:r w:rsidRPr="00F865D0">
                                <w:rPr>
                                  <w:rFonts w:ascii="微软雅黑 Light" w:eastAsia="微软雅黑 Light" w:hAnsi="微软雅黑 Light" w:cs="Times New Roman"/>
                                  <w:b/>
                                  <w:bCs/>
                                  <w:szCs w:val="21"/>
                                </w:rPr>
                                <w:t>工厂模式、</w:t>
                              </w:r>
                              <w:proofErr w:type="gramStart"/>
                              <w:r w:rsidRPr="00F865D0">
                                <w:rPr>
                                  <w:rFonts w:ascii="微软雅黑 Light" w:eastAsia="微软雅黑 Light" w:hAnsi="微软雅黑 Light" w:cs="Times New Roman"/>
                                  <w:b/>
                                  <w:bCs/>
                                  <w:szCs w:val="21"/>
                                </w:rPr>
                                <w:t>单例模式</w:t>
                              </w:r>
                              <w:proofErr w:type="gramEnd"/>
                              <w:r w:rsidRPr="00F865D0">
                                <w:rPr>
                                  <w:rFonts w:ascii="微软雅黑 Light" w:eastAsia="微软雅黑 Light" w:hAnsi="微软雅黑 Light" w:cs="Times New Roman"/>
                                  <w:b/>
                                  <w:bCs/>
                                  <w:szCs w:val="21"/>
                                </w:rPr>
                                <w:t>和</w:t>
                              </w:r>
                              <w:r w:rsidR="00006B1E">
                                <w:rPr>
                                  <w:rFonts w:ascii="微软雅黑 Light" w:eastAsia="微软雅黑 Light" w:hAnsi="微软雅黑 Light" w:cs="Times New Roman" w:hint="eastAsia"/>
                                  <w:b/>
                                  <w:bCs/>
                                  <w:szCs w:val="21"/>
                                </w:rPr>
                                <w:t>迭代</w:t>
                              </w:r>
                              <w:proofErr w:type="gramStart"/>
                              <w:r w:rsidR="00006B1E">
                                <w:rPr>
                                  <w:rFonts w:ascii="微软雅黑 Light" w:eastAsia="微软雅黑 Light" w:hAnsi="微软雅黑 Light" w:cs="Times New Roman" w:hint="eastAsia"/>
                                  <w:b/>
                                  <w:bCs/>
                                  <w:szCs w:val="21"/>
                                </w:rPr>
                                <w:t>器</w:t>
                              </w:r>
                              <w:r w:rsidRPr="00F865D0">
                                <w:rPr>
                                  <w:rFonts w:ascii="微软雅黑 Light" w:eastAsia="微软雅黑 Light" w:hAnsi="微软雅黑 Light" w:cs="Times New Roman"/>
                                  <w:b/>
                                  <w:bCs/>
                                  <w:szCs w:val="21"/>
                                </w:rPr>
                                <w:t>模式</w:t>
                              </w:r>
                              <w:proofErr w:type="gramEnd"/>
                              <w:r w:rsidRPr="00F865D0">
                                <w:rPr>
                                  <w:rFonts w:ascii="微软雅黑 Light" w:eastAsia="微软雅黑 Light" w:hAnsi="微软雅黑 Light" w:cs="Times New Roman"/>
                                  <w:b/>
                                  <w:bCs/>
                                  <w:szCs w:val="21"/>
                                </w:rPr>
                                <w:t>等，以提高代码复用性和可维护性</w:t>
                              </w:r>
                            </w:p>
                            <w:p w14:paraId="215901DD" w14:textId="0F2D449A" w:rsidR="00C1142D" w:rsidRDefault="00C1142D" w:rsidP="00F95B5F">
                              <w:pPr>
                                <w:spacing w:line="360" w:lineRule="exact"/>
                                <w:jc w:val="left"/>
                                <w:rPr>
                                  <w:rFonts w:ascii="微软雅黑 Light" w:eastAsia="微软雅黑 Light" w:hAnsi="微软雅黑 Light" w:cs="Times New Roman" w:hint="eastAsia"/>
                                  <w:b/>
                                  <w:bCs/>
                                  <w:szCs w:val="21"/>
                                </w:rPr>
                              </w:pPr>
                              <w:r w:rsidRPr="00C1142D">
                                <w:rPr>
                                  <w:rFonts w:ascii="微软雅黑 Light" w:eastAsia="微软雅黑 Light" w:hAnsi="微软雅黑 Light" w:cs="Times New Roman"/>
                                  <w:b/>
                                  <w:bCs/>
                                  <w:szCs w:val="21"/>
                                </w:rPr>
                                <w:t>了解Linux环境下的vim编辑器和开发流程</w:t>
                              </w:r>
                              <w:r w:rsidR="008C4582">
                                <w:rPr>
                                  <w:rFonts w:ascii="微软雅黑 Light" w:eastAsia="微软雅黑 Light" w:hAnsi="微软雅黑 Light" w:cs="Times New Roman" w:hint="eastAsia"/>
                                  <w:b/>
                                  <w:bCs/>
                                  <w:szCs w:val="21"/>
                                </w:rPr>
                                <w:t>，</w:t>
                              </w:r>
                              <w:r w:rsidRPr="00C1142D">
                                <w:rPr>
                                  <w:rFonts w:ascii="微软雅黑 Light" w:eastAsia="微软雅黑 Light" w:hAnsi="微软雅黑 Light" w:cs="Times New Roman"/>
                                  <w:b/>
                                  <w:bCs/>
                                  <w:szCs w:val="21"/>
                                </w:rPr>
                                <w:t>对</w:t>
                              </w:r>
                              <w:r w:rsidRPr="00C1142D">
                                <w:rPr>
                                  <w:rFonts w:ascii="微软雅黑" w:eastAsia="微软雅黑" w:hAnsi="微软雅黑" w:cs="Times New Roman"/>
                                  <w:color w:val="000000"/>
                                  <w:szCs w:val="21"/>
                                </w:rPr>
                                <w:t>系统编程</w:t>
                              </w:r>
                              <w:r w:rsidRPr="00C1142D">
                                <w:rPr>
                                  <w:rFonts w:ascii="微软雅黑 Light" w:eastAsia="微软雅黑 Light" w:hAnsi="微软雅黑 Light" w:cs="Times New Roman"/>
                                  <w:b/>
                                  <w:bCs/>
                                  <w:szCs w:val="21"/>
                                </w:rPr>
                                <w:t>有基础了解，包括进程、线程和锁等概念</w:t>
                              </w:r>
                            </w:p>
                            <w:p w14:paraId="36E91FF5" w14:textId="565E394F" w:rsidR="001E6ECA" w:rsidRDefault="001E6ECA"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了解网络OSI七层模型</w:t>
                              </w:r>
                              <w:r w:rsidR="00C1142D">
                                <w:rPr>
                                  <w:rFonts w:ascii="微软雅黑 Light" w:eastAsia="微软雅黑 Light" w:hAnsi="微软雅黑 Light" w:cs="Times New Roman" w:hint="eastAsia"/>
                                  <w:b/>
                                  <w:bCs/>
                                  <w:szCs w:val="21"/>
                                </w:rPr>
                                <w:t>和</w:t>
                              </w:r>
                              <w:r w:rsidR="00C1142D" w:rsidRPr="00C1142D">
                                <w:rPr>
                                  <w:rFonts w:ascii="微软雅黑" w:eastAsia="微软雅黑" w:hAnsi="微软雅黑" w:cs="Times New Roman" w:hint="eastAsia"/>
                                  <w:color w:val="000000"/>
                                  <w:szCs w:val="21"/>
                                </w:rPr>
                                <w:t>TCP/IP</w:t>
                              </w:r>
                              <w:r w:rsidR="00C1142D">
                                <w:rPr>
                                  <w:rFonts w:ascii="微软雅黑 Light" w:eastAsia="微软雅黑 Light" w:hAnsi="微软雅黑 Light" w:cs="Times New Roman" w:hint="eastAsia"/>
                                  <w:b/>
                                  <w:bCs/>
                                  <w:szCs w:val="21"/>
                                </w:rPr>
                                <w:t>四层体系结构</w:t>
                              </w:r>
                              <w:r>
                                <w:rPr>
                                  <w:rFonts w:ascii="微软雅黑 Light" w:eastAsia="微软雅黑 Light" w:hAnsi="微软雅黑 Light" w:cs="Times New Roman" w:hint="eastAsia"/>
                                  <w:b/>
                                  <w:bCs/>
                                  <w:szCs w:val="21"/>
                                </w:rPr>
                                <w:t>，以及TCP、UDP、HTTP等常见网络协议</w:t>
                              </w:r>
                            </w:p>
                            <w:p w14:paraId="656F5A7A" w14:textId="4B58738A" w:rsidR="00C1142D" w:rsidRDefault="00C1142D"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了</w:t>
                              </w:r>
                              <w:r w:rsidRPr="00C1142D">
                                <w:rPr>
                                  <w:rFonts w:ascii="微软雅黑 Light" w:eastAsia="微软雅黑 Light" w:hAnsi="微软雅黑 Light" w:cs="Times New Roman"/>
                                  <w:b/>
                                  <w:bCs/>
                                  <w:szCs w:val="21"/>
                                </w:rPr>
                                <w:t>解</w:t>
                              </w:r>
                              <w:r w:rsidR="008C4582">
                                <w:rPr>
                                  <w:rFonts w:ascii="微软雅黑 Light" w:eastAsia="微软雅黑 Light" w:hAnsi="微软雅黑 Light" w:cs="Times New Roman" w:hint="eastAsia"/>
                                  <w:b/>
                                  <w:bCs/>
                                  <w:szCs w:val="21"/>
                                </w:rPr>
                                <w:t>数据库</w:t>
                              </w:r>
                              <w:r w:rsidRPr="00C1142D">
                                <w:rPr>
                                  <w:rFonts w:ascii="微软雅黑" w:eastAsia="微软雅黑" w:hAnsi="微软雅黑" w:cs="Times New Roman"/>
                                  <w:color w:val="000000"/>
                                  <w:szCs w:val="21"/>
                                </w:rPr>
                                <w:t>MySQL</w:t>
                              </w:r>
                              <w:r w:rsidRPr="00C1142D">
                                <w:rPr>
                                  <w:rFonts w:ascii="微软雅黑 Light" w:eastAsia="微软雅黑 Light" w:hAnsi="微软雅黑 Light" w:cs="Times New Roman"/>
                                  <w:b/>
                                  <w:bCs/>
                                  <w:szCs w:val="21"/>
                                </w:rPr>
                                <w:t>基本原理，包括存储引擎</w:t>
                              </w:r>
                              <w:proofErr w:type="spellStart"/>
                              <w:r w:rsidR="008C4582">
                                <w:rPr>
                                  <w:rFonts w:ascii="微软雅黑 Light" w:eastAsia="微软雅黑 Light" w:hAnsi="微软雅黑 Light" w:cs="Times New Roman" w:hint="eastAsia"/>
                                  <w:b/>
                                  <w:bCs/>
                                  <w:szCs w:val="21"/>
                                </w:rPr>
                                <w:t>InoDB</w:t>
                              </w:r>
                              <w:proofErr w:type="spellEnd"/>
                              <w:r w:rsidRPr="00C1142D">
                                <w:rPr>
                                  <w:rFonts w:ascii="微软雅黑 Light" w:eastAsia="微软雅黑 Light" w:hAnsi="微软雅黑 Light" w:cs="Times New Roman"/>
                                  <w:b/>
                                  <w:bCs/>
                                  <w:szCs w:val="21"/>
                                </w:rPr>
                                <w:t>、</w:t>
                              </w:r>
                              <w:r w:rsidR="008C4582">
                                <w:rPr>
                                  <w:rFonts w:ascii="微软雅黑 Light" w:eastAsia="微软雅黑 Light" w:hAnsi="微软雅黑 Light" w:cs="Times New Roman" w:hint="eastAsia"/>
                                  <w:b/>
                                  <w:bCs/>
                                  <w:szCs w:val="21"/>
                                </w:rPr>
                                <w:t>数据存储、</w:t>
                              </w:r>
                              <w:r w:rsidRPr="00C1142D">
                                <w:rPr>
                                  <w:rFonts w:ascii="微软雅黑 Light" w:eastAsia="微软雅黑 Light" w:hAnsi="微软雅黑 Light" w:cs="Times New Roman"/>
                                  <w:b/>
                                  <w:bCs/>
                                  <w:szCs w:val="21"/>
                                </w:rPr>
                                <w:t>事务处理</w:t>
                              </w:r>
                              <w:r w:rsidR="008C4582">
                                <w:rPr>
                                  <w:rFonts w:ascii="微软雅黑 Light" w:eastAsia="微软雅黑 Light" w:hAnsi="微软雅黑 Light" w:cs="Times New Roman" w:hint="eastAsia"/>
                                  <w:b/>
                                  <w:bCs/>
                                  <w:szCs w:val="21"/>
                                </w:rPr>
                                <w:t>和锁</w:t>
                              </w:r>
                              <w:r w:rsidR="00F07CF0">
                                <w:rPr>
                                  <w:rFonts w:ascii="微软雅黑 Light" w:eastAsia="微软雅黑 Light" w:hAnsi="微软雅黑 Light" w:cs="Times New Roman" w:hint="eastAsia"/>
                                  <w:b/>
                                  <w:bCs/>
                                  <w:szCs w:val="21"/>
                                </w:rPr>
                                <w:t>等</w:t>
                              </w:r>
                            </w:p>
                            <w:p w14:paraId="7DD902BC" w14:textId="7B476E40" w:rsidR="001E6ECA" w:rsidRDefault="00C1142D"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熟悉</w:t>
                              </w:r>
                              <w:r w:rsidRPr="00C1142D">
                                <w:rPr>
                                  <w:rFonts w:ascii="微软雅黑 Light" w:eastAsia="微软雅黑 Light" w:hAnsi="微软雅黑 Light" w:cs="Times New Roman"/>
                                  <w:b/>
                                  <w:bCs/>
                                  <w:szCs w:val="21"/>
                                </w:rPr>
                                <w:t>使用</w:t>
                              </w:r>
                              <w:r w:rsidRPr="00C1142D">
                                <w:rPr>
                                  <w:rFonts w:ascii="微软雅黑" w:eastAsia="微软雅黑" w:hAnsi="微软雅黑" w:cs="Times New Roman"/>
                                  <w:color w:val="000000"/>
                                  <w:szCs w:val="21"/>
                                </w:rPr>
                                <w:t>cmake</w:t>
                              </w:r>
                              <w:r w:rsidRPr="00C1142D">
                                <w:rPr>
                                  <w:rFonts w:ascii="微软雅黑 Light" w:eastAsia="微软雅黑 Light" w:hAnsi="微软雅黑 Light" w:cs="Times New Roman"/>
                                  <w:b/>
                                  <w:bCs/>
                                  <w:szCs w:val="21"/>
                                </w:rPr>
                                <w:t>构建工具，以及git进行版本控制和项目管理，能够高效协作和维护大型软件项目</w:t>
                              </w:r>
                            </w:p>
                            <w:p w14:paraId="6A2A192B" w14:textId="77777777" w:rsidR="00647F19" w:rsidRDefault="00647F19" w:rsidP="00F95B5F">
                              <w:pPr>
                                <w:spacing w:line="360" w:lineRule="exact"/>
                                <w:jc w:val="left"/>
                                <w:rPr>
                                  <w:rFonts w:ascii="微软雅黑 Light" w:eastAsia="微软雅黑 Light" w:hAnsi="微软雅黑 Light" w:cs="Times New Roman" w:hint="eastAsia"/>
                                  <w:b/>
                                  <w:bCs/>
                                  <w:szCs w:val="21"/>
                                </w:rPr>
                              </w:pPr>
                            </w:p>
                            <w:p w14:paraId="128AFF71" w14:textId="436B4A45" w:rsidR="001532FB" w:rsidRPr="00F95B5F" w:rsidRDefault="001532FB" w:rsidP="009D7CC9">
                              <w:pPr>
                                <w:spacing w:line="360" w:lineRule="exact"/>
                                <w:jc w:val="left"/>
                                <w:rPr>
                                  <w:rFonts w:ascii="微软雅黑 Light" w:eastAsia="微软雅黑 Light" w:hAnsi="微软雅黑 Light" w:cs="Times New Roman" w:hint="eastAsia"/>
                                  <w:b/>
                                  <w:bCs/>
                                  <w:color w:val="000000"/>
                                  <w:szCs w:val="21"/>
                                </w:rPr>
                              </w:pPr>
                            </w:p>
                            <w:p w14:paraId="4508E05A" w14:textId="77777777" w:rsidR="001532FB" w:rsidRPr="001532FB" w:rsidRDefault="001532FB" w:rsidP="009D7CC9">
                              <w:pPr>
                                <w:spacing w:line="360" w:lineRule="exact"/>
                                <w:jc w:val="left"/>
                                <w:rPr>
                                  <w:rFonts w:ascii="微软雅黑 Light" w:eastAsia="微软雅黑 Light" w:hAnsi="微软雅黑 Light" w:cs="Times New Roman" w:hint="eastAsia"/>
                                  <w:b/>
                                  <w:bCs/>
                                  <w:color w:val="000000"/>
                                  <w:szCs w:val="21"/>
                                </w:rPr>
                              </w:pPr>
                            </w:p>
                            <w:p w14:paraId="7DB4BDC8" w14:textId="77777777" w:rsidR="001532FB" w:rsidRDefault="001532FB" w:rsidP="009D7CC9">
                              <w:pPr>
                                <w:spacing w:line="360" w:lineRule="exact"/>
                                <w:jc w:val="left"/>
                                <w:rPr>
                                  <w:rFonts w:ascii="微软雅黑 Light" w:eastAsia="微软雅黑 Light" w:hAnsi="微软雅黑 Light" w:cs="Times New Roman" w:hint="eastAsia"/>
                                  <w:b/>
                                  <w:bCs/>
                                  <w:color w:val="000000"/>
                                  <w:szCs w:val="21"/>
                                </w:rPr>
                              </w:pPr>
                            </w:p>
                            <w:p w14:paraId="55676848" w14:textId="77777777" w:rsidR="009D7CC9" w:rsidRDefault="009D7CC9">
                              <w:pPr>
                                <w:spacing w:line="360" w:lineRule="exact"/>
                                <w:jc w:val="left"/>
                                <w:rPr>
                                  <w:rFonts w:ascii="微软雅黑 Light" w:eastAsia="微软雅黑 Light" w:hAnsi="微软雅黑 Light" w:cs="Times New Roman" w:hint="eastAsia"/>
                                  <w:b/>
                                  <w:bCs/>
                                  <w:color w:val="000000"/>
                                  <w:szCs w:val="21"/>
                                </w:rPr>
                              </w:pPr>
                            </w:p>
                            <w:p w14:paraId="19853CCD" w14:textId="77777777" w:rsidR="009D7CC9" w:rsidRDefault="009D7CC9">
                              <w:pPr>
                                <w:spacing w:line="360" w:lineRule="exact"/>
                                <w:jc w:val="left"/>
                                <w:rPr>
                                  <w:rFonts w:ascii="微软雅黑 Light" w:eastAsia="微软雅黑 Light" w:hAnsi="微软雅黑 Light" w:cs="Times New Roman" w:hint="eastAsia"/>
                                  <w:b/>
                                  <w:bCs/>
                                  <w:color w:val="000000"/>
                                  <w:szCs w:val="21"/>
                                </w:rPr>
                              </w:pPr>
                            </w:p>
                            <w:p w14:paraId="19509977" w14:textId="77777777" w:rsidR="009D7CC9" w:rsidRDefault="009D7CC9">
                              <w:pPr>
                                <w:spacing w:line="360" w:lineRule="exact"/>
                                <w:jc w:val="left"/>
                                <w:rPr>
                                  <w:rFonts w:ascii="微软雅黑 Light" w:eastAsia="微软雅黑 Light" w:hAnsi="微软雅黑 Light" w:cs="Times New Roman" w:hint="eastAsia"/>
                                  <w:b/>
                                  <w:bCs/>
                                  <w:color w:val="000000"/>
                                  <w:szCs w:val="21"/>
                                </w:rPr>
                              </w:pPr>
                            </w:p>
                            <w:p w14:paraId="0E768924" w14:textId="77777777" w:rsidR="009D7CC9" w:rsidRPr="009D7CC9" w:rsidRDefault="009D7CC9">
                              <w:pPr>
                                <w:spacing w:line="360" w:lineRule="exact"/>
                                <w:jc w:val="left"/>
                                <w:rPr>
                                  <w:rFonts w:ascii="微软雅黑 Light" w:eastAsia="微软雅黑 Light" w:hAnsi="微软雅黑 Light" w:cs="Times New Roman" w:hint="eastAsia"/>
                                  <w:b/>
                                  <w:bCs/>
                                  <w:color w:val="000000"/>
                                  <w:szCs w:val="21"/>
                                </w:rPr>
                              </w:pPr>
                            </w:p>
                            <w:p w14:paraId="64CBA57A" w14:textId="7A86C902" w:rsidR="00F27812" w:rsidRPr="00C02E61" w:rsidRDefault="00F713D6">
                              <w:pPr>
                                <w:spacing w:line="360" w:lineRule="exact"/>
                                <w:jc w:val="left"/>
                                <w:rPr>
                                  <w:rFonts w:ascii="微软雅黑" w:eastAsia="微软雅黑" w:hAnsi="微软雅黑" w:cs="Times New Roman" w:hint="eastAsia"/>
                                  <w:color w:val="414141"/>
                                  <w:szCs w:val="21"/>
                                </w:rPr>
                              </w:pPr>
                              <w:r w:rsidRPr="00C02E61">
                                <w:rPr>
                                  <w:rFonts w:ascii="微软雅黑" w:eastAsia="微软雅黑" w:hAnsi="微软雅黑" w:cs="Times New Roman" w:hint="eastAsia"/>
                                  <w:color w:val="414141"/>
                                  <w:szCs w:val="21"/>
                                </w:rPr>
                                <w:t>个人</w:t>
                              </w:r>
                              <w:r w:rsidR="00AC1DB7" w:rsidRPr="00C02E61">
                                <w:rPr>
                                  <w:rFonts w:ascii="微软雅黑" w:eastAsia="微软雅黑" w:hAnsi="微软雅黑" w:cs="Times New Roman" w:hint="eastAsia"/>
                                  <w:color w:val="414141"/>
                                  <w:szCs w:val="21"/>
                                </w:rPr>
                                <w:t>荣誉：</w:t>
                              </w:r>
                              <w:r w:rsidR="00344427" w:rsidRPr="00364B46">
                                <w:rPr>
                                  <w:rFonts w:ascii="微软雅黑 Light" w:eastAsia="微软雅黑 Light" w:hAnsi="微软雅黑 Light" w:cs="Times New Roman"/>
                                  <w:b/>
                                  <w:bCs/>
                                  <w:color w:val="000000"/>
                                  <w:szCs w:val="21"/>
                                </w:rPr>
                                <w:t>最美</w:t>
                              </w:r>
                              <w:r w:rsidR="00344427" w:rsidRPr="00364B46">
                                <w:rPr>
                                  <w:rFonts w:ascii="微软雅黑 Light" w:eastAsia="微软雅黑 Light" w:hAnsi="微软雅黑 Light" w:cs="Times New Roman" w:hint="eastAsia"/>
                                  <w:b/>
                                  <w:bCs/>
                                  <w:color w:val="000000"/>
                                  <w:szCs w:val="21"/>
                                </w:rPr>
                                <w:t>抗</w:t>
                              </w:r>
                              <w:proofErr w:type="gramStart"/>
                              <w:r w:rsidR="00344427" w:rsidRPr="00364B46">
                                <w:rPr>
                                  <w:rFonts w:ascii="微软雅黑 Light" w:eastAsia="微软雅黑 Light" w:hAnsi="微软雅黑 Light" w:cs="Times New Roman" w:hint="eastAsia"/>
                                  <w:b/>
                                  <w:bCs/>
                                  <w:color w:val="000000"/>
                                  <w:szCs w:val="21"/>
                                </w:rPr>
                                <w:t>疫</w:t>
                              </w:r>
                              <w:proofErr w:type="gramEnd"/>
                              <w:r w:rsidR="00344427" w:rsidRPr="00364B46">
                                <w:rPr>
                                  <w:rFonts w:ascii="微软雅黑 Light" w:eastAsia="微软雅黑 Light" w:hAnsi="微软雅黑 Light" w:cs="Times New Roman" w:hint="eastAsia"/>
                                  <w:b/>
                                  <w:bCs/>
                                  <w:color w:val="000000"/>
                                  <w:szCs w:val="21"/>
                                </w:rPr>
                                <w:t>志愿者（校级）</w:t>
                              </w:r>
                              <w:r w:rsidR="00AC1DB7" w:rsidRPr="00364B46">
                                <w:rPr>
                                  <w:rFonts w:ascii="微软雅黑 Light" w:eastAsia="微软雅黑 Light" w:hAnsi="微软雅黑 Light" w:cs="Times New Roman" w:hint="eastAsia"/>
                                  <w:b/>
                                  <w:bCs/>
                                  <w:color w:val="000000"/>
                                  <w:szCs w:val="21"/>
                                </w:rPr>
                                <w:t>、</w:t>
                              </w:r>
                              <w:r w:rsidR="00344427" w:rsidRPr="00364B46">
                                <w:rPr>
                                  <w:rFonts w:ascii="微软雅黑 Light" w:eastAsia="微软雅黑 Light" w:hAnsi="微软雅黑 Light" w:cs="Times New Roman"/>
                                  <w:b/>
                                  <w:bCs/>
                                  <w:color w:val="000000"/>
                                  <w:szCs w:val="21"/>
                                </w:rPr>
                                <w:t>科技活动</w:t>
                              </w:r>
                              <w:r w:rsidR="00344427" w:rsidRPr="00364B46">
                                <w:rPr>
                                  <w:rFonts w:ascii="微软雅黑 Light" w:eastAsia="微软雅黑 Light" w:hAnsi="微软雅黑 Light" w:cs="Times New Roman" w:hint="eastAsia"/>
                                  <w:b/>
                                  <w:bCs/>
                                  <w:color w:val="000000"/>
                                  <w:szCs w:val="21"/>
                                </w:rPr>
                                <w:t>先进个人（校级）</w:t>
                              </w:r>
                              <w:r w:rsidR="00AC1DB7" w:rsidRPr="00364B46">
                                <w:rPr>
                                  <w:rFonts w:ascii="微软雅黑 Light" w:eastAsia="微软雅黑 Light" w:hAnsi="微软雅黑 Light" w:cs="Times New Roman" w:hint="eastAsia"/>
                                  <w:b/>
                                  <w:bCs/>
                                  <w:color w:val="000000"/>
                                  <w:szCs w:val="21"/>
                                </w:rPr>
                                <w:t>、</w:t>
                              </w:r>
                              <w:r w:rsidR="00344427" w:rsidRPr="00364B46">
                                <w:rPr>
                                  <w:rFonts w:ascii="微软雅黑 Light" w:eastAsia="微软雅黑 Light" w:hAnsi="微软雅黑 Light" w:cs="Times New Roman"/>
                                  <w:b/>
                                  <w:bCs/>
                                  <w:color w:val="000000"/>
                                  <w:szCs w:val="21"/>
                                </w:rPr>
                                <w:t>优秀志愿者</w:t>
                              </w:r>
                              <w:r w:rsidR="00344427" w:rsidRPr="00364B46">
                                <w:rPr>
                                  <w:rFonts w:ascii="微软雅黑 Light" w:eastAsia="微软雅黑 Light" w:hAnsi="微软雅黑 Light" w:cs="Times New Roman" w:hint="eastAsia"/>
                                  <w:b/>
                                  <w:bCs/>
                                  <w:color w:val="000000"/>
                                  <w:szCs w:val="21"/>
                                </w:rPr>
                                <w:t>（校级）</w:t>
                              </w:r>
                            </w:p>
                            <w:p w14:paraId="37930650" w14:textId="7C408782" w:rsidR="00E418F6" w:rsidRDefault="00E418F6">
                              <w:pPr>
                                <w:spacing w:line="360" w:lineRule="exact"/>
                                <w:jc w:val="left"/>
                                <w:rPr>
                                  <w:rFonts w:hint="eastAsia"/>
                                </w:rPr>
                              </w:pPr>
                            </w:p>
                          </w:txbxContent>
                        </wps:txbx>
                        <wps:bodyPr rot="0" vert="horz" wrap="square" lIns="91440" tIns="45720" rIns="91440" bIns="45720" anchor="t" anchorCtr="0">
                          <a:noAutofit/>
                        </wps:bodyPr>
                      </wps:wsp>
                      <wps:wsp>
                        <wps:cNvPr id="11" name="文本框 153"/>
                        <wps:cNvSpPr txBox="1">
                          <a:spLocks noChangeArrowheads="1"/>
                        </wps:cNvSpPr>
                        <wps:spPr bwMode="auto">
                          <a:xfrm>
                            <a:off x="336518" y="4298506"/>
                            <a:ext cx="6783069" cy="3386611"/>
                          </a:xfrm>
                          <a:prstGeom prst="rect">
                            <a:avLst/>
                          </a:prstGeom>
                          <a:noFill/>
                          <a:ln w="9525">
                            <a:noFill/>
                            <a:miter lim="800000"/>
                          </a:ln>
                        </wps:spPr>
                        <wps:txbx>
                          <w:txbxContent>
                            <w:p w14:paraId="1BE2476F" w14:textId="1822B7AC" w:rsidR="00B81A8F" w:rsidRDefault="005E607E" w:rsidP="00B81A8F">
                              <w:pPr>
                                <w:spacing w:line="360" w:lineRule="exact"/>
                                <w:jc w:val="left"/>
                                <w:rPr>
                                  <w:rFonts w:ascii="微软雅黑" w:eastAsia="微软雅黑" w:hAnsi="微软雅黑" w:cs="Times New Roman" w:hint="eastAsia"/>
                                  <w:color w:val="5883A2"/>
                                  <w:szCs w:val="21"/>
                                </w:rPr>
                              </w:pPr>
                              <w:r>
                                <w:rPr>
                                  <w:rFonts w:ascii="微软雅黑" w:eastAsia="微软雅黑" w:hAnsi="微软雅黑" w:cs="Times New Roman" w:hint="eastAsia"/>
                                  <w:color w:val="5883A2"/>
                                  <w:szCs w:val="21"/>
                                </w:rPr>
                                <w:t>针对铁路信号检测系统的仿真工具开发</w:t>
                              </w:r>
                              <w:r w:rsidR="00B81A8F">
                                <w:rPr>
                                  <w:rFonts w:ascii="微软雅黑" w:eastAsia="微软雅黑" w:hAnsi="微软雅黑" w:cs="Times New Roman" w:hint="eastAsia"/>
                                  <w:color w:val="5883A2"/>
                                  <w:szCs w:val="21"/>
                                </w:rPr>
                                <w:t xml:space="preserve">                             </w:t>
                              </w:r>
                              <w:r>
                                <w:rPr>
                                  <w:rFonts w:ascii="微软雅黑" w:eastAsia="微软雅黑" w:hAnsi="微软雅黑" w:cs="Times New Roman" w:hint="eastAsia"/>
                                  <w:color w:val="5883A2"/>
                                  <w:szCs w:val="21"/>
                                </w:rPr>
                                <w:t xml:space="preserve">         </w:t>
                              </w:r>
                              <w:r w:rsidR="0036259D">
                                <w:rPr>
                                  <w:rFonts w:ascii="微软雅黑" w:eastAsia="微软雅黑" w:hAnsi="微软雅黑" w:cs="Times New Roman" w:hint="eastAsia"/>
                                  <w:color w:val="5883A2"/>
                                  <w:szCs w:val="21"/>
                                </w:rPr>
                                <w:t>2</w:t>
                              </w:r>
                              <w:r w:rsidR="0036259D">
                                <w:rPr>
                                  <w:rFonts w:ascii="微软雅黑" w:eastAsia="微软雅黑" w:hAnsi="微软雅黑" w:cs="Times New Roman"/>
                                  <w:color w:val="5883A2"/>
                                  <w:szCs w:val="21"/>
                                </w:rPr>
                                <w:t>0</w:t>
                              </w:r>
                              <w:r w:rsidR="00200AF6">
                                <w:rPr>
                                  <w:rFonts w:ascii="微软雅黑" w:eastAsia="微软雅黑" w:hAnsi="微软雅黑" w:cs="Times New Roman"/>
                                  <w:color w:val="5883A2"/>
                                  <w:szCs w:val="21"/>
                                </w:rPr>
                                <w:t>2</w:t>
                              </w:r>
                              <w:r w:rsidR="007E72CA">
                                <w:rPr>
                                  <w:rFonts w:ascii="微软雅黑" w:eastAsia="微软雅黑" w:hAnsi="微软雅黑" w:cs="Times New Roman" w:hint="eastAsia"/>
                                  <w:color w:val="5883A2"/>
                                  <w:szCs w:val="21"/>
                                </w:rPr>
                                <w:t>4</w:t>
                              </w:r>
                              <w:r w:rsidR="00EB2AE7">
                                <w:rPr>
                                  <w:rFonts w:ascii="微软雅黑" w:eastAsia="微软雅黑" w:hAnsi="微软雅黑" w:cs="Times New Roman"/>
                                  <w:color w:val="5883A2"/>
                                  <w:szCs w:val="21"/>
                                </w:rPr>
                                <w:t>年</w:t>
                              </w:r>
                              <w:r w:rsidR="00AC01B4">
                                <w:rPr>
                                  <w:rFonts w:ascii="微软雅黑" w:eastAsia="微软雅黑" w:hAnsi="微软雅黑" w:cs="Times New Roman" w:hint="eastAsia"/>
                                  <w:color w:val="5883A2"/>
                                  <w:szCs w:val="21"/>
                                </w:rPr>
                                <w:t>4</w:t>
                              </w:r>
                              <w:r w:rsidR="00EB2AE7">
                                <w:rPr>
                                  <w:rFonts w:ascii="微软雅黑" w:eastAsia="微软雅黑" w:hAnsi="微软雅黑" w:cs="Times New Roman"/>
                                  <w:color w:val="5883A2"/>
                                  <w:szCs w:val="21"/>
                                </w:rPr>
                                <w:t>月</w:t>
                              </w:r>
                              <w:r w:rsidR="00467E95">
                                <w:rPr>
                                  <w:rFonts w:ascii="微软雅黑" w:eastAsia="微软雅黑" w:hAnsi="微软雅黑" w:cs="Times New Roman" w:hint="eastAsia"/>
                                  <w:color w:val="5883A2"/>
                                  <w:szCs w:val="21"/>
                                </w:rPr>
                                <w:t xml:space="preserve"> </w:t>
                              </w:r>
                              <w:r w:rsidR="00EB2AE7">
                                <w:rPr>
                                  <w:rFonts w:ascii="微软雅黑" w:eastAsia="微软雅黑" w:hAnsi="微软雅黑" w:cs="Times New Roman" w:hint="eastAsia"/>
                                  <w:color w:val="5883A2"/>
                                  <w:szCs w:val="21"/>
                                </w:rPr>
                                <w:t>-</w:t>
                              </w:r>
                              <w:r w:rsidR="00467E95">
                                <w:rPr>
                                  <w:rFonts w:ascii="微软雅黑" w:eastAsia="微软雅黑" w:hAnsi="微软雅黑" w:cs="Times New Roman" w:hint="eastAsia"/>
                                  <w:color w:val="5883A2"/>
                                  <w:szCs w:val="21"/>
                                </w:rPr>
                                <w:t xml:space="preserve"> </w:t>
                              </w:r>
                              <w:r w:rsidR="00EB2AE7">
                                <w:rPr>
                                  <w:rFonts w:ascii="微软雅黑" w:eastAsia="微软雅黑" w:hAnsi="微软雅黑" w:cs="Times New Roman"/>
                                  <w:color w:val="5883A2"/>
                                  <w:szCs w:val="21"/>
                                </w:rPr>
                                <w:t>202</w:t>
                              </w:r>
                              <w:r w:rsidR="007E72CA">
                                <w:rPr>
                                  <w:rFonts w:ascii="微软雅黑" w:eastAsia="微软雅黑" w:hAnsi="微软雅黑" w:cs="Times New Roman" w:hint="eastAsia"/>
                                  <w:color w:val="5883A2"/>
                                  <w:szCs w:val="21"/>
                                </w:rPr>
                                <w:t>4</w:t>
                              </w:r>
                              <w:r w:rsidR="00EB2AE7">
                                <w:rPr>
                                  <w:rFonts w:ascii="微软雅黑" w:eastAsia="微软雅黑" w:hAnsi="微软雅黑" w:cs="Times New Roman"/>
                                  <w:color w:val="5883A2"/>
                                  <w:szCs w:val="21"/>
                                </w:rPr>
                                <w:t>年</w:t>
                              </w:r>
                              <w:r w:rsidR="008C4582">
                                <w:rPr>
                                  <w:rFonts w:ascii="微软雅黑" w:eastAsia="微软雅黑" w:hAnsi="微软雅黑" w:cs="Times New Roman" w:hint="eastAsia"/>
                                  <w:color w:val="5883A2"/>
                                  <w:szCs w:val="21"/>
                                </w:rPr>
                                <w:t>9</w:t>
                              </w:r>
                              <w:r w:rsidR="00EB2AE7">
                                <w:rPr>
                                  <w:rFonts w:ascii="微软雅黑" w:eastAsia="微软雅黑" w:hAnsi="微软雅黑" w:cs="Times New Roman"/>
                                  <w:color w:val="5883A2"/>
                                  <w:szCs w:val="21"/>
                                </w:rPr>
                                <w:t>月</w:t>
                              </w:r>
                              <w:r w:rsidR="00AC1DB7" w:rsidRPr="00C02E61">
                                <w:rPr>
                                  <w:rFonts w:ascii="微软雅黑" w:eastAsia="微软雅黑" w:hAnsi="微软雅黑" w:cs="Times New Roman" w:hint="eastAsia"/>
                                  <w:color w:val="5883A2"/>
                                  <w:szCs w:val="21"/>
                                </w:rPr>
                                <w:t xml:space="preserve"> </w:t>
                              </w:r>
                            </w:p>
                            <w:p w14:paraId="2FDCA353" w14:textId="77777777" w:rsidR="00CB424B" w:rsidRDefault="00AC01B4" w:rsidP="00967F66">
                              <w:pPr>
                                <w:spacing w:line="360" w:lineRule="exact"/>
                                <w:ind w:left="1470" w:hangingChars="700" w:hanging="1470"/>
                                <w:jc w:val="left"/>
                                <w:rPr>
                                  <w:rFonts w:ascii="微软雅黑" w:eastAsia="微软雅黑" w:hAnsi="微软雅黑" w:cs="Times New Roman" w:hint="eastAsia"/>
                                  <w:color w:val="000000"/>
                                  <w:szCs w:val="21"/>
                                </w:rPr>
                              </w:pPr>
                              <w:r w:rsidRPr="00B80C5D">
                                <w:rPr>
                                  <w:rFonts w:ascii="微软雅黑" w:eastAsia="微软雅黑" w:hAnsi="微软雅黑" w:cs="Times New Roman" w:hint="eastAsia"/>
                                  <w:color w:val="000000"/>
                                  <w:szCs w:val="21"/>
                                </w:rPr>
                                <w:t>工作内容</w:t>
                              </w:r>
                              <w:r w:rsidR="00B81A8F" w:rsidRPr="00B81A8F">
                                <w:rPr>
                                  <w:rFonts w:ascii="微软雅黑" w:eastAsia="微软雅黑" w:hAnsi="微软雅黑" w:cs="Times New Roman" w:hint="eastAsia"/>
                                  <w:color w:val="000000"/>
                                  <w:szCs w:val="21"/>
                                </w:rPr>
                                <w:t>：</w:t>
                              </w:r>
                            </w:p>
                            <w:p w14:paraId="799B5C2F" w14:textId="4F0BB499" w:rsidR="005B5CE8" w:rsidRDefault="005B5CE8" w:rsidP="005B5CE8">
                              <w:pPr>
                                <w:spacing w:line="360" w:lineRule="exact"/>
                                <w:ind w:left="1470" w:hangingChars="700" w:hanging="1470"/>
                                <w:rPr>
                                  <w:rFonts w:ascii="微软雅黑 Light" w:eastAsia="微软雅黑 Light" w:hAnsi="微软雅黑 Light" w:cs="Times New Roman" w:hint="eastAsia"/>
                                  <w:color w:val="000000"/>
                                  <w:szCs w:val="21"/>
                                </w:rPr>
                              </w:pPr>
                              <w:r w:rsidRPr="005B5CE8">
                                <w:rPr>
                                  <w:rFonts w:ascii="微软雅黑 Light" w:eastAsia="微软雅黑 Light" w:hAnsi="微软雅黑 Light" w:cs="Times New Roman" w:hint="eastAsia"/>
                                  <w:color w:val="000000"/>
                                  <w:szCs w:val="21"/>
                                </w:rPr>
                                <w:t>模拟发送铁路沿线及车站的各类日常报警、信息等信号</w:t>
                              </w:r>
                              <w:r w:rsidR="008C4582">
                                <w:rPr>
                                  <w:rFonts w:ascii="微软雅黑 Light" w:eastAsia="微软雅黑 Light" w:hAnsi="微软雅黑 Light" w:cs="Times New Roman" w:hint="eastAsia"/>
                                  <w:color w:val="000000"/>
                                  <w:szCs w:val="21"/>
                                </w:rPr>
                                <w:t>，</w:t>
                              </w:r>
                              <w:r w:rsidR="008C4582" w:rsidRPr="005B5CE8">
                                <w:rPr>
                                  <w:rFonts w:ascii="微软雅黑 Light" w:eastAsia="微软雅黑 Light" w:hAnsi="微软雅黑 Light" w:cs="Times New Roman" w:hint="eastAsia"/>
                                  <w:color w:val="000000"/>
                                  <w:szCs w:val="21"/>
                                </w:rPr>
                                <w:t>辅助开发</w:t>
                              </w:r>
                              <w:r w:rsidRPr="005B5CE8">
                                <w:rPr>
                                  <w:rFonts w:ascii="微软雅黑 Light" w:eastAsia="微软雅黑 Light" w:hAnsi="微软雅黑 Light" w:cs="Times New Roman" w:hint="eastAsia"/>
                                  <w:color w:val="000000"/>
                                  <w:szCs w:val="21"/>
                                </w:rPr>
                                <w:t>公司主项目“铁路信号检测系统”</w:t>
                              </w:r>
                            </w:p>
                            <w:p w14:paraId="397B2F0A" w14:textId="0460BA08" w:rsidR="005B5CE8" w:rsidRPr="005B5CE8" w:rsidRDefault="00C41F7A" w:rsidP="005B5CE8">
                              <w:pPr>
                                <w:spacing w:line="360" w:lineRule="exact"/>
                                <w:ind w:left="1470" w:hangingChars="700" w:hanging="1470"/>
                                <w:rPr>
                                  <w:rFonts w:ascii="微软雅黑" w:eastAsia="微软雅黑" w:hAnsi="微软雅黑" w:cs="Times New Roman" w:hint="eastAsia"/>
                                  <w:color w:val="000000"/>
                                  <w:szCs w:val="21"/>
                                </w:rPr>
                              </w:pPr>
                              <w:r>
                                <w:rPr>
                                  <w:rFonts w:ascii="微软雅黑" w:eastAsia="微软雅黑" w:hAnsi="微软雅黑" w:cs="Times New Roman" w:hint="eastAsia"/>
                                  <w:color w:val="000000"/>
                                  <w:szCs w:val="21"/>
                                </w:rPr>
                                <w:t>使用</w:t>
                              </w:r>
                              <w:r w:rsidR="005B5CE8" w:rsidRPr="005B5CE8">
                                <w:rPr>
                                  <w:rFonts w:ascii="微软雅黑" w:eastAsia="微软雅黑" w:hAnsi="微软雅黑" w:cs="Times New Roman" w:hint="eastAsia"/>
                                  <w:color w:val="000000"/>
                                  <w:szCs w:val="21"/>
                                </w:rPr>
                                <w:t>技术:</w:t>
                              </w:r>
                            </w:p>
                            <w:p w14:paraId="5ABEF913" w14:textId="5A2EDEA2" w:rsidR="0019443B" w:rsidRPr="00B11F8F" w:rsidRDefault="000D242E" w:rsidP="00B11F8F">
                              <w:pPr>
                                <w:spacing w:line="360" w:lineRule="exact"/>
                                <w:ind w:left="525" w:hanging="525"/>
                                <w:jc w:val="left"/>
                                <w:rPr>
                                  <w:rFonts w:ascii="微软雅黑 Light" w:eastAsia="微软雅黑 Light" w:hAnsi="微软雅黑 Light" w:cs="Times New Roman" w:hint="eastAsia"/>
                                  <w:color w:val="000000"/>
                                  <w:szCs w:val="21"/>
                                </w:rPr>
                              </w:pPr>
                              <w:r w:rsidRPr="000D242E">
                                <w:rPr>
                                  <w:rFonts w:ascii="微软雅黑 Light" w:eastAsia="微软雅黑 Light" w:hAnsi="微软雅黑 Light" w:cs="Times New Roman" w:hint="eastAsia"/>
                                  <w:color w:val="000000"/>
                                  <w:szCs w:val="21"/>
                                </w:rPr>
                                <w:t>(1</w:t>
                              </w:r>
                              <w:r>
                                <w:rPr>
                                  <w:rFonts w:ascii="微软雅黑 Light" w:eastAsia="微软雅黑 Light" w:hAnsi="微软雅黑 Light" w:cs="Times New Roman" w:hint="eastAsia"/>
                                  <w:color w:val="000000"/>
                                  <w:szCs w:val="21"/>
                                </w:rPr>
                                <w:t xml:space="preserve">) </w:t>
                              </w:r>
                              <w:r w:rsidR="00CB424B" w:rsidRPr="000D242E">
                                <w:rPr>
                                  <w:rFonts w:ascii="微软雅黑 Light" w:eastAsia="微软雅黑 Light" w:hAnsi="微软雅黑 Light" w:cs="Times New Roman" w:hint="eastAsia"/>
                                  <w:color w:val="000000"/>
                                  <w:szCs w:val="21"/>
                                </w:rPr>
                                <w:t>基于C++20设计</w:t>
                              </w:r>
                              <w:r w:rsidR="00CB424B" w:rsidRPr="000D242E">
                                <w:rPr>
                                  <w:rFonts w:ascii="微软雅黑" w:eastAsia="微软雅黑" w:hAnsi="微软雅黑" w:cs="Times New Roman" w:hint="eastAsia"/>
                                  <w:color w:val="000000"/>
                                  <w:szCs w:val="21"/>
                                </w:rPr>
                                <w:t>无</w:t>
                              </w:r>
                              <w:proofErr w:type="gramStart"/>
                              <w:r w:rsidR="00CB424B" w:rsidRPr="000D242E">
                                <w:rPr>
                                  <w:rFonts w:ascii="微软雅黑" w:eastAsia="微软雅黑" w:hAnsi="微软雅黑" w:cs="Times New Roman" w:hint="eastAsia"/>
                                  <w:color w:val="000000"/>
                                  <w:szCs w:val="21"/>
                                </w:rPr>
                                <w:t>栈协程</w:t>
                              </w:r>
                              <w:proofErr w:type="gramEnd"/>
                              <w:r w:rsidR="00CB424B" w:rsidRPr="000D242E">
                                <w:rPr>
                                  <w:rFonts w:ascii="微软雅黑 Light" w:eastAsia="微软雅黑 Light" w:hAnsi="微软雅黑 Light" w:cs="Times New Roman" w:hint="eastAsia"/>
                                  <w:color w:val="000000"/>
                                  <w:szCs w:val="21"/>
                                </w:rPr>
                                <w:t>Coroutine</w:t>
                              </w:r>
                              <w:r w:rsidR="00F07CF0">
                                <w:rPr>
                                  <w:rFonts w:ascii="微软雅黑 Light" w:eastAsia="微软雅黑 Light" w:hAnsi="微软雅黑 Light" w:cs="Times New Roman" w:hint="eastAsia"/>
                                  <w:color w:val="000000"/>
                                  <w:szCs w:val="21"/>
                                </w:rPr>
                                <w:t>及</w:t>
                              </w:r>
                              <w:r w:rsidR="00F07CF0" w:rsidRPr="000D242E">
                                <w:rPr>
                                  <w:rFonts w:hint="eastAsia"/>
                                </w:rPr>
                                <w:t>嵌套调用</w:t>
                              </w:r>
                              <w:r w:rsidR="00CB424B" w:rsidRPr="000D242E">
                                <w:rPr>
                                  <w:rFonts w:ascii="微软雅黑 Light" w:eastAsia="微软雅黑 Light" w:hAnsi="微软雅黑 Light" w:cs="Times New Roman" w:hint="eastAsia"/>
                                  <w:color w:val="000000"/>
                                  <w:szCs w:val="21"/>
                                </w:rPr>
                                <w:t>，支持返回任意类型结果</w:t>
                              </w:r>
                              <w:r w:rsidR="00B11F8F">
                                <w:rPr>
                                  <w:rFonts w:hint="eastAsia"/>
                                </w:rPr>
                                <w:t>，设计</w:t>
                              </w:r>
                              <w:proofErr w:type="gramStart"/>
                              <w:r w:rsidR="00B11F8F">
                                <w:rPr>
                                  <w:rFonts w:hint="eastAsia"/>
                                </w:rPr>
                                <w:t>类条件</w:t>
                              </w:r>
                              <w:proofErr w:type="gramEnd"/>
                              <w:r w:rsidR="00B11F8F">
                                <w:rPr>
                                  <w:rFonts w:hint="eastAsia"/>
                                </w:rPr>
                                <w:t>变量机制</w:t>
                              </w:r>
                              <w:proofErr w:type="spellStart"/>
                              <w:r w:rsidR="00B11F8F">
                                <w:rPr>
                                  <w:rFonts w:hint="eastAsia"/>
                                </w:rPr>
                                <w:t>CoNotify</w:t>
                              </w:r>
                              <w:proofErr w:type="spellEnd"/>
                              <w:r w:rsidR="00B11F8F">
                                <w:rPr>
                                  <w:rFonts w:hint="eastAsia"/>
                                </w:rPr>
                                <w:t>实现</w:t>
                              </w:r>
                              <w:proofErr w:type="gramStart"/>
                              <w:r w:rsidR="00B11F8F">
                                <w:rPr>
                                  <w:rFonts w:hint="eastAsia"/>
                                </w:rPr>
                                <w:t>协程间</w:t>
                              </w:r>
                              <w:proofErr w:type="gramEnd"/>
                              <w:r w:rsidR="00B11F8F">
                                <w:rPr>
                                  <w:rFonts w:hint="eastAsia"/>
                                </w:rPr>
                                <w:t>的</w:t>
                              </w:r>
                              <w:r w:rsidR="00F07CF0">
                                <w:rPr>
                                  <w:rFonts w:hint="eastAsia"/>
                                </w:rPr>
                                <w:t>同步互斥</w:t>
                              </w:r>
                            </w:p>
                            <w:p w14:paraId="18DE6CF5" w14:textId="29B4792B" w:rsidR="000D242E" w:rsidRDefault="000D242E" w:rsidP="000D242E">
                              <w:pPr>
                                <w:spacing w:line="360" w:lineRule="exact"/>
                                <w:ind w:left="630" w:hangingChars="300" w:hanging="630"/>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(2) </w:t>
                              </w:r>
                              <w:proofErr w:type="gramStart"/>
                              <w:r w:rsidR="00CB424B">
                                <w:rPr>
                                  <w:rFonts w:ascii="微软雅黑 Light" w:eastAsia="微软雅黑 Light" w:hAnsi="微软雅黑 Light" w:cs="Times New Roman" w:hint="eastAsia"/>
                                  <w:color w:val="000000"/>
                                  <w:szCs w:val="21"/>
                                </w:rPr>
                                <w:t>搭</w:t>
                              </w:r>
                              <w:r w:rsidR="00CB424B" w:rsidRPr="00CB424B">
                                <w:rPr>
                                  <w:rFonts w:ascii="微软雅黑 Light" w:eastAsia="微软雅黑 Light" w:hAnsi="微软雅黑 Light" w:cs="Times New Roman"/>
                                  <w:color w:val="000000"/>
                                  <w:szCs w:val="21"/>
                                </w:rPr>
                                <w:t>建</w:t>
                              </w:r>
                              <w:r w:rsidR="00CB424B" w:rsidRPr="00CB424B">
                                <w:rPr>
                                  <w:rFonts w:ascii="微软雅黑" w:eastAsia="微软雅黑" w:hAnsi="微软雅黑" w:cs="Times New Roman"/>
                                  <w:color w:val="000000"/>
                                  <w:szCs w:val="21"/>
                                </w:rPr>
                                <w:t>协程调度</w:t>
                              </w:r>
                              <w:proofErr w:type="gramEnd"/>
                              <w:r w:rsidR="00CB424B" w:rsidRPr="00CB424B">
                                <w:rPr>
                                  <w:rFonts w:ascii="微软雅黑" w:eastAsia="微软雅黑" w:hAnsi="微软雅黑" w:cs="Times New Roman"/>
                                  <w:color w:val="000000"/>
                                  <w:szCs w:val="21"/>
                                </w:rPr>
                                <w:t>框架</w:t>
                              </w:r>
                              <w:r w:rsidR="00CB424B" w:rsidRPr="00CB424B">
                                <w:rPr>
                                  <w:rFonts w:ascii="微软雅黑 Light" w:eastAsia="微软雅黑 Light" w:hAnsi="微软雅黑 Light" w:cs="Times New Roman"/>
                                  <w:color w:val="000000"/>
                                  <w:szCs w:val="21"/>
                                </w:rPr>
                                <w:t>Loop，统一</w:t>
                              </w:r>
                              <w:proofErr w:type="gramStart"/>
                              <w:r w:rsidR="00CB424B" w:rsidRPr="00CB424B">
                                <w:rPr>
                                  <w:rFonts w:ascii="微软雅黑 Light" w:eastAsia="微软雅黑 Light" w:hAnsi="微软雅黑 Light" w:cs="Times New Roman"/>
                                  <w:color w:val="000000"/>
                                  <w:szCs w:val="21"/>
                                </w:rPr>
                                <w:t>管理协程的</w:t>
                              </w:r>
                              <w:proofErr w:type="gramEnd"/>
                              <w:r w:rsidR="00CB424B" w:rsidRPr="00CB424B">
                                <w:rPr>
                                  <w:rFonts w:ascii="微软雅黑 Light" w:eastAsia="微软雅黑 Light" w:hAnsi="微软雅黑 Light" w:cs="Times New Roman"/>
                                  <w:color w:val="000000"/>
                                  <w:szCs w:val="21"/>
                                </w:rPr>
                                <w:t>生命周期和资源，</w:t>
                              </w:r>
                              <w:r w:rsidR="009532B7">
                                <w:rPr>
                                  <w:rFonts w:ascii="微软雅黑 Light" w:eastAsia="微软雅黑 Light" w:hAnsi="微软雅黑 Light" w:cs="Times New Roman" w:hint="eastAsia"/>
                                  <w:color w:val="000000"/>
                                  <w:szCs w:val="21"/>
                                </w:rPr>
                                <w:t>并</w:t>
                              </w:r>
                              <w:r w:rsidR="00CB424B" w:rsidRPr="00CB424B">
                                <w:rPr>
                                  <w:rFonts w:ascii="微软雅黑 Light" w:eastAsia="微软雅黑 Light" w:hAnsi="微软雅黑 Light" w:cs="Times New Roman"/>
                                  <w:color w:val="000000"/>
                                  <w:szCs w:val="21"/>
                                </w:rPr>
                                <w:t>集成小根堆定时器、任务处理等异步操作，提</w:t>
                              </w:r>
                            </w:p>
                            <w:p w14:paraId="14B708A9" w14:textId="470AA380" w:rsidR="00736335" w:rsidRPr="00CB424B" w:rsidRDefault="000D242E" w:rsidP="000D242E">
                              <w:pPr>
                                <w:spacing w:line="360" w:lineRule="exact"/>
                                <w:ind w:leftChars="50" w:left="105" w:firstLineChars="100" w:firstLine="210"/>
                                <w:jc w:val="left"/>
                                <w:rPr>
                                  <w:rFonts w:ascii="微软雅黑 Light" w:eastAsia="微软雅黑 Light" w:hAnsi="微软雅黑 Light" w:cs="Times New Roman" w:hint="eastAsia"/>
                                  <w:color w:val="000000"/>
                                  <w:szCs w:val="21"/>
                                </w:rPr>
                              </w:pPr>
                              <w:proofErr w:type="gramStart"/>
                              <w:r>
                                <w:rPr>
                                  <w:rFonts w:ascii="微软雅黑 Light" w:eastAsia="微软雅黑 Light" w:hAnsi="微软雅黑 Light" w:cs="Times New Roman" w:hint="eastAsia"/>
                                  <w:color w:val="000000"/>
                                  <w:szCs w:val="21"/>
                                </w:rPr>
                                <w:t>高</w:t>
                              </w:r>
                              <w:r w:rsidR="00CB424B" w:rsidRPr="00CB424B">
                                <w:rPr>
                                  <w:rFonts w:ascii="微软雅黑 Light" w:eastAsia="微软雅黑 Light" w:hAnsi="微软雅黑 Light" w:cs="Times New Roman"/>
                                  <w:color w:val="000000"/>
                                  <w:szCs w:val="21"/>
                                </w:rPr>
                                <w:t>系统</w:t>
                              </w:r>
                              <w:proofErr w:type="gramEnd"/>
                              <w:r w:rsidR="00CB424B" w:rsidRPr="00CB424B">
                                <w:rPr>
                                  <w:rFonts w:ascii="微软雅黑 Light" w:eastAsia="微软雅黑 Light" w:hAnsi="微软雅黑 Light" w:cs="Times New Roman"/>
                                  <w:color w:val="000000"/>
                                  <w:szCs w:val="21"/>
                                </w:rPr>
                                <w:t>的健壮性和稳定性</w:t>
                              </w:r>
                            </w:p>
                            <w:p w14:paraId="6BDB9CA4" w14:textId="0F1C3FE1" w:rsidR="00736335" w:rsidRDefault="000D242E" w:rsidP="000D242E">
                              <w:pPr>
                                <w:spacing w:line="360" w:lineRule="exact"/>
                                <w:ind w:left="315" w:hangingChars="150" w:hanging="315"/>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(3) </w:t>
                              </w:r>
                              <w:r w:rsidR="00CB424B" w:rsidRPr="00CB424B">
                                <w:rPr>
                                  <w:rFonts w:ascii="微软雅黑 Light" w:eastAsia="微软雅黑 Light" w:hAnsi="微软雅黑 Light" w:cs="Times New Roman" w:hint="eastAsia"/>
                                  <w:color w:val="000000"/>
                                  <w:szCs w:val="21"/>
                                </w:rPr>
                                <w:t>采用</w:t>
                              </w:r>
                              <w:r w:rsidR="00CB424B" w:rsidRPr="00CB424B">
                                <w:rPr>
                                  <w:rFonts w:ascii="微软雅黑" w:eastAsia="微软雅黑" w:hAnsi="微软雅黑" w:cs="Times New Roman" w:hint="eastAsia"/>
                                  <w:color w:val="000000"/>
                                  <w:szCs w:val="21"/>
                                </w:rPr>
                                <w:t>多维调度队列的线程池</w:t>
                              </w:r>
                              <w:r w:rsidR="00CB424B" w:rsidRPr="00CB424B">
                                <w:rPr>
                                  <w:rFonts w:ascii="微软雅黑 Light" w:eastAsia="微软雅黑 Light" w:hAnsi="微软雅黑 Light" w:cs="Times New Roman" w:hint="eastAsia"/>
                                  <w:color w:val="000000"/>
                                  <w:szCs w:val="21"/>
                                </w:rPr>
                                <w:t>，公平调度执行队列，</w:t>
                              </w:r>
                              <w:r w:rsidR="009532B7">
                                <w:rPr>
                                  <w:rFonts w:ascii="微软雅黑 Light" w:eastAsia="微软雅黑 Light" w:hAnsi="微软雅黑 Light" w:cs="Times New Roman" w:hint="eastAsia"/>
                                  <w:color w:val="000000"/>
                                  <w:szCs w:val="21"/>
                                </w:rPr>
                                <w:t>并</w:t>
                              </w:r>
                              <w:r w:rsidR="00CB424B" w:rsidRPr="00CB424B">
                                <w:rPr>
                                  <w:rFonts w:ascii="微软雅黑 Light" w:eastAsia="微软雅黑 Light" w:hAnsi="微软雅黑 Light" w:cs="Times New Roman" w:hint="eastAsia"/>
                                  <w:color w:val="000000"/>
                                  <w:szCs w:val="21"/>
                                </w:rPr>
                                <w:t>提供模板接口以同步编码的方式异步执行任意函数并返回任意类型结果</w:t>
                              </w:r>
                            </w:p>
                            <w:p w14:paraId="03893963" w14:textId="77777777" w:rsidR="000D242E" w:rsidRDefault="000D242E" w:rsidP="000D242E">
                              <w:pPr>
                                <w:spacing w:line="360" w:lineRule="exact"/>
                                <w:ind w:left="420" w:hangingChars="200" w:hanging="420"/>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(4) </w:t>
                              </w:r>
                              <w:r w:rsidR="00CB424B" w:rsidRPr="00CB424B">
                                <w:rPr>
                                  <w:rFonts w:ascii="微软雅黑 Light" w:eastAsia="微软雅黑 Light" w:hAnsi="微软雅黑 Light" w:cs="Times New Roman" w:hint="eastAsia"/>
                                  <w:color w:val="000000"/>
                                  <w:szCs w:val="21"/>
                                </w:rPr>
                                <w:t>使用 FrameWork 框架实现项目</w:t>
                              </w:r>
                              <w:r w:rsidR="00CB424B" w:rsidRPr="00CB424B">
                                <w:rPr>
                                  <w:rFonts w:ascii="微软雅黑" w:eastAsia="微软雅黑" w:hAnsi="微软雅黑" w:cs="Times New Roman" w:hint="eastAsia"/>
                                  <w:color w:val="000000"/>
                                  <w:szCs w:val="21"/>
                                </w:rPr>
                                <w:t>模块化设计</w:t>
                              </w:r>
                              <w:r w:rsidR="00CB424B" w:rsidRPr="00CB424B">
                                <w:rPr>
                                  <w:rFonts w:ascii="微软雅黑 Light" w:eastAsia="微软雅黑 Light" w:hAnsi="微软雅黑 Light" w:cs="Times New Roman" w:hint="eastAsia"/>
                                  <w:color w:val="000000"/>
                                  <w:szCs w:val="21"/>
                                </w:rPr>
                                <w:t>及按优先级</w:t>
                              </w:r>
                              <w:r w:rsidR="00CB424B" w:rsidRPr="00CB424B">
                                <w:rPr>
                                  <w:rFonts w:ascii="微软雅黑" w:eastAsia="微软雅黑" w:hAnsi="微软雅黑" w:cs="Times New Roman" w:hint="eastAsia"/>
                                  <w:color w:val="000000"/>
                                  <w:szCs w:val="21"/>
                                </w:rPr>
                                <w:t>动态加载</w:t>
                              </w:r>
                              <w:r w:rsidR="00CB424B" w:rsidRPr="00CB424B">
                                <w:rPr>
                                  <w:rFonts w:ascii="微软雅黑 Light" w:eastAsia="微软雅黑 Light" w:hAnsi="微软雅黑 Light" w:cs="Times New Roman" w:hint="eastAsia"/>
                                  <w:color w:val="000000"/>
                                  <w:szCs w:val="21"/>
                                </w:rPr>
                                <w:t>，便于添加、移除或替换模块，提高了项目</w:t>
                              </w:r>
                            </w:p>
                            <w:p w14:paraId="5019BDA1" w14:textId="1B902286" w:rsidR="00736335" w:rsidRDefault="00CB424B" w:rsidP="000D242E">
                              <w:pPr>
                                <w:spacing w:line="360" w:lineRule="exact"/>
                                <w:ind w:leftChars="150" w:left="420" w:hangingChars="50" w:hanging="105"/>
                                <w:jc w:val="left"/>
                                <w:rPr>
                                  <w:rFonts w:ascii="微软雅黑 Light" w:eastAsia="微软雅黑 Light" w:hAnsi="微软雅黑 Light" w:cs="Times New Roman" w:hint="eastAsia"/>
                                  <w:color w:val="000000"/>
                                  <w:szCs w:val="21"/>
                                </w:rPr>
                              </w:pPr>
                              <w:r w:rsidRPr="00CB424B">
                                <w:rPr>
                                  <w:rFonts w:ascii="微软雅黑 Light" w:eastAsia="微软雅黑 Light" w:hAnsi="微软雅黑 Light" w:cs="Times New Roman" w:hint="eastAsia"/>
                                  <w:color w:val="000000"/>
                                  <w:szCs w:val="21"/>
                                </w:rPr>
                                <w:t>的灵活性、可扩展性和开发效率</w:t>
                              </w:r>
                            </w:p>
                            <w:p w14:paraId="2E6FD265" w14:textId="4B888500" w:rsidR="00BB6911" w:rsidRDefault="000D242E" w:rsidP="009532B7">
                              <w:pPr>
                                <w:spacing w:line="360" w:lineRule="exact"/>
                                <w:ind w:left="315" w:hangingChars="150" w:hanging="315"/>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(5) </w:t>
                              </w:r>
                              <w:r w:rsidR="00CB424B" w:rsidRPr="00CB424B">
                                <w:rPr>
                                  <w:rFonts w:ascii="微软雅黑 Light" w:eastAsia="微软雅黑 Light" w:hAnsi="微软雅黑 Light" w:cs="Times New Roman" w:hint="eastAsia"/>
                                  <w:color w:val="000000"/>
                                  <w:szCs w:val="21"/>
                                </w:rPr>
                                <w:t>使用QT搭建仿真界面，根据协议文档封装不同类型消息、</w:t>
                              </w:r>
                              <w:r w:rsidR="009532B7">
                                <w:rPr>
                                  <w:rFonts w:ascii="微软雅黑 Light" w:eastAsia="微软雅黑 Light" w:hAnsi="微软雅黑 Light" w:cs="Times New Roman" w:hint="eastAsia"/>
                                  <w:color w:val="000000"/>
                                  <w:szCs w:val="21"/>
                                </w:rPr>
                                <w:t>设计底层协议，</w:t>
                              </w:r>
                              <w:proofErr w:type="gramStart"/>
                              <w:r w:rsidR="009532B7">
                                <w:rPr>
                                  <w:rFonts w:ascii="微软雅黑 Light" w:eastAsia="微软雅黑 Light" w:hAnsi="微软雅黑 Light" w:cs="Times New Roman" w:hint="eastAsia"/>
                                  <w:color w:val="000000"/>
                                  <w:szCs w:val="21"/>
                                </w:rPr>
                                <w:t>以协程方式</w:t>
                              </w:r>
                              <w:proofErr w:type="gramEnd"/>
                              <w:r w:rsidR="00CB424B" w:rsidRPr="00CB424B">
                                <w:rPr>
                                  <w:rFonts w:ascii="微软雅黑 Light" w:eastAsia="微软雅黑 Light" w:hAnsi="微软雅黑 Light" w:cs="Times New Roman" w:hint="eastAsia"/>
                                  <w:color w:val="000000"/>
                                  <w:szCs w:val="21"/>
                                </w:rPr>
                                <w:t>支持</w:t>
                              </w:r>
                              <w:r w:rsidR="00CB424B" w:rsidRPr="00CB424B">
                                <w:rPr>
                                  <w:rFonts w:ascii="微软雅黑" w:eastAsia="微软雅黑" w:hAnsi="微软雅黑" w:cs="Times New Roman" w:hint="eastAsia"/>
                                  <w:color w:val="000000"/>
                                  <w:szCs w:val="21"/>
                                </w:rPr>
                                <w:t>串口</w:t>
                              </w:r>
                              <w:r w:rsidR="009532B7">
                                <w:rPr>
                                  <w:rFonts w:ascii="微软雅黑" w:eastAsia="微软雅黑" w:hAnsi="微软雅黑" w:cs="Times New Roman" w:hint="eastAsia"/>
                                  <w:color w:val="000000"/>
                                  <w:szCs w:val="21"/>
                                </w:rPr>
                                <w:t>、</w:t>
                              </w:r>
                              <w:r w:rsidR="00CB424B" w:rsidRPr="00CB424B">
                                <w:rPr>
                                  <w:rFonts w:ascii="微软雅黑" w:eastAsia="微软雅黑" w:hAnsi="微软雅黑" w:cs="Times New Roman" w:hint="eastAsia"/>
                                  <w:color w:val="000000"/>
                                  <w:szCs w:val="21"/>
                                </w:rPr>
                                <w:t>TCP</w:t>
                              </w:r>
                              <w:r w:rsidR="009532B7">
                                <w:rPr>
                                  <w:rFonts w:ascii="微软雅黑" w:eastAsia="微软雅黑" w:hAnsi="微软雅黑" w:cs="Times New Roman" w:hint="eastAsia"/>
                                  <w:color w:val="000000"/>
                                  <w:szCs w:val="21"/>
                                </w:rPr>
                                <w:t>与UDP</w:t>
                              </w:r>
                              <w:r w:rsidR="00CB424B" w:rsidRPr="00CB424B">
                                <w:rPr>
                                  <w:rFonts w:ascii="微软雅黑" w:eastAsia="微软雅黑" w:hAnsi="微软雅黑" w:cs="Times New Roman" w:hint="eastAsia"/>
                                  <w:color w:val="000000"/>
                                  <w:szCs w:val="21"/>
                                </w:rPr>
                                <w:t>通信</w:t>
                              </w:r>
                              <w:r w:rsidR="00CB424B" w:rsidRPr="00CB424B">
                                <w:rPr>
                                  <w:rFonts w:ascii="微软雅黑 Light" w:eastAsia="微软雅黑 Light" w:hAnsi="微软雅黑 Light" w:cs="Times New Roman" w:hint="eastAsia"/>
                                  <w:color w:val="000000"/>
                                  <w:szCs w:val="21"/>
                                </w:rPr>
                                <w:t>，</w:t>
                              </w:r>
                              <w:proofErr w:type="gramStart"/>
                              <w:r w:rsidR="00CB424B" w:rsidRPr="00CB424B">
                                <w:rPr>
                                  <w:rFonts w:ascii="微软雅黑 Light" w:eastAsia="微软雅黑 Light" w:hAnsi="微软雅黑 Light" w:cs="Times New Roman" w:hint="eastAsia"/>
                                  <w:color w:val="000000"/>
                                  <w:szCs w:val="21"/>
                                </w:rPr>
                                <w:t>通过</w:t>
                              </w:r>
                              <w:r w:rsidR="009532B7">
                                <w:rPr>
                                  <w:rFonts w:ascii="微软雅黑 Light" w:eastAsia="微软雅黑 Light" w:hAnsi="微软雅黑 Light" w:cs="Times New Roman" w:hint="eastAsia"/>
                                  <w:color w:val="000000"/>
                                  <w:szCs w:val="21"/>
                                </w:rPr>
                                <w:t>单例</w:t>
                              </w:r>
                              <w:proofErr w:type="gramEnd"/>
                              <w:r w:rsidR="00CB424B" w:rsidRPr="00CB424B">
                                <w:rPr>
                                  <w:rFonts w:ascii="微软雅黑 Light" w:eastAsia="微软雅黑 Light" w:hAnsi="微软雅黑 Light" w:cs="Times New Roman" w:hint="eastAsia"/>
                                  <w:color w:val="000000"/>
                                  <w:szCs w:val="21"/>
                                </w:rPr>
                                <w:t>Manger对协议模块集中管理，保持界面与业务逻辑的分离</w:t>
                              </w:r>
                            </w:p>
                            <w:p w14:paraId="2BBB52B8" w14:textId="6926361E" w:rsidR="00DC125E" w:rsidRPr="007C5982" w:rsidRDefault="00DC125E" w:rsidP="007C5982">
                              <w:pPr>
                                <w:spacing w:line="240" w:lineRule="atLeast"/>
                                <w:ind w:left="735" w:hangingChars="350" w:hanging="735"/>
                                <w:rPr>
                                  <w:rFonts w:ascii="微软雅黑 Light" w:eastAsia="微软雅黑 Light" w:hAnsi="微软雅黑 Light" w:cs="Times New Roman" w:hint="eastAsia"/>
                                  <w:color w:val="000000"/>
                                  <w:szCs w:val="21"/>
                                </w:rPr>
                              </w:pPr>
                            </w:p>
                          </w:txbxContent>
                        </wps:txbx>
                        <wps:bodyPr rot="0" vert="horz" wrap="square" lIns="91440" tIns="45720" rIns="91440" bIns="45720" anchor="t" anchorCtr="0">
                          <a:noAutofit/>
                        </wps:bodyPr>
                      </wps:wsp>
                      <wpg:grpSp>
                        <wpg:cNvPr id="15" name="组合 15"/>
                        <wpg:cNvGrpSpPr/>
                        <wpg:grpSpPr>
                          <a:xfrm>
                            <a:off x="523294" y="1660671"/>
                            <a:ext cx="6282541" cy="2668627"/>
                            <a:chOff x="523294" y="1660671"/>
                            <a:chExt cx="6282541" cy="2668627"/>
                          </a:xfrm>
                        </wpg:grpSpPr>
                        <wps:wsp>
                          <wps:cNvPr id="54" name="文本框 2"/>
                          <wps:cNvSpPr txBox="1">
                            <a:spLocks noChangeArrowheads="1"/>
                          </wps:cNvSpPr>
                          <wps:spPr bwMode="auto">
                            <a:xfrm>
                              <a:off x="565182" y="1660671"/>
                              <a:ext cx="949324" cy="329564"/>
                            </a:xfrm>
                            <a:prstGeom prst="rect">
                              <a:avLst/>
                            </a:prstGeom>
                            <a:noFill/>
                            <a:ln w="9525">
                              <a:noFill/>
                              <a:miter lim="800000"/>
                            </a:ln>
                          </wps:spPr>
                          <wps:txbx>
                            <w:txbxContent>
                              <w:p w14:paraId="337A90DC" w14:textId="36F7D417" w:rsidR="00F27812" w:rsidRDefault="009D7CC9">
                                <w:pPr>
                                  <w:spacing w:line="360" w:lineRule="exact"/>
                                  <w:jc w:val="distribute"/>
                                  <w:rPr>
                                    <w:rFonts w:hint="eastAsia"/>
                                    <w:kern w:val="0"/>
                                    <w:sz w:val="24"/>
                                    <w:szCs w:val="24"/>
                                  </w:rPr>
                                </w:pPr>
                                <w:r>
                                  <w:rPr>
                                    <w:rFonts w:ascii="微软雅黑" w:eastAsia="微软雅黑" w:hAnsi="微软雅黑" w:cs="Times New Roman" w:hint="eastAsia"/>
                                    <w:b/>
                                    <w:bCs/>
                                    <w:color w:val="5883A2"/>
                                    <w:sz w:val="26"/>
                                    <w:szCs w:val="26"/>
                                  </w:rPr>
                                  <w:t>个人技能</w:t>
                                </w:r>
                              </w:p>
                            </w:txbxContent>
                          </wps:txbx>
                          <wps:bodyPr rot="0" vert="horz" wrap="square" lIns="91440" tIns="45720" rIns="91440" bIns="45720" anchor="t" anchorCtr="0">
                            <a:noAutofit/>
                          </wps:bodyPr>
                        </wps:wsp>
                        <wps:wsp>
                          <wps:cNvPr id="55" name="文本框 2"/>
                          <wps:cNvSpPr txBox="1">
                            <a:spLocks noChangeArrowheads="1"/>
                          </wps:cNvSpPr>
                          <wps:spPr bwMode="auto">
                            <a:xfrm>
                              <a:off x="523294" y="3999718"/>
                              <a:ext cx="949324" cy="329579"/>
                            </a:xfrm>
                            <a:prstGeom prst="rect">
                              <a:avLst/>
                            </a:prstGeom>
                            <a:noFill/>
                            <a:ln w="9525">
                              <a:noFill/>
                              <a:miter lim="800000"/>
                            </a:ln>
                          </wps:spPr>
                          <wps:txbx>
                            <w:txbxContent>
                              <w:p w14:paraId="1BF62ED4" w14:textId="0C4AFD0B" w:rsidR="00F27812" w:rsidRDefault="00AC01B4">
                                <w:pPr>
                                  <w:spacing w:line="360" w:lineRule="exact"/>
                                  <w:jc w:val="distribute"/>
                                  <w:rPr>
                                    <w:rFonts w:hint="eastAsia"/>
                                    <w:kern w:val="0"/>
                                    <w:sz w:val="24"/>
                                    <w:szCs w:val="24"/>
                                  </w:rPr>
                                </w:pPr>
                                <w:r>
                                  <w:rPr>
                                    <w:rFonts w:ascii="微软雅黑" w:eastAsia="微软雅黑" w:hAnsi="微软雅黑" w:cs="Times New Roman" w:hint="eastAsia"/>
                                    <w:b/>
                                    <w:bCs/>
                                    <w:color w:val="5883A2"/>
                                    <w:sz w:val="26"/>
                                    <w:szCs w:val="26"/>
                                  </w:rPr>
                                  <w:t>实习</w:t>
                                </w:r>
                                <w:r w:rsidR="00AC1DB7">
                                  <w:rPr>
                                    <w:rFonts w:ascii="微软雅黑" w:eastAsia="微软雅黑" w:hAnsi="微软雅黑" w:cs="Times New Roman" w:hint="eastAsia"/>
                                    <w:b/>
                                    <w:bCs/>
                                    <w:color w:val="5883A2"/>
                                    <w:sz w:val="26"/>
                                    <w:szCs w:val="26"/>
                                  </w:rPr>
                                  <w:t>经历</w:t>
                                </w:r>
                              </w:p>
                            </w:txbxContent>
                          </wps:txbx>
                          <wps:bodyPr rot="0" vert="horz" wrap="square" lIns="91440" tIns="45720" rIns="91440" bIns="45720" anchor="t" anchorCtr="0">
                            <a:noAutofit/>
                          </wps:bodyPr>
                        </wps:wsp>
                        <wps:wsp>
                          <wps:cNvPr id="1187305795" name="文本框 2"/>
                          <wps:cNvSpPr txBox="1">
                            <a:spLocks noChangeArrowheads="1"/>
                          </wps:cNvSpPr>
                          <wps:spPr bwMode="auto">
                            <a:xfrm>
                              <a:off x="4663273" y="3999719"/>
                              <a:ext cx="2142562" cy="329579"/>
                            </a:xfrm>
                            <a:prstGeom prst="rect">
                              <a:avLst/>
                            </a:prstGeom>
                            <a:noFill/>
                            <a:ln w="9525">
                              <a:noFill/>
                              <a:miter lim="800000"/>
                            </a:ln>
                          </wps:spPr>
                          <wps:txbx>
                            <w:txbxContent>
                              <w:p w14:paraId="2E1976EA" w14:textId="43479655" w:rsidR="00C26F8D" w:rsidRPr="00B253C0" w:rsidRDefault="00C26F8D" w:rsidP="00B253C0">
                                <w:pPr>
                                  <w:spacing w:line="360" w:lineRule="exact"/>
                                  <w:jc w:val="left"/>
                                  <w:rPr>
                                    <w:rFonts w:hint="eastAsia"/>
                                    <w:kern w:val="0"/>
                                    <w:sz w:val="24"/>
                                    <w:szCs w:val="24"/>
                                  </w:rPr>
                                </w:pPr>
                                <w:r w:rsidRPr="00B253C0">
                                  <w:rPr>
                                    <w:rFonts w:ascii="微软雅黑" w:eastAsia="微软雅黑" w:hAnsi="微软雅黑" w:cs="Times New Roman" w:hint="eastAsia"/>
                                    <w:color w:val="5883A2"/>
                                    <w:sz w:val="26"/>
                                    <w:szCs w:val="26"/>
                                  </w:rPr>
                                  <w:t>四川网达科技有限公司</w:t>
                                </w:r>
                              </w:p>
                            </w:txbxContent>
                          </wps:txbx>
                          <wps:bodyPr rot="0" vert="horz" wrap="square" lIns="91440" tIns="45720" rIns="91440" bIns="45720" anchor="t" anchorCtr="0">
                            <a:noAutofit/>
                          </wps:bodyPr>
                        </wps:wsp>
                      </wpg:grpSp>
                      <wpg:grpSp>
                        <wpg:cNvPr id="16" name="组合 16"/>
                        <wpg:cNvGrpSpPr/>
                        <wpg:grpSpPr>
                          <a:xfrm>
                            <a:off x="6674402" y="1651866"/>
                            <a:ext cx="376355" cy="2639766"/>
                            <a:chOff x="6674402" y="1651866"/>
                            <a:chExt cx="376355" cy="2639766"/>
                          </a:xfrm>
                          <a:solidFill>
                            <a:srgbClr val="5883A2"/>
                          </a:solidFill>
                        </wpg:grpSpPr>
                        <wps:wsp>
                          <wps:cNvPr id="49" name="矩形 49"/>
                          <wps:cNvSpPr/>
                          <wps:spPr>
                            <a:xfrm>
                              <a:off x="6674402" y="1651866"/>
                              <a:ext cx="376355" cy="300942"/>
                            </a:xfrm>
                            <a:prstGeom prst="rect">
                              <a:avLst/>
                            </a:prstGeom>
                            <a:grpFill/>
                            <a:ln w="12700" cap="flat" cmpd="sng" algn="ctr">
                              <a:noFill/>
                              <a:prstDash val="solid"/>
                              <a:miter lim="800000"/>
                            </a:ln>
                            <a:effectLst/>
                          </wps:spPr>
                          <wps:bodyPr rtlCol="0" anchor="ctr"/>
                        </wps:wsp>
                        <wps:wsp>
                          <wps:cNvPr id="50" name="矩形 50"/>
                          <wps:cNvSpPr/>
                          <wps:spPr>
                            <a:xfrm>
                              <a:off x="6679594" y="3990690"/>
                              <a:ext cx="359041" cy="300942"/>
                            </a:xfrm>
                            <a:prstGeom prst="rect">
                              <a:avLst/>
                            </a:prstGeom>
                            <a:grpFill/>
                            <a:ln w="12700" cap="flat" cmpd="sng" algn="ctr">
                              <a:noFill/>
                              <a:prstDash val="solid"/>
                              <a:miter lim="800000"/>
                            </a:ln>
                            <a:effectLst/>
                          </wps:spPr>
                          <wps:bodyPr rtlCol="0" anchor="ctr"/>
                        </wps:wsp>
                      </wpg:grpSp>
                      <wpg:grpSp>
                        <wpg:cNvPr id="17" name="组合 17"/>
                        <wpg:cNvGrpSpPr/>
                        <wpg:grpSpPr>
                          <a:xfrm>
                            <a:off x="6754399" y="2037063"/>
                            <a:ext cx="270180" cy="2194667"/>
                            <a:chOff x="6754399" y="2037063"/>
                            <a:chExt cx="270180" cy="2194667"/>
                          </a:xfrm>
                        </wpg:grpSpPr>
                        <wps:wsp>
                          <wps:cNvPr id="44" name="mortarboard_245998"/>
                          <wps:cNvSpPr>
                            <a:spLocks noChangeAspect="1"/>
                          </wps:cNvSpPr>
                          <wps:spPr bwMode="auto">
                            <a:xfrm>
                              <a:off x="6806536" y="2037063"/>
                              <a:ext cx="218043" cy="155840"/>
                            </a:xfrm>
                            <a:custGeom>
                              <a:avLst/>
                              <a:gdLst>
                                <a:gd name="connsiteX0" fmla="*/ 140092 w 599101"/>
                                <a:gd name="connsiteY0" fmla="*/ 241969 h 428191"/>
                                <a:gd name="connsiteX1" fmla="*/ 273465 w 599101"/>
                                <a:gd name="connsiteY1" fmla="*/ 284935 h 428191"/>
                                <a:gd name="connsiteX2" fmla="*/ 299637 w 599101"/>
                                <a:gd name="connsiteY2" fmla="*/ 288873 h 428191"/>
                                <a:gd name="connsiteX3" fmla="*/ 326169 w 599101"/>
                                <a:gd name="connsiteY3" fmla="*/ 284935 h 428191"/>
                                <a:gd name="connsiteX4" fmla="*/ 459541 w 599101"/>
                                <a:gd name="connsiteY4" fmla="*/ 241969 h 428191"/>
                                <a:gd name="connsiteX5" fmla="*/ 459541 w 599101"/>
                                <a:gd name="connsiteY5" fmla="*/ 358335 h 428191"/>
                                <a:gd name="connsiteX6" fmla="*/ 300355 w 599101"/>
                                <a:gd name="connsiteY6" fmla="*/ 411326 h 428191"/>
                                <a:gd name="connsiteX7" fmla="*/ 140092 w 599101"/>
                                <a:gd name="connsiteY7" fmla="*/ 358693 h 428191"/>
                                <a:gd name="connsiteX8" fmla="*/ 299640 w 599101"/>
                                <a:gd name="connsiteY8" fmla="*/ 73036 h 428191"/>
                                <a:gd name="connsiteX9" fmla="*/ 237615 w 599101"/>
                                <a:gd name="connsiteY9" fmla="*/ 106332 h 428191"/>
                                <a:gd name="connsiteX10" fmla="*/ 270241 w 599101"/>
                                <a:gd name="connsiteY10" fmla="*/ 135331 h 428191"/>
                                <a:gd name="connsiteX11" fmla="*/ 299640 w 599101"/>
                                <a:gd name="connsiteY11" fmla="*/ 139628 h 428191"/>
                                <a:gd name="connsiteX12" fmla="*/ 329398 w 599101"/>
                                <a:gd name="connsiteY12" fmla="*/ 135331 h 428191"/>
                                <a:gd name="connsiteX13" fmla="*/ 362024 w 599101"/>
                                <a:gd name="connsiteY13" fmla="*/ 106332 h 428191"/>
                                <a:gd name="connsiteX14" fmla="*/ 299640 w 599101"/>
                                <a:gd name="connsiteY14" fmla="*/ 73036 h 428191"/>
                                <a:gd name="connsiteX15" fmla="*/ 299640 w 599101"/>
                                <a:gd name="connsiteY15" fmla="*/ 0 h 428191"/>
                                <a:gd name="connsiteX16" fmla="*/ 308245 w 599101"/>
                                <a:gd name="connsiteY16" fmla="*/ 1432 h 428191"/>
                                <a:gd name="connsiteX17" fmla="*/ 579292 w 599101"/>
                                <a:gd name="connsiteY17" fmla="*/ 88789 h 428191"/>
                                <a:gd name="connsiteX18" fmla="*/ 578575 w 599101"/>
                                <a:gd name="connsiteY18" fmla="*/ 143208 h 428191"/>
                                <a:gd name="connsiteX19" fmla="*/ 458468 w 599101"/>
                                <a:gd name="connsiteY19" fmla="*/ 181874 h 428191"/>
                                <a:gd name="connsiteX20" fmla="*/ 307528 w 599101"/>
                                <a:gd name="connsiteY20" fmla="*/ 230564 h 428191"/>
                                <a:gd name="connsiteX21" fmla="*/ 298923 w 599101"/>
                                <a:gd name="connsiteY21" fmla="*/ 231996 h 428191"/>
                                <a:gd name="connsiteX22" fmla="*/ 290319 w 599101"/>
                                <a:gd name="connsiteY22" fmla="*/ 230564 h 428191"/>
                                <a:gd name="connsiteX23" fmla="*/ 139020 w 599101"/>
                                <a:gd name="connsiteY23" fmla="*/ 181874 h 428191"/>
                                <a:gd name="connsiteX24" fmla="*/ 99940 w 599101"/>
                                <a:gd name="connsiteY24" fmla="*/ 168985 h 428191"/>
                                <a:gd name="connsiteX25" fmla="*/ 99940 w 599101"/>
                                <a:gd name="connsiteY25" fmla="*/ 199059 h 428191"/>
                                <a:gd name="connsiteX26" fmla="*/ 99940 w 599101"/>
                                <a:gd name="connsiteY26" fmla="*/ 229132 h 428191"/>
                                <a:gd name="connsiteX27" fmla="*/ 99940 w 599101"/>
                                <a:gd name="connsiteY27" fmla="*/ 404204 h 428191"/>
                                <a:gd name="connsiteX28" fmla="*/ 75919 w 599101"/>
                                <a:gd name="connsiteY28" fmla="*/ 428191 h 428191"/>
                                <a:gd name="connsiteX29" fmla="*/ 52256 w 599101"/>
                                <a:gd name="connsiteY29" fmla="*/ 404204 h 428191"/>
                                <a:gd name="connsiteX30" fmla="*/ 52256 w 599101"/>
                                <a:gd name="connsiteY30" fmla="*/ 213737 h 428191"/>
                                <a:gd name="connsiteX31" fmla="*/ 52256 w 599101"/>
                                <a:gd name="connsiteY31" fmla="*/ 183664 h 428191"/>
                                <a:gd name="connsiteX32" fmla="*/ 52256 w 599101"/>
                                <a:gd name="connsiteY32" fmla="*/ 153590 h 428191"/>
                                <a:gd name="connsiteX33" fmla="*/ 19630 w 599101"/>
                                <a:gd name="connsiteY33" fmla="*/ 143208 h 428191"/>
                                <a:gd name="connsiteX34" fmla="*/ 19630 w 599101"/>
                                <a:gd name="connsiteY34" fmla="*/ 88789 h 428191"/>
                                <a:gd name="connsiteX35" fmla="*/ 291036 w 599101"/>
                                <a:gd name="connsiteY35" fmla="*/ 1432 h 428191"/>
                                <a:gd name="connsiteX36" fmla="*/ 299640 w 599101"/>
                                <a:gd name="connsiteY36" fmla="*/ 0 h 428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599101" h="428191">
                                  <a:moveTo>
                                    <a:pt x="140092" y="241969"/>
                                  </a:moveTo>
                                  <a:lnTo>
                                    <a:pt x="273465" y="284935"/>
                                  </a:lnTo>
                                  <a:cubicBezTo>
                                    <a:pt x="282070" y="287799"/>
                                    <a:pt x="290674" y="288873"/>
                                    <a:pt x="299637" y="288873"/>
                                  </a:cubicBezTo>
                                  <a:cubicBezTo>
                                    <a:pt x="308959" y="288873"/>
                                    <a:pt x="317564" y="287799"/>
                                    <a:pt x="326169" y="284935"/>
                                  </a:cubicBezTo>
                                  <a:lnTo>
                                    <a:pt x="459541" y="241969"/>
                                  </a:lnTo>
                                  <a:lnTo>
                                    <a:pt x="459541" y="358335"/>
                                  </a:lnTo>
                                  <a:cubicBezTo>
                                    <a:pt x="459541" y="387337"/>
                                    <a:pt x="388553" y="411326"/>
                                    <a:pt x="300355" y="411326"/>
                                  </a:cubicBezTo>
                                  <a:cubicBezTo>
                                    <a:pt x="211798" y="411326"/>
                                    <a:pt x="140092" y="388053"/>
                                    <a:pt x="140092" y="358693"/>
                                  </a:cubicBezTo>
                                  <a:close/>
                                  <a:moveTo>
                                    <a:pt x="299640" y="73036"/>
                                  </a:moveTo>
                                  <a:cubicBezTo>
                                    <a:pt x="265222" y="73036"/>
                                    <a:pt x="237615" y="87715"/>
                                    <a:pt x="237615" y="106332"/>
                                  </a:cubicBezTo>
                                  <a:cubicBezTo>
                                    <a:pt x="237615" y="118862"/>
                                    <a:pt x="250880" y="129603"/>
                                    <a:pt x="270241" y="135331"/>
                                  </a:cubicBezTo>
                                  <a:cubicBezTo>
                                    <a:pt x="278846" y="138195"/>
                                    <a:pt x="289243" y="139628"/>
                                    <a:pt x="299640" y="139628"/>
                                  </a:cubicBezTo>
                                  <a:cubicBezTo>
                                    <a:pt x="310396" y="139628"/>
                                    <a:pt x="320793" y="137837"/>
                                    <a:pt x="329398" y="135331"/>
                                  </a:cubicBezTo>
                                  <a:cubicBezTo>
                                    <a:pt x="348400" y="129603"/>
                                    <a:pt x="361307" y="118862"/>
                                    <a:pt x="362024" y="106332"/>
                                  </a:cubicBezTo>
                                  <a:cubicBezTo>
                                    <a:pt x="362024" y="87715"/>
                                    <a:pt x="334059" y="73036"/>
                                    <a:pt x="299640" y="73036"/>
                                  </a:cubicBezTo>
                                  <a:close/>
                                  <a:moveTo>
                                    <a:pt x="299640" y="0"/>
                                  </a:moveTo>
                                  <a:cubicBezTo>
                                    <a:pt x="302508" y="0"/>
                                    <a:pt x="305377" y="358"/>
                                    <a:pt x="308245" y="1432"/>
                                  </a:cubicBezTo>
                                  <a:lnTo>
                                    <a:pt x="579292" y="88789"/>
                                  </a:lnTo>
                                  <a:cubicBezTo>
                                    <a:pt x="605823" y="96665"/>
                                    <a:pt x="605823" y="134615"/>
                                    <a:pt x="578575" y="143208"/>
                                  </a:cubicBezTo>
                                  <a:lnTo>
                                    <a:pt x="458468" y="181874"/>
                                  </a:lnTo>
                                  <a:lnTo>
                                    <a:pt x="307528" y="230564"/>
                                  </a:lnTo>
                                  <a:cubicBezTo>
                                    <a:pt x="304660" y="231280"/>
                                    <a:pt x="301791" y="231996"/>
                                    <a:pt x="298923" y="231996"/>
                                  </a:cubicBezTo>
                                  <a:cubicBezTo>
                                    <a:pt x="296055" y="231996"/>
                                    <a:pt x="293187" y="231280"/>
                                    <a:pt x="290319" y="230564"/>
                                  </a:cubicBezTo>
                                  <a:lnTo>
                                    <a:pt x="139020" y="181874"/>
                                  </a:lnTo>
                                  <a:lnTo>
                                    <a:pt x="99940" y="168985"/>
                                  </a:lnTo>
                                  <a:lnTo>
                                    <a:pt x="99940" y="199059"/>
                                  </a:lnTo>
                                  <a:lnTo>
                                    <a:pt x="99940" y="229132"/>
                                  </a:lnTo>
                                  <a:lnTo>
                                    <a:pt x="99940" y="404204"/>
                                  </a:lnTo>
                                  <a:cubicBezTo>
                                    <a:pt x="99940" y="417450"/>
                                    <a:pt x="89543" y="428191"/>
                                    <a:pt x="75919" y="428191"/>
                                  </a:cubicBezTo>
                                  <a:cubicBezTo>
                                    <a:pt x="62653" y="428191"/>
                                    <a:pt x="52256" y="417450"/>
                                    <a:pt x="52256" y="404204"/>
                                  </a:cubicBezTo>
                                  <a:lnTo>
                                    <a:pt x="52256" y="213737"/>
                                  </a:lnTo>
                                  <a:lnTo>
                                    <a:pt x="52256" y="183664"/>
                                  </a:lnTo>
                                  <a:lnTo>
                                    <a:pt x="52256" y="153590"/>
                                  </a:lnTo>
                                  <a:lnTo>
                                    <a:pt x="19630" y="143208"/>
                                  </a:lnTo>
                                  <a:cubicBezTo>
                                    <a:pt x="-6543" y="134615"/>
                                    <a:pt x="-6543" y="96665"/>
                                    <a:pt x="19630" y="88789"/>
                                  </a:cubicBezTo>
                                  <a:lnTo>
                                    <a:pt x="291036" y="1432"/>
                                  </a:lnTo>
                                  <a:cubicBezTo>
                                    <a:pt x="293904" y="358"/>
                                    <a:pt x="296772" y="0"/>
                                    <a:pt x="299640" y="0"/>
                                  </a:cubicBezTo>
                                  <a:close/>
                                </a:path>
                              </a:pathLst>
                            </a:custGeom>
                            <a:solidFill>
                              <a:srgbClr val="FFFFFF"/>
                            </a:solidFill>
                            <a:ln>
                              <a:noFill/>
                            </a:ln>
                          </wps:spPr>
                          <wps:bodyPr/>
                        </wps:wsp>
                        <wps:wsp>
                          <wps:cNvPr id="45" name="briefcase_285749"/>
                          <wps:cNvSpPr>
                            <a:spLocks noChangeAspect="1"/>
                          </wps:cNvSpPr>
                          <wps:spPr bwMode="auto">
                            <a:xfrm>
                              <a:off x="6754399" y="4064079"/>
                              <a:ext cx="188268" cy="167651"/>
                            </a:xfrm>
                            <a:custGeom>
                              <a:avLst/>
                              <a:gdLst>
                                <a:gd name="connsiteX0" fmla="*/ 0 w 607639"/>
                                <a:gd name="connsiteY0" fmla="*/ 311547 h 541096"/>
                                <a:gd name="connsiteX1" fmla="*/ 24655 w 607639"/>
                                <a:gd name="connsiteY1" fmla="*/ 311547 h 541096"/>
                                <a:gd name="connsiteX2" fmla="*/ 49309 w 607639"/>
                                <a:gd name="connsiteY2" fmla="*/ 311547 h 541096"/>
                                <a:gd name="connsiteX3" fmla="*/ 229901 w 607639"/>
                                <a:gd name="connsiteY3" fmla="*/ 311547 h 541096"/>
                                <a:gd name="connsiteX4" fmla="*/ 229901 w 607639"/>
                                <a:gd name="connsiteY4" fmla="*/ 336075 h 541096"/>
                                <a:gd name="connsiteX5" fmla="*/ 254555 w 607639"/>
                                <a:gd name="connsiteY5" fmla="*/ 360692 h 541096"/>
                                <a:gd name="connsiteX6" fmla="*/ 353084 w 607639"/>
                                <a:gd name="connsiteY6" fmla="*/ 360692 h 541096"/>
                                <a:gd name="connsiteX7" fmla="*/ 377739 w 607639"/>
                                <a:gd name="connsiteY7" fmla="*/ 336075 h 541096"/>
                                <a:gd name="connsiteX8" fmla="*/ 377739 w 607639"/>
                                <a:gd name="connsiteY8" fmla="*/ 311547 h 541096"/>
                                <a:gd name="connsiteX9" fmla="*/ 558330 w 607639"/>
                                <a:gd name="connsiteY9" fmla="*/ 311547 h 541096"/>
                                <a:gd name="connsiteX10" fmla="*/ 582985 w 607639"/>
                                <a:gd name="connsiteY10" fmla="*/ 311547 h 541096"/>
                                <a:gd name="connsiteX11" fmla="*/ 607639 w 607639"/>
                                <a:gd name="connsiteY11" fmla="*/ 311547 h 541096"/>
                                <a:gd name="connsiteX12" fmla="*/ 607639 w 607639"/>
                                <a:gd name="connsiteY12" fmla="*/ 516479 h 541096"/>
                                <a:gd name="connsiteX13" fmla="*/ 582985 w 607639"/>
                                <a:gd name="connsiteY13" fmla="*/ 541096 h 541096"/>
                                <a:gd name="connsiteX14" fmla="*/ 24655 w 607639"/>
                                <a:gd name="connsiteY14" fmla="*/ 541096 h 541096"/>
                                <a:gd name="connsiteX15" fmla="*/ 0 w 607639"/>
                                <a:gd name="connsiteY15" fmla="*/ 516479 h 541096"/>
                                <a:gd name="connsiteX16" fmla="*/ 229901 w 607639"/>
                                <a:gd name="connsiteY16" fmla="*/ 49237 h 541096"/>
                                <a:gd name="connsiteX17" fmla="*/ 229901 w 607639"/>
                                <a:gd name="connsiteY17" fmla="*/ 98386 h 541096"/>
                                <a:gd name="connsiteX18" fmla="*/ 377739 w 607639"/>
                                <a:gd name="connsiteY18" fmla="*/ 98386 h 541096"/>
                                <a:gd name="connsiteX19" fmla="*/ 377739 w 607639"/>
                                <a:gd name="connsiteY19" fmla="*/ 49237 h 541096"/>
                                <a:gd name="connsiteX20" fmla="*/ 205246 w 607639"/>
                                <a:gd name="connsiteY20" fmla="*/ 0 h 541096"/>
                                <a:gd name="connsiteX21" fmla="*/ 402304 w 607639"/>
                                <a:gd name="connsiteY21" fmla="*/ 0 h 541096"/>
                                <a:gd name="connsiteX22" fmla="*/ 426959 w 607639"/>
                                <a:gd name="connsiteY22" fmla="*/ 24619 h 541096"/>
                                <a:gd name="connsiteX23" fmla="*/ 426959 w 607639"/>
                                <a:gd name="connsiteY23" fmla="*/ 98386 h 541096"/>
                                <a:gd name="connsiteX24" fmla="*/ 461226 w 607639"/>
                                <a:gd name="connsiteY24" fmla="*/ 98386 h 541096"/>
                                <a:gd name="connsiteX25" fmla="*/ 484456 w 607639"/>
                                <a:gd name="connsiteY25" fmla="*/ 82033 h 541096"/>
                                <a:gd name="connsiteX26" fmla="*/ 533676 w 607639"/>
                                <a:gd name="connsiteY26" fmla="*/ 82033 h 541096"/>
                                <a:gd name="connsiteX27" fmla="*/ 556906 w 607639"/>
                                <a:gd name="connsiteY27" fmla="*/ 98386 h 541096"/>
                                <a:gd name="connsiteX28" fmla="*/ 582985 w 607639"/>
                                <a:gd name="connsiteY28" fmla="*/ 98386 h 541096"/>
                                <a:gd name="connsiteX29" fmla="*/ 607639 w 607639"/>
                                <a:gd name="connsiteY29" fmla="*/ 123004 h 541096"/>
                                <a:gd name="connsiteX30" fmla="*/ 607639 w 607639"/>
                                <a:gd name="connsiteY30" fmla="*/ 262362 h 541096"/>
                                <a:gd name="connsiteX31" fmla="*/ 582985 w 607639"/>
                                <a:gd name="connsiteY31" fmla="*/ 262362 h 541096"/>
                                <a:gd name="connsiteX32" fmla="*/ 558330 w 607639"/>
                                <a:gd name="connsiteY32" fmla="*/ 262362 h 541096"/>
                                <a:gd name="connsiteX33" fmla="*/ 377739 w 607639"/>
                                <a:gd name="connsiteY33" fmla="*/ 262362 h 541096"/>
                                <a:gd name="connsiteX34" fmla="*/ 377739 w 607639"/>
                                <a:gd name="connsiteY34" fmla="*/ 237743 h 541096"/>
                                <a:gd name="connsiteX35" fmla="*/ 353084 w 607639"/>
                                <a:gd name="connsiteY35" fmla="*/ 213214 h 541096"/>
                                <a:gd name="connsiteX36" fmla="*/ 254555 w 607639"/>
                                <a:gd name="connsiteY36" fmla="*/ 213214 h 541096"/>
                                <a:gd name="connsiteX37" fmla="*/ 229901 w 607639"/>
                                <a:gd name="connsiteY37" fmla="*/ 237743 h 541096"/>
                                <a:gd name="connsiteX38" fmla="*/ 229901 w 607639"/>
                                <a:gd name="connsiteY38" fmla="*/ 262362 h 541096"/>
                                <a:gd name="connsiteX39" fmla="*/ 49309 w 607639"/>
                                <a:gd name="connsiteY39" fmla="*/ 262362 h 541096"/>
                                <a:gd name="connsiteX40" fmla="*/ 24655 w 607639"/>
                                <a:gd name="connsiteY40" fmla="*/ 262362 h 541096"/>
                                <a:gd name="connsiteX41" fmla="*/ 0 w 607639"/>
                                <a:gd name="connsiteY41" fmla="*/ 262362 h 541096"/>
                                <a:gd name="connsiteX42" fmla="*/ 0 w 607639"/>
                                <a:gd name="connsiteY42" fmla="*/ 123004 h 541096"/>
                                <a:gd name="connsiteX43" fmla="*/ 24655 w 607639"/>
                                <a:gd name="connsiteY43" fmla="*/ 98386 h 541096"/>
                                <a:gd name="connsiteX44" fmla="*/ 50733 w 607639"/>
                                <a:gd name="connsiteY44" fmla="*/ 98386 h 541096"/>
                                <a:gd name="connsiteX45" fmla="*/ 73875 w 607639"/>
                                <a:gd name="connsiteY45" fmla="*/ 82033 h 541096"/>
                                <a:gd name="connsiteX46" fmla="*/ 123184 w 607639"/>
                                <a:gd name="connsiteY46" fmla="*/ 82033 h 541096"/>
                                <a:gd name="connsiteX47" fmla="*/ 146325 w 607639"/>
                                <a:gd name="connsiteY47" fmla="*/ 98386 h 541096"/>
                                <a:gd name="connsiteX48" fmla="*/ 180681 w 607639"/>
                                <a:gd name="connsiteY48" fmla="*/ 98386 h 541096"/>
                                <a:gd name="connsiteX49" fmla="*/ 180681 w 607639"/>
                                <a:gd name="connsiteY49" fmla="*/ 24619 h 541096"/>
                                <a:gd name="connsiteX50" fmla="*/ 205246 w 607639"/>
                                <a:gd name="connsiteY50" fmla="*/ 0 h 5410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607639" h="541096">
                                  <a:moveTo>
                                    <a:pt x="0" y="311547"/>
                                  </a:moveTo>
                                  <a:lnTo>
                                    <a:pt x="24655" y="311547"/>
                                  </a:lnTo>
                                  <a:lnTo>
                                    <a:pt x="49309" y="311547"/>
                                  </a:lnTo>
                                  <a:lnTo>
                                    <a:pt x="229901" y="311547"/>
                                  </a:lnTo>
                                  <a:lnTo>
                                    <a:pt x="229901" y="336075"/>
                                  </a:lnTo>
                                  <a:cubicBezTo>
                                    <a:pt x="229901" y="349672"/>
                                    <a:pt x="240938" y="360692"/>
                                    <a:pt x="254555" y="360692"/>
                                  </a:cubicBezTo>
                                  <a:lnTo>
                                    <a:pt x="353084" y="360692"/>
                                  </a:lnTo>
                                  <a:cubicBezTo>
                                    <a:pt x="366702" y="360692"/>
                                    <a:pt x="377739" y="349672"/>
                                    <a:pt x="377739" y="336075"/>
                                  </a:cubicBezTo>
                                  <a:lnTo>
                                    <a:pt x="377739" y="311547"/>
                                  </a:lnTo>
                                  <a:lnTo>
                                    <a:pt x="558330" y="311547"/>
                                  </a:lnTo>
                                  <a:lnTo>
                                    <a:pt x="582985" y="311547"/>
                                  </a:lnTo>
                                  <a:lnTo>
                                    <a:pt x="607639" y="311547"/>
                                  </a:lnTo>
                                  <a:lnTo>
                                    <a:pt x="607639" y="516479"/>
                                  </a:lnTo>
                                  <a:cubicBezTo>
                                    <a:pt x="607639" y="530076"/>
                                    <a:pt x="596603" y="541096"/>
                                    <a:pt x="582985" y="541096"/>
                                  </a:cubicBezTo>
                                  <a:lnTo>
                                    <a:pt x="24655" y="541096"/>
                                  </a:lnTo>
                                  <a:cubicBezTo>
                                    <a:pt x="11037" y="541096"/>
                                    <a:pt x="0" y="530076"/>
                                    <a:pt x="0" y="516479"/>
                                  </a:cubicBezTo>
                                  <a:close/>
                                  <a:moveTo>
                                    <a:pt x="229901" y="49237"/>
                                  </a:moveTo>
                                  <a:lnTo>
                                    <a:pt x="229901" y="98386"/>
                                  </a:lnTo>
                                  <a:lnTo>
                                    <a:pt x="377739" y="98386"/>
                                  </a:lnTo>
                                  <a:lnTo>
                                    <a:pt x="377739" y="49237"/>
                                  </a:lnTo>
                                  <a:close/>
                                  <a:moveTo>
                                    <a:pt x="205246" y="0"/>
                                  </a:moveTo>
                                  <a:lnTo>
                                    <a:pt x="402304" y="0"/>
                                  </a:lnTo>
                                  <a:cubicBezTo>
                                    <a:pt x="415922" y="0"/>
                                    <a:pt x="426959" y="11021"/>
                                    <a:pt x="426959" y="24619"/>
                                  </a:cubicBezTo>
                                  <a:lnTo>
                                    <a:pt x="426959" y="98386"/>
                                  </a:lnTo>
                                  <a:lnTo>
                                    <a:pt x="461226" y="98386"/>
                                  </a:lnTo>
                                  <a:cubicBezTo>
                                    <a:pt x="464608" y="88876"/>
                                    <a:pt x="473686" y="82033"/>
                                    <a:pt x="484456" y="82033"/>
                                  </a:cubicBezTo>
                                  <a:lnTo>
                                    <a:pt x="533676" y="82033"/>
                                  </a:lnTo>
                                  <a:cubicBezTo>
                                    <a:pt x="544445" y="82033"/>
                                    <a:pt x="553524" y="88876"/>
                                    <a:pt x="556906" y="98386"/>
                                  </a:cubicBezTo>
                                  <a:lnTo>
                                    <a:pt x="582985" y="98386"/>
                                  </a:lnTo>
                                  <a:cubicBezTo>
                                    <a:pt x="596603" y="98386"/>
                                    <a:pt x="607639" y="109406"/>
                                    <a:pt x="607639" y="123004"/>
                                  </a:cubicBezTo>
                                  <a:lnTo>
                                    <a:pt x="607639" y="262362"/>
                                  </a:lnTo>
                                  <a:lnTo>
                                    <a:pt x="582985" y="262362"/>
                                  </a:lnTo>
                                  <a:lnTo>
                                    <a:pt x="558330" y="262362"/>
                                  </a:lnTo>
                                  <a:lnTo>
                                    <a:pt x="377739" y="262362"/>
                                  </a:lnTo>
                                  <a:lnTo>
                                    <a:pt x="377739" y="237743"/>
                                  </a:lnTo>
                                  <a:cubicBezTo>
                                    <a:pt x="377739" y="224145"/>
                                    <a:pt x="366702" y="213214"/>
                                    <a:pt x="353084" y="213214"/>
                                  </a:cubicBezTo>
                                  <a:lnTo>
                                    <a:pt x="254555" y="213214"/>
                                  </a:lnTo>
                                  <a:cubicBezTo>
                                    <a:pt x="240938" y="213214"/>
                                    <a:pt x="229901" y="224145"/>
                                    <a:pt x="229901" y="237743"/>
                                  </a:cubicBezTo>
                                  <a:lnTo>
                                    <a:pt x="229901" y="262362"/>
                                  </a:lnTo>
                                  <a:lnTo>
                                    <a:pt x="49309" y="262362"/>
                                  </a:lnTo>
                                  <a:lnTo>
                                    <a:pt x="24655" y="262362"/>
                                  </a:lnTo>
                                  <a:lnTo>
                                    <a:pt x="0" y="262362"/>
                                  </a:lnTo>
                                  <a:lnTo>
                                    <a:pt x="0" y="123004"/>
                                  </a:lnTo>
                                  <a:cubicBezTo>
                                    <a:pt x="0" y="109406"/>
                                    <a:pt x="11037" y="98386"/>
                                    <a:pt x="24655" y="98386"/>
                                  </a:cubicBezTo>
                                  <a:lnTo>
                                    <a:pt x="50733" y="98386"/>
                                  </a:lnTo>
                                  <a:cubicBezTo>
                                    <a:pt x="54115" y="88876"/>
                                    <a:pt x="63194" y="82033"/>
                                    <a:pt x="73875" y="82033"/>
                                  </a:cubicBezTo>
                                  <a:lnTo>
                                    <a:pt x="123184" y="82033"/>
                                  </a:lnTo>
                                  <a:cubicBezTo>
                                    <a:pt x="133864" y="82033"/>
                                    <a:pt x="142943" y="88876"/>
                                    <a:pt x="146325" y="98386"/>
                                  </a:cubicBezTo>
                                  <a:lnTo>
                                    <a:pt x="180681" y="98386"/>
                                  </a:lnTo>
                                  <a:lnTo>
                                    <a:pt x="180681" y="24619"/>
                                  </a:lnTo>
                                  <a:cubicBezTo>
                                    <a:pt x="180681" y="11021"/>
                                    <a:pt x="191629" y="0"/>
                                    <a:pt x="205246" y="0"/>
                                  </a:cubicBezTo>
                                  <a:close/>
                                </a:path>
                              </a:pathLst>
                            </a:custGeom>
                            <a:solidFill>
                              <a:srgbClr val="FFFFFF"/>
                            </a:solidFill>
                            <a:ln>
                              <a:noFill/>
                            </a:ln>
                          </wps:spPr>
                          <wps:bodyPr/>
                        </wps:wsp>
                      </wpg:grpSp>
                      <wpg:grpSp>
                        <wpg:cNvPr id="18" name="组合 18"/>
                        <wpg:cNvGrpSpPr/>
                        <wpg:grpSpPr>
                          <a:xfrm>
                            <a:off x="422387" y="1665677"/>
                            <a:ext cx="76518" cy="2625982"/>
                            <a:chOff x="422387" y="1665677"/>
                            <a:chExt cx="76518" cy="2625982"/>
                          </a:xfrm>
                          <a:solidFill>
                            <a:srgbClr val="5883A2"/>
                          </a:solidFill>
                        </wpg:grpSpPr>
                        <wps:wsp>
                          <wps:cNvPr id="39" name="矩形 39"/>
                          <wps:cNvSpPr/>
                          <wps:spPr>
                            <a:xfrm>
                              <a:off x="441417" y="1665677"/>
                              <a:ext cx="57488" cy="300942"/>
                            </a:xfrm>
                            <a:prstGeom prst="rect">
                              <a:avLst/>
                            </a:prstGeom>
                            <a:grpFill/>
                            <a:ln w="12700" cap="flat" cmpd="sng" algn="ctr">
                              <a:noFill/>
                              <a:prstDash val="solid"/>
                              <a:miter lim="800000"/>
                            </a:ln>
                            <a:effectLst/>
                          </wps:spPr>
                          <wps:bodyPr rtlCol="0" anchor="ctr"/>
                        </wps:wsp>
                        <wps:wsp>
                          <wps:cNvPr id="40" name="矩形 40"/>
                          <wps:cNvSpPr/>
                          <wps:spPr>
                            <a:xfrm>
                              <a:off x="422387" y="3990717"/>
                              <a:ext cx="57488" cy="300942"/>
                            </a:xfrm>
                            <a:prstGeom prst="rect">
                              <a:avLst/>
                            </a:prstGeom>
                            <a:grpFill/>
                            <a:ln w="12700" cap="flat" cmpd="sng" algn="ctr">
                              <a:noFill/>
                              <a:prstDash val="solid"/>
                              <a:miter lim="800000"/>
                            </a:ln>
                            <a:effectLst/>
                          </wps:spPr>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5728C99F" id="组合 143" o:spid="_x0000_s1026" style="position:absolute;left:0;text-align:left;margin-left:0;margin-top:11.4pt;width:595.25pt;height:746pt;z-index:251657216;mso-width-relative:margin;mso-height-relative:margin" coordorigin="171,4822" coordsize="75596,7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">
                <v:group id="组合 2" o:spid="_x0000_s1027" style="position:absolute;left:4220;top:16606;width:66425;height:26310" coordorigin="4220,16606" coordsize="66425,26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矩形 67" o:spid="_x0000_s1028" style="position:absolute;left:4393;top:16606;width:66252;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" fillcolor="#f2f2f2" stroked="f" strokeweight="1pt"/>
                  <v:rect id="矩形 68" o:spid="_x0000_s1029" style="position:absolute;left:4220;top:39906;width:66252;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" fillcolor="#f2f2f2" stroked="f" strokeweight="1pt"/>
                </v:group>
                <v:rect id="矩形 3" o:spid="_x0000_s1030" style="position:absolute;left:171;top:9149;width:75597;height: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" fillcolor="#5883a2" stroked="f" strokeweight="1pt"/>
                <v:rect id="矩形 5" o:spid="_x0000_s1031" style="position:absolute;left:4185;top:4822;width:21854;height:4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6B5EB1D0" w14:textId="5477A983" w:rsidR="00F27812" w:rsidRDefault="00C03DAF">
                        <w:pPr>
                          <w:spacing w:line="672" w:lineRule="exact"/>
                          <w:rPr>
                            <w:rFonts w:ascii="微软雅黑" w:eastAsia="微软雅黑" w:hAnsi="微软雅黑" w:cs="Times New Roman" w:hint="eastAsia"/>
                            <w:color w:val="5883A2"/>
                            <w:spacing w:val="60"/>
                            <w:sz w:val="48"/>
                            <w:szCs w:val="48"/>
                          </w:rPr>
                        </w:pPr>
                        <w:r w:rsidRPr="00C02E61">
                          <w:rPr>
                            <w:rFonts w:ascii="微软雅黑" w:eastAsia="微软雅黑" w:hAnsi="微软雅黑" w:cs="Times New Roman" w:hint="eastAsia"/>
                            <w:color w:val="5883A2"/>
                            <w:spacing w:val="60"/>
                            <w:sz w:val="48"/>
                            <w:szCs w:val="48"/>
                          </w:rPr>
                          <w:t>张宇乔</w:t>
                        </w:r>
                      </w:p>
                      <w:p w14:paraId="2AD871A6" w14:textId="565585E6" w:rsidR="00F27812" w:rsidRDefault="00F27812">
                        <w:pPr>
                          <w:spacing w:line="440" w:lineRule="exact"/>
                          <w:rPr>
                            <w:rFonts w:hint="eastAsia"/>
                          </w:rPr>
                        </w:pPr>
                      </w:p>
                    </w:txbxContent>
                  </v:textbox>
                </v:rect>
                <v:shapetype id="_x0000_t202" coordsize="21600,21600" o:spt="202" path="m,l,21600r21600,l21600,xe">
                  <v:stroke joinstyle="miter"/>
                  <v:path gradientshapeok="t" o:connecttype="rect"/>
                </v:shapetype>
                <v:shape id="文本框 42" o:spid="_x0000_s1032" type="#_x0000_t202" style="position:absolute;left:6766;top:9477;width:16205;height:6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D0EC727" w14:textId="613C320E" w:rsidR="00F27812" w:rsidRDefault="009D7CC9">
                        <w:pPr>
                          <w:spacing w:line="500" w:lineRule="exact"/>
                          <w:rPr>
                            <w:rFonts w:hint="eastAsia"/>
                            <w:kern w:val="0"/>
                            <w:sz w:val="24"/>
                            <w:szCs w:val="24"/>
                          </w:rPr>
                        </w:pPr>
                        <w:r>
                          <w:rPr>
                            <w:rFonts w:ascii="微软雅黑 Light" w:eastAsia="微软雅黑 Light" w:hAnsi="微软雅黑 Light" w:cs="Times New Roman" w:hint="eastAsia"/>
                            <w:color w:val="FFFFFF"/>
                            <w:sz w:val="20"/>
                            <w:szCs w:val="20"/>
                          </w:rPr>
                          <w:t>年龄</w:t>
                        </w:r>
                        <w:r w:rsidR="00AC1DB7">
                          <w:rPr>
                            <w:rFonts w:ascii="微软雅黑 Light" w:eastAsia="微软雅黑 Light" w:hAnsi="微软雅黑 Light" w:cs="Times New Roman" w:hint="eastAsia"/>
                            <w:color w:val="FFFFFF"/>
                            <w:sz w:val="20"/>
                            <w:szCs w:val="20"/>
                          </w:rPr>
                          <w:t>：</w:t>
                        </w:r>
                        <w:r>
                          <w:rPr>
                            <w:rFonts w:ascii="微软雅黑 Light" w:eastAsia="微软雅黑 Light" w:hAnsi="微软雅黑 Light" w:cs="Times New Roman"/>
                            <w:color w:val="FFFFFF"/>
                            <w:sz w:val="20"/>
                            <w:szCs w:val="20"/>
                          </w:rPr>
                          <w:t>2</w:t>
                        </w:r>
                        <w:r w:rsidR="009E6D44">
                          <w:rPr>
                            <w:rFonts w:ascii="微软雅黑 Light" w:eastAsia="微软雅黑 Light" w:hAnsi="微软雅黑 Light" w:cs="Times New Roman" w:hint="eastAsia"/>
                            <w:color w:val="FFFFFF"/>
                            <w:sz w:val="20"/>
                            <w:szCs w:val="20"/>
                          </w:rPr>
                          <w:t>4</w:t>
                        </w:r>
                        <w:r w:rsidR="00AC1DB7">
                          <w:rPr>
                            <w:rFonts w:ascii="微软雅黑 Light" w:eastAsia="微软雅黑 Light" w:hAnsi="微软雅黑 Light" w:cs="Times New Roman" w:hint="eastAsia"/>
                            <w:color w:val="FFFFFF"/>
                            <w:sz w:val="20"/>
                            <w:szCs w:val="20"/>
                          </w:rPr>
                          <w:t xml:space="preserve">                    </w:t>
                        </w:r>
                      </w:p>
                      <w:p w14:paraId="4AFAF42A" w14:textId="458FABBC" w:rsidR="00F27812" w:rsidRDefault="00AC1DB7">
                        <w:pPr>
                          <w:spacing w:line="500" w:lineRule="exact"/>
                          <w:rPr>
                            <w:rFonts w:hint="eastAsia"/>
                          </w:rPr>
                        </w:pPr>
                        <w:r>
                          <w:rPr>
                            <w:rFonts w:ascii="微软雅黑 Light" w:eastAsia="微软雅黑 Light" w:hAnsi="微软雅黑 Light" w:cs="Times New Roman" w:hint="eastAsia"/>
                            <w:color w:val="FFFFFF"/>
                            <w:sz w:val="20"/>
                            <w:szCs w:val="20"/>
                          </w:rPr>
                          <w:t>电话</w:t>
                        </w:r>
                        <w:r w:rsidR="00625E88">
                          <w:rPr>
                            <w:rFonts w:ascii="微软雅黑 Light" w:eastAsia="微软雅黑 Light" w:hAnsi="微软雅黑 Light" w:cs="Times New Roman" w:hint="eastAsia"/>
                            <w:color w:val="FFFFFF"/>
                            <w:sz w:val="20"/>
                            <w:szCs w:val="20"/>
                          </w:rPr>
                          <w:t>/微信</w:t>
                        </w:r>
                        <w:r>
                          <w:rPr>
                            <w:rFonts w:ascii="微软雅黑 Light" w:eastAsia="微软雅黑 Light" w:hAnsi="微软雅黑 Light" w:cs="Times New Roman" w:hint="eastAsia"/>
                            <w:color w:val="FFFFFF"/>
                            <w:sz w:val="20"/>
                            <w:szCs w:val="20"/>
                          </w:rPr>
                          <w:t>：</w:t>
                        </w:r>
                        <w:r w:rsidR="00625E88">
                          <w:rPr>
                            <w:rFonts w:ascii="微软雅黑 Light" w:eastAsia="微软雅黑 Light" w:hAnsi="微软雅黑 Light" w:cs="Times New Roman" w:hint="eastAsia"/>
                            <w:color w:val="FFFFFF"/>
                            <w:sz w:val="20"/>
                            <w:szCs w:val="20"/>
                          </w:rPr>
                          <w:t>13466937984</w:t>
                        </w:r>
                      </w:p>
                    </w:txbxContent>
                  </v:textbox>
                </v:shape>
                <v:group id="组合 7" o:spid="_x0000_s1033" style="position:absolute;left:4531;top:10048;width:23180;height:4622" coordorigin="4531,10048" coordsize="23179,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63" o:spid="_x0000_s1034" style="position:absolute;left:4552;top:10388;width:2189;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PliwwAAANsAAAAPAAAAZHJzL2Rvd25yZXYueG1sRI9PawIx&#10;FMTvBb9DeEJvNdsK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tAD5YsMAAADbAAAADwAA&#10;AAAAAAAAAAAAAAAHAgAAZHJzL2Rvd25yZXYueG1sUEsFBgAAAAADAAMAtwAAAPcCAAAAAA==&#10;" filled="f" stroked="f" strokeweight="1pt"/>
                  <v:rect id="矩形 64" o:spid="_x0000_s1035" style="position:absolute;left:25420;top:10048;width:2291;height:1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WEWwwAAANsAAAAPAAAAZHJzL2Rvd25yZXYueG1sRI9PawIx&#10;FMTvBb9DeEJvNdsi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O+lhFsMAAADbAAAADwAA&#10;AAAAAAAAAAAAAAAHAgAAZHJzL2Rvd25yZXYueG1sUEsFBgAAAAADAAMAtwAAAPcCAAAAAA==&#10;" filled="f" stroked="f" strokeweight="1pt"/>
                  <v:rect id="矩形 65" o:spid="_x0000_s1036" style="position:absolute;left:4531;top:12879;width:223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SNwwAAANsAAAAPAAAAZHJzL2Rvd25yZXYueG1sRI9PawIx&#10;FMTvBb9DeEJvNduC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VKXEjcMAAADbAAAADwAA&#10;AAAAAAAAAAAAAAAHAgAAZHJzL2Rvd25yZXYueG1sUEsFBgAAAAADAAMAtwAAAPcCAAAAAA==&#10;" filled="f" stroked="f" strokeweight="1pt"/>
                  <v:rect id="矩形 66" o:spid="_x0000_s1037" style="position:absolute;left:25420;top:12768;width:2291;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" filled="f" stroked="f" strokeweight="1pt"/>
                </v:group>
                <v:shape id="文本框 42" o:spid="_x0000_s1038" type="#_x0000_t202" style="position:absolute;left:27198;top:9368;width:24391;height:7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BB8DE58" w14:textId="68B32EB7" w:rsidR="00F27812" w:rsidRDefault="00AC1DB7">
                        <w:pPr>
                          <w:spacing w:line="500" w:lineRule="exact"/>
                          <w:rPr>
                            <w:rFonts w:hint="eastAsia"/>
                            <w:kern w:val="0"/>
                            <w:sz w:val="24"/>
                            <w:szCs w:val="24"/>
                          </w:rPr>
                        </w:pPr>
                        <w:r>
                          <w:rPr>
                            <w:rFonts w:ascii="微软雅黑 Light" w:eastAsia="微软雅黑 Light" w:hAnsi="微软雅黑 Light" w:cs="Times New Roman" w:hint="eastAsia"/>
                            <w:color w:val="FFFFFF"/>
                            <w:sz w:val="20"/>
                            <w:szCs w:val="20"/>
                          </w:rPr>
                          <w:t>现居：</w:t>
                        </w:r>
                        <w:r w:rsidR="009D7CC9">
                          <w:rPr>
                            <w:rFonts w:ascii="微软雅黑 Light" w:eastAsia="微软雅黑 Light" w:hAnsi="微软雅黑 Light" w:cs="Times New Roman"/>
                            <w:color w:val="FFFFFF"/>
                            <w:sz w:val="20"/>
                            <w:szCs w:val="20"/>
                          </w:rPr>
                          <w:t>四川</w:t>
                        </w:r>
                        <w:r w:rsidR="009D7CC9">
                          <w:rPr>
                            <w:rFonts w:ascii="微软雅黑 Light" w:eastAsia="微软雅黑 Light" w:hAnsi="微软雅黑 Light" w:cs="Times New Roman" w:hint="eastAsia"/>
                            <w:color w:val="FFFFFF"/>
                            <w:sz w:val="20"/>
                            <w:szCs w:val="20"/>
                          </w:rPr>
                          <w:t>成都</w:t>
                        </w:r>
                      </w:p>
                      <w:p w14:paraId="7E36C4B6" w14:textId="518E175F" w:rsidR="00F27812" w:rsidRDefault="00AC1DB7">
                        <w:pPr>
                          <w:spacing w:line="500" w:lineRule="exact"/>
                          <w:rPr>
                            <w:rFonts w:hint="eastAsia"/>
                          </w:rPr>
                        </w:pPr>
                        <w:r>
                          <w:rPr>
                            <w:rFonts w:ascii="微软雅黑 Light" w:eastAsia="微软雅黑 Light" w:hAnsi="微软雅黑 Light" w:cs="Times New Roman" w:hint="eastAsia"/>
                            <w:color w:val="FFFFFF"/>
                            <w:sz w:val="20"/>
                            <w:szCs w:val="20"/>
                          </w:rPr>
                          <w:t>邮箱：</w:t>
                        </w:r>
                        <w:r w:rsidR="00C03DAF">
                          <w:rPr>
                            <w:rFonts w:ascii="微软雅黑 Light" w:eastAsia="微软雅黑 Light" w:hAnsi="微软雅黑 Light" w:cs="Times New Roman"/>
                            <w:color w:val="FFFFFF"/>
                            <w:sz w:val="20"/>
                            <w:szCs w:val="20"/>
                          </w:rPr>
                          <w:t>1347649631</w:t>
                        </w:r>
                        <w:r>
                          <w:rPr>
                            <w:rFonts w:ascii="微软雅黑 Light" w:eastAsia="微软雅黑 Light" w:hAnsi="微软雅黑 Light" w:cs="Times New Roman" w:hint="eastAsia"/>
                            <w:color w:val="FFFFFF"/>
                            <w:sz w:val="20"/>
                            <w:szCs w:val="20"/>
                          </w:rPr>
                          <w:t>@qq.com</w:t>
                        </w:r>
                      </w:p>
                    </w:txbxContent>
                  </v:textbox>
                </v:shape>
                <v:group id="组合 9" o:spid="_x0000_s1039" style="position:absolute;left:4989;top:10388;width:22133;height:4085" coordorigin="4989,10388" coordsize="22133,4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location-pointer_64679" o:spid="_x0000_s1040" style="position:absolute;left:26039;top:10388;width:968;height:1196;visibility:visible;mso-wrap-style:square;v-text-anchor:top" coordsize="485843,600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" path="m243063,122511v-62103,,-112515,50314,-112515,112296c130548,296546,180960,346860,243063,346860v61859,,112515,-50314,112515,-112053c355578,172825,304922,122511,243063,122511xm243063,90183v79881,,144906,64899,144906,144624c387969,314533,322944,379431,243063,379431v-79881,,-144906,-64898,-144906,-144624c98157,155082,163182,90183,243063,90183xm243043,48619v-107153,,-194337,87027,-194337,193988c48706,325016,176316,473060,243043,541612,309771,473060,437137,325016,437137,242607,437137,135646,350197,48619,243043,48619xm243043,c376985,,485843,108663,485843,242607v,55426,-38478,132000,-114459,227050c316346,538452,262282,591204,260090,593391v-4870,4619,-10958,7050,-17047,7050c236955,600441,230867,598010,225996,593391,223804,591204,169741,538452,114703,469657,38721,374607,,298033,,242607,,108663,109102,,243043,xe" filled="f" stroked="f">
                    <v:path arrowok="t" o:connecttype="custom" o:connectlocs="48401,24396;25996,46757;48401,69070;70806,46757;48401,24396;48401,17958;77256,46757;48401,75556;19546,46757;48401,17958;48397,9682;9699,48310;48397,107851;87046,48310;48397,9682;48397,0;96745,48310;73953,93523;51791,118162;48397,119566;45002,118162;22841,93523;0,48310;48397,0" o:connectangles="0,0,0,0,0,0,0,0,0,0,0,0,0,0,0,0,0,0,0,0,0,0,0,0"/>
                    <o:lock v:ext="edit" aspectratio="t"/>
                  </v:shape>
                  <v:shape id="analog-stopwatch_67066" o:spid="_x0000_s1041" style="position:absolute;left:4989;top:10767;width:1296;height:1232;visibility:visible;mso-wrap-style:square;v-text-anchor:top" coordsize="515127,60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" path="m257566,250649v10948,,19850,8797,19850,19726l277416,329730r59460,c347825,329730,356637,338615,356637,349544v,10929,-8812,19726,-19761,19726l257566,369270v-10949,,-19761,-8797,-19761,-19726l237805,270375v,-10929,8812,-19726,19761,-19726xm257519,210956v-76454,,-138668,62216,-138668,138565c118851,425869,181065,487996,257519,487996v76543,,138757,-62127,138757,-138475c396276,273172,334062,210956,257519,210956xm257519,171404v98349,,178363,79904,178363,178117c435882,447645,355868,527548,257519,527548v-98260,,-178274,-79903,-178274,-178027c79245,251308,159259,171404,257519,171404xm257564,131884v-120149,,-217870,97670,-217870,217646c39694,469505,137415,567086,257564,567086v120237,,217958,-97581,217958,-217556c475522,229554,377801,131884,257564,131884xm237806,39548r,52789l277410,92337r,-52789l237806,39548xm178354,l336862,v10947,,19758,8887,19758,19818c356620,30749,347809,39548,336862,39548r-19847,l317015,99269v31061,7376,59985,20351,85617,37859l427730,112066,411977,96425v-7743,-7732,-7743,-20263,,-27994c419720,60699,432269,60699,440012,68431r59451,59365c507206,135528,507206,148059,499463,155791v-7743,7731,-20292,7731,-28034,l455676,140061r-21983,21951c483799,209024,515127,275678,515127,349530v,141749,-115521,257192,-257563,257192c115610,606722,,491279,,349530,,275678,31417,209024,81434,162012l59451,140061,43788,155791v-7743,7731,-20292,7731,-28035,c8010,148059,8010,135528,15753,127796l75204,68431v7743,-7732,20292,-7732,28035,c110982,76162,110982,88693,103239,96425l87486,112066r25009,25062c138127,119620,167051,106645,198201,99269r,-59721l178354,39548v-10947,,-19847,-8799,-19847,-19730c158507,8887,167407,,178354,xe" filled="f" stroked="f">
                    <v:path arrowok="t" o:connecttype="custom" o:connectlocs="64840,50891;69837,54896;69837,66947;84805,66947;89780,70970;84805,74975;64840,74975;59865,70970;59865,54896;64840,50891;64828,42832;29920,70965;64828,99080;99758,70965;64828,42832;64828,34801;109729,70965;64828,107111;19949,70965;64828,34801;64839,26777;9993,70967;64839,115138;119708,70967;64839,26777;59865,8030;59865,18748;69835,18748;69835,8030;44899,0;84802,0;89775,4024;84802,8030;79805,8030;79805,20155;101359,27842;107677,22753;103711,19578;103711,13894;110769,13894;125735,25947;125735,31631;118677,31631;114712,28437;109178,32894;129678,70967;64839,123186;0,70967;20500,32894;14966,28437;11023,31631;3966,31631;3966,25947;18932,13894;25989,13894;25989,19578;22024,22753;28319,27842;49895,20155;49895,8030;44899,8030;39903,4024;44899,0" o:connectangles="0,0,0,0,0,0,0,0,0,0,0,0,0,0,0,0,0,0,0,0,0,0,0,0,0,0,0,0,0,0,0,0,0,0,0,0,0,0,0,0,0,0,0,0,0,0,0,0,0,0,0,0,0,0,0,0,0,0,0,0,0,0,0"/>
                    <o:lock v:ext="edit" aspectratio="t"/>
                  </v:shape>
                  <v:shape id="call-volume_17819" o:spid="_x0000_s1042" style="position:absolute;left:5219;top:13429;width:1046;height:1044;visibility:visible;mso-wrap-style:square;v-text-anchor:top" coordsize="581469,580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" path="m242794,133875v13346,,24201,10750,24201,24165c266995,171455,256140,182204,242794,182204v-37724,,-68509,30650,-68509,68319c174196,264026,163430,274865,149995,274865v-13435,,-24201,-10839,-24201,-24165c125794,186380,178200,133875,242794,133875xm438674,48539v-1424,-800,-2937,-267,-3649,978l383403,136254v-712,1867,-267,2844,890,3555l387408,141587v12727,7465,21361,20085,23853,34659c413753,190732,409748,205574,400224,216771,360084,264317,295645,334703,216787,400112v-9078,7465,-20293,11464,-31952,11464c167746,411576,152081,403045,142825,389003r-4717,-7376c137396,380472,135437,379849,134369,380649l49637,435749v-1602,1244,-1157,3111,-712,3733l94762,509512v19581,27905,51000,24884,66576,15464c248206,473075,411706,357098,526610,156606v13262,-23107,5251,-53056,-17890,-66742l438674,48539xm254712,11797v13440,,24209,10756,24209,24178c278921,49309,268152,60153,254712,60153v-111879,,-202931,90847,-202931,202671c51781,276157,41012,287002,27572,287002v-13351,,-24209,-10845,-24209,-24178c3363,124332,116131,11797,254712,11797xm429551,649v12995,-2055,25633,966,33955,6298l533463,48272v45838,27017,61591,86561,35246,132418c448198,390869,277310,512800,185992,566745v-15042,8887,-32220,13597,-49665,13597c103039,580342,72333,563723,54176,535995l8339,465965c863,454590,-1718,440993,1130,427573,3978,414242,11810,402867,23203,395402r84732,-55100c116212,334792,126003,331948,135793,331948v17356,,33377,8709,42900,23106l183411,362431v356,622,1513,711,1869,444c259331,302265,324393,231702,363199,185667v89,-178,712,-1600,-445,-2400l359639,181490v-11749,-7021,-20026,-18041,-23408,-31283c332848,137054,334806,123279,341838,111548l393460,24810c403206,9836,416557,2704,429551,649xe" filled="f" stroked="f">
                    <v:path arrowok="t" o:connecttype="custom" o:connectlocs="43671,24080;48024,28426;43671,32773;31348,45061;26979,49439;22626,45093;43671,24080;78904,8731;78247,8907;68962,24508;69122,25147;69683,25467;73973,31701;71988,38990;38993,71967;33246,74029;25690,69969;24841,68643;24169,68467;8928,78377;8800,79049;17045,91645;29020,94426;94721,28168;91503,16164;45815,2122;50169,6471;45815,10820;9314,47274;4959,51622;605,47274;45815,2122;77263,117;83370,1250;95953,8683;102293,32500;33454,101939;24521,104385;9745,96408;1500,83812;203,76907;4173,71120;19414,61209;24425,59707;32141,63863;32990,65190;33326,65270;65328,33396;65248,32964;64688,32644;60477,27017;61486,20064;70771,4463;77263,117" o:connectangles="0,0,0,0,0,0,0,0,0,0,0,0,0,0,0,0,0,0,0,0,0,0,0,0,0,0,0,0,0,0,0,0,0,0,0,0,0,0,0,0,0,0,0,0,0,0,0,0,0,0,0,0,0,0"/>
                    <o:lock v:ext="edit" aspectratio="t"/>
                  </v:shape>
                  <v:shape id="open-mail_17777" o:spid="_x0000_s1043" style="position:absolute;left:26039;top:13022;width:1083;height:1082;visibility:visible;mso-wrap-style:square;v-text-anchor:top" coordsize="6827,6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" path="m5921,1811l5921,,906,r,1811l,1811,,6827r6827,l6827,1811r-906,xm1324,418r4179,l5503,2691,3413,4463,1324,2691r,-2273xm418,2471l2597,4319,418,6167r,-3696xm779,6409l2920,4593r493,418l3906,4593,6048,6409r-5269,xm6409,6167l4229,4319,6409,2471r,3696xe" filled="f" stroked="f">
                    <v:path arrowok="t" o:connecttype="custom" o:connectlocs="93916,28682;93916,0;14371,0;14371,28682;0,28682;0,108123;108287,108123;108287,28682;93916,28682;21001,6620;87286,6620;87286,42619;54136,70683;21001,42619;21001,6620;6630,39135;41193,68402;6630,97670;6630,39135;12356,101503;46316,72742;54136,79362;61955,72742;95931,101503;12356,101503;101657,97670;67079,68402;101657,39135;101657,97670" o:connectangles="0,0,0,0,0,0,0,0,0,0,0,0,0,0,0,0,0,0,0,0,0,0,0,0,0,0,0,0,0"/>
                    <o:lock v:ext="edit" aspectratio="t"/>
                  </v:shape>
                </v:group>
                <v:shape id="文本框 2" o:spid="_x0000_s1044" type="#_x0000_t202" style="position:absolute;left:4226;top:19616;width:66419;height:19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0BAB422" w14:textId="22E385FB" w:rsidR="004C621B" w:rsidRPr="004C621B" w:rsidRDefault="004C621B">
                        <w:pPr>
                          <w:spacing w:line="360" w:lineRule="exact"/>
                          <w:jc w:val="left"/>
                          <w:rPr>
                            <w:rFonts w:ascii="Arial" w:hAnsi="Arial" w:cs="Arial"/>
                            <w:color w:val="333333"/>
                            <w:sz w:val="23"/>
                            <w:szCs w:val="23"/>
                            <w:shd w:val="clear" w:color="auto" w:fill="FFFFFF"/>
                          </w:rPr>
                        </w:pPr>
                        <w:r>
                          <w:rPr>
                            <w:rFonts w:ascii="微软雅黑 Light" w:eastAsia="微软雅黑 Light" w:hAnsi="微软雅黑 Light" w:cs="Times New Roman"/>
                            <w:b/>
                            <w:bCs/>
                            <w:color w:val="5883A2"/>
                            <w:szCs w:val="21"/>
                          </w:rPr>
                          <w:t>成都</w:t>
                        </w:r>
                        <w:r w:rsidRPr="00AD1760">
                          <w:rPr>
                            <w:rFonts w:ascii="微软雅黑 Light" w:eastAsia="微软雅黑 Light" w:hAnsi="微软雅黑 Light" w:cs="Times New Roman" w:hint="eastAsia"/>
                            <w:b/>
                            <w:bCs/>
                            <w:color w:val="5883A2"/>
                            <w:szCs w:val="21"/>
                          </w:rPr>
                          <w:t xml:space="preserve">理工大学 /  </w:t>
                        </w:r>
                        <w:r>
                          <w:rPr>
                            <w:rFonts w:ascii="微软雅黑 Light" w:eastAsia="微软雅黑 Light" w:hAnsi="微软雅黑 Light" w:cs="Times New Roman" w:hint="eastAsia"/>
                            <w:b/>
                            <w:bCs/>
                            <w:color w:val="5883A2"/>
                            <w:szCs w:val="21"/>
                          </w:rPr>
                          <w:t xml:space="preserve">大数据技术与工程 </w:t>
                        </w:r>
                        <w:r w:rsidRPr="00AD1760">
                          <w:rPr>
                            <w:rFonts w:ascii="微软雅黑 Light" w:eastAsia="微软雅黑 Light" w:hAnsi="微软雅黑 Light" w:cs="Times New Roman" w:hint="eastAsia"/>
                            <w:b/>
                            <w:bCs/>
                            <w:color w:val="5883A2"/>
                            <w:szCs w:val="21"/>
                          </w:rPr>
                          <w:t xml:space="preserve">/  </w:t>
                        </w:r>
                        <w:proofErr w:type="gramStart"/>
                        <w:r w:rsidR="00CB1ACF">
                          <w:rPr>
                            <w:rFonts w:ascii="微软雅黑 Light" w:eastAsia="微软雅黑 Light" w:hAnsi="微软雅黑 Light" w:cs="Times New Roman" w:hint="eastAsia"/>
                            <w:b/>
                            <w:bCs/>
                            <w:color w:val="5883A2"/>
                            <w:szCs w:val="21"/>
                          </w:rPr>
                          <w:t>计算机专硕</w:t>
                        </w:r>
                        <w:proofErr w:type="gramEnd"/>
                        <w:r w:rsidRPr="00AD1760">
                          <w:rPr>
                            <w:rFonts w:ascii="微软雅黑 Light" w:eastAsia="微软雅黑 Light" w:hAnsi="微软雅黑 Light" w:cs="Times New Roman" w:hint="eastAsia"/>
                            <w:b/>
                            <w:bCs/>
                            <w:color w:val="5883A2"/>
                            <w:szCs w:val="21"/>
                          </w:rPr>
                          <w:t xml:space="preserve"> </w:t>
                        </w:r>
                        <w:r>
                          <w:rPr>
                            <w:rFonts w:ascii="微软雅黑 Light" w:eastAsia="微软雅黑 Light" w:hAnsi="微软雅黑 Light" w:cs="Times New Roman" w:hint="eastAsia"/>
                            <w:b/>
                            <w:bCs/>
                            <w:color w:val="5883A2"/>
                            <w:szCs w:val="21"/>
                          </w:rPr>
                          <w:t xml:space="preserve">                          </w:t>
                        </w:r>
                        <w:r w:rsidRPr="006C28E7">
                          <w:rPr>
                            <w:rFonts w:ascii="Arial" w:hAnsi="Arial" w:cs="Arial" w:hint="eastAsia"/>
                            <w:color w:val="333333"/>
                            <w:sz w:val="23"/>
                            <w:szCs w:val="23"/>
                            <w:shd w:val="clear" w:color="auto" w:fill="FFFFFF"/>
                          </w:rPr>
                          <w:t>20</w:t>
                        </w:r>
                        <w:r w:rsidRPr="006C28E7">
                          <w:rPr>
                            <w:rFonts w:ascii="Arial" w:hAnsi="Arial" w:cs="Arial"/>
                            <w:color w:val="333333"/>
                            <w:sz w:val="23"/>
                            <w:szCs w:val="23"/>
                            <w:shd w:val="clear" w:color="auto" w:fill="FFFFFF"/>
                          </w:rPr>
                          <w:t>22</w:t>
                        </w:r>
                        <w:r w:rsidRPr="006C28E7">
                          <w:rPr>
                            <w:rFonts w:ascii="Arial" w:hAnsi="Arial" w:cs="Arial" w:hint="eastAsia"/>
                            <w:color w:val="333333"/>
                            <w:sz w:val="23"/>
                            <w:szCs w:val="23"/>
                            <w:shd w:val="clear" w:color="auto" w:fill="FFFFFF"/>
                          </w:rPr>
                          <w:t>.09</w:t>
                        </w:r>
                        <w:r w:rsidRPr="006C28E7">
                          <w:rPr>
                            <w:rFonts w:ascii="Arial" w:hAnsi="Arial" w:cs="Arial"/>
                            <w:color w:val="333333"/>
                            <w:sz w:val="23"/>
                            <w:szCs w:val="23"/>
                            <w:shd w:val="clear" w:color="auto" w:fill="FFFFFF"/>
                          </w:rPr>
                          <w:t>—</w:t>
                        </w:r>
                        <w:r w:rsidR="00CB1ACF">
                          <w:rPr>
                            <w:rFonts w:ascii="Arial" w:hAnsi="Arial" w:cs="Arial" w:hint="eastAsia"/>
                            <w:color w:val="333333"/>
                            <w:sz w:val="23"/>
                            <w:szCs w:val="23"/>
                            <w:shd w:val="clear" w:color="auto" w:fill="FFFFFF"/>
                          </w:rPr>
                          <w:t>2025.06</w:t>
                        </w:r>
                      </w:p>
                      <w:p w14:paraId="17093FE8" w14:textId="41081ECB" w:rsidR="009E6D44" w:rsidRDefault="009E6D44">
                        <w:pPr>
                          <w:spacing w:line="360" w:lineRule="exact"/>
                          <w:jc w:val="left"/>
                          <w:rPr>
                            <w:rFonts w:ascii="Arial" w:hAnsi="Arial" w:cs="Arial"/>
                            <w:color w:val="333333"/>
                            <w:sz w:val="23"/>
                            <w:szCs w:val="23"/>
                            <w:shd w:val="clear" w:color="auto" w:fill="FFFFFF"/>
                          </w:rPr>
                        </w:pPr>
                        <w:r>
                          <w:rPr>
                            <w:rFonts w:ascii="微软雅黑 Light" w:eastAsia="微软雅黑 Light" w:hAnsi="微软雅黑 Light" w:cs="Times New Roman" w:hint="eastAsia"/>
                            <w:b/>
                            <w:bCs/>
                            <w:color w:val="5883A2"/>
                            <w:szCs w:val="21"/>
                          </w:rPr>
                          <w:t>重庆</w:t>
                        </w:r>
                        <w:r w:rsidRPr="00AD1760">
                          <w:rPr>
                            <w:rFonts w:ascii="微软雅黑 Light" w:eastAsia="微软雅黑 Light" w:hAnsi="微软雅黑 Light" w:cs="Times New Roman" w:hint="eastAsia"/>
                            <w:b/>
                            <w:bCs/>
                            <w:color w:val="5883A2"/>
                            <w:szCs w:val="21"/>
                          </w:rPr>
                          <w:t xml:space="preserve">理工大学 /  </w:t>
                        </w:r>
                        <w:r w:rsidR="0065222F">
                          <w:rPr>
                            <w:rFonts w:ascii="微软雅黑 Light" w:eastAsia="微软雅黑 Light" w:hAnsi="微软雅黑 Light" w:cs="Times New Roman" w:hint="eastAsia"/>
                            <w:b/>
                            <w:bCs/>
                            <w:color w:val="5883A2"/>
                            <w:szCs w:val="21"/>
                          </w:rPr>
                          <w:t>化学工程与工艺</w:t>
                        </w:r>
                        <w:r w:rsidRPr="00AD1760">
                          <w:rPr>
                            <w:rFonts w:ascii="微软雅黑 Light" w:eastAsia="微软雅黑 Light" w:hAnsi="微软雅黑 Light" w:cs="Times New Roman" w:hint="eastAsia"/>
                            <w:b/>
                            <w:bCs/>
                            <w:color w:val="5883A2"/>
                            <w:szCs w:val="21"/>
                          </w:rPr>
                          <w:t xml:space="preserve"> </w:t>
                        </w:r>
                        <w:r w:rsidR="00B506D1">
                          <w:rPr>
                            <w:rFonts w:ascii="微软雅黑 Light" w:eastAsia="微软雅黑 Light" w:hAnsi="微软雅黑 Light" w:cs="Times New Roman" w:hint="eastAsia"/>
                            <w:b/>
                            <w:bCs/>
                            <w:color w:val="5883A2"/>
                            <w:szCs w:val="21"/>
                          </w:rPr>
                          <w:t xml:space="preserve"> </w:t>
                        </w:r>
                        <w:r w:rsidR="004C621B">
                          <w:rPr>
                            <w:rFonts w:ascii="微软雅黑 Light" w:eastAsia="微软雅黑 Light" w:hAnsi="微软雅黑 Light" w:cs="Times New Roman" w:hint="eastAsia"/>
                            <w:b/>
                            <w:bCs/>
                            <w:color w:val="5883A2"/>
                            <w:szCs w:val="21"/>
                          </w:rPr>
                          <w:t xml:space="preserve"> </w:t>
                        </w:r>
                        <w:r w:rsidRPr="00AD1760">
                          <w:rPr>
                            <w:rFonts w:ascii="微软雅黑 Light" w:eastAsia="微软雅黑 Light" w:hAnsi="微软雅黑 Light" w:cs="Times New Roman" w:hint="eastAsia"/>
                            <w:b/>
                            <w:bCs/>
                            <w:color w:val="5883A2"/>
                            <w:szCs w:val="21"/>
                          </w:rPr>
                          <w:t xml:space="preserve">/  </w:t>
                        </w:r>
                        <w:r w:rsidR="00B506D1">
                          <w:rPr>
                            <w:rFonts w:ascii="微软雅黑 Light" w:eastAsia="微软雅黑 Light" w:hAnsi="微软雅黑 Light" w:cs="Times New Roman" w:hint="eastAsia"/>
                            <w:b/>
                            <w:bCs/>
                            <w:color w:val="5883A2"/>
                            <w:szCs w:val="21"/>
                          </w:rPr>
                          <w:t>本科</w:t>
                        </w:r>
                        <w:r>
                          <w:rPr>
                            <w:rFonts w:ascii="微软雅黑 Light" w:eastAsia="微软雅黑 Light" w:hAnsi="微软雅黑 Light" w:cs="Times New Roman" w:hint="eastAsia"/>
                            <w:b/>
                            <w:bCs/>
                            <w:color w:val="5883A2"/>
                            <w:szCs w:val="21"/>
                          </w:rPr>
                          <w:t xml:space="preserve">                              </w:t>
                        </w:r>
                        <w:r w:rsidRPr="00E22D66">
                          <w:rPr>
                            <w:rFonts w:ascii="微软雅黑 Light" w:eastAsia="微软雅黑 Light" w:hAnsi="微软雅黑 Light" w:cs="Times New Roman" w:hint="eastAsia"/>
                            <w:color w:val="5883A2"/>
                            <w:szCs w:val="21"/>
                          </w:rPr>
                          <w:t xml:space="preserve"> </w:t>
                        </w:r>
                        <w:r w:rsidR="00B506D1">
                          <w:rPr>
                            <w:rFonts w:ascii="微软雅黑 Light" w:eastAsia="微软雅黑 Light" w:hAnsi="微软雅黑 Light" w:cs="Times New Roman" w:hint="eastAsia"/>
                            <w:color w:val="5883A2"/>
                            <w:szCs w:val="21"/>
                          </w:rPr>
                          <w:t xml:space="preserve">  </w:t>
                        </w:r>
                        <w:r w:rsidRPr="006C28E7">
                          <w:rPr>
                            <w:rFonts w:ascii="Arial" w:hAnsi="Arial" w:cs="Arial" w:hint="eastAsia"/>
                            <w:color w:val="333333"/>
                            <w:sz w:val="23"/>
                            <w:szCs w:val="23"/>
                            <w:shd w:val="clear" w:color="auto" w:fill="FFFFFF"/>
                          </w:rPr>
                          <w:t>20</w:t>
                        </w:r>
                        <w:r w:rsidR="00B506D1">
                          <w:rPr>
                            <w:rFonts w:ascii="Arial" w:hAnsi="Arial" w:cs="Arial" w:hint="eastAsia"/>
                            <w:color w:val="333333"/>
                            <w:sz w:val="23"/>
                            <w:szCs w:val="23"/>
                            <w:shd w:val="clear" w:color="auto" w:fill="FFFFFF"/>
                          </w:rPr>
                          <w:t>18</w:t>
                        </w:r>
                        <w:r w:rsidRPr="006C28E7">
                          <w:rPr>
                            <w:rFonts w:ascii="Arial" w:hAnsi="Arial" w:cs="Arial" w:hint="eastAsia"/>
                            <w:color w:val="333333"/>
                            <w:sz w:val="23"/>
                            <w:szCs w:val="23"/>
                            <w:shd w:val="clear" w:color="auto" w:fill="FFFFFF"/>
                          </w:rPr>
                          <w:t>.09</w:t>
                        </w:r>
                        <w:r w:rsidRPr="006C28E7">
                          <w:rPr>
                            <w:rFonts w:ascii="Arial" w:hAnsi="Arial" w:cs="Arial"/>
                            <w:color w:val="333333"/>
                            <w:sz w:val="23"/>
                            <w:szCs w:val="23"/>
                            <w:shd w:val="clear" w:color="auto" w:fill="FFFFFF"/>
                          </w:rPr>
                          <w:t>—</w:t>
                        </w:r>
                        <w:r w:rsidR="00B506D1">
                          <w:rPr>
                            <w:rFonts w:ascii="Arial" w:hAnsi="Arial" w:cs="Arial" w:hint="eastAsia"/>
                            <w:color w:val="333333"/>
                            <w:sz w:val="23"/>
                            <w:szCs w:val="23"/>
                            <w:shd w:val="clear" w:color="auto" w:fill="FFFFFF"/>
                          </w:rPr>
                          <w:t>2022.06</w:t>
                        </w:r>
                      </w:p>
                      <w:p w14:paraId="4EE7A576" w14:textId="4A101FBF" w:rsidR="00CB67E1" w:rsidRDefault="00CB67E1"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个人GitHub：</w:t>
                        </w:r>
                        <w:hyperlink r:id="rId10" w:history="1">
                          <w:r w:rsidRPr="004622D8">
                            <w:rPr>
                              <w:rStyle w:val="ab"/>
                              <w:rFonts w:ascii="微软雅黑 Light" w:eastAsia="微软雅黑 Light" w:hAnsi="微软雅黑 Light" w:cs="Times New Roman" w:hint="eastAsia"/>
                              <w:b/>
                              <w:bCs/>
                              <w:szCs w:val="21"/>
                            </w:rPr>
                            <w:t>https://github.com/ZhangYuQiao326/study-nodes/tree/main/study</w:t>
                          </w:r>
                        </w:hyperlink>
                      </w:p>
                      <w:p w14:paraId="385D1F7F" w14:textId="71D9E308" w:rsidR="00F865D0" w:rsidRPr="00F865D0" w:rsidRDefault="00F865D0" w:rsidP="00F95B5F">
                        <w:pPr>
                          <w:spacing w:line="360" w:lineRule="exact"/>
                          <w:jc w:val="left"/>
                          <w:rPr>
                            <w:rFonts w:ascii="微软雅黑 Light" w:eastAsia="微软雅黑 Light" w:hAnsi="微软雅黑 Light" w:cs="Times New Roman" w:hint="eastAsia"/>
                            <w:b/>
                            <w:bCs/>
                            <w:szCs w:val="21"/>
                          </w:rPr>
                        </w:pPr>
                        <w:r w:rsidRPr="00F865D0">
                          <w:rPr>
                            <w:rFonts w:ascii="微软雅黑 Light" w:eastAsia="微软雅黑 Light" w:hAnsi="微软雅黑 Light" w:cs="Times New Roman"/>
                            <w:b/>
                            <w:bCs/>
                            <w:szCs w:val="21"/>
                          </w:rPr>
                          <w:t>熟练使用C++进行</w:t>
                        </w:r>
                        <w:r w:rsidR="00AC01B4">
                          <w:rPr>
                            <w:rFonts w:ascii="微软雅黑 Light" w:eastAsia="微软雅黑 Light" w:hAnsi="微软雅黑 Light" w:cs="Times New Roman" w:hint="eastAsia"/>
                            <w:b/>
                            <w:bCs/>
                            <w:szCs w:val="21"/>
                          </w:rPr>
                          <w:t>开</w:t>
                        </w:r>
                        <w:r w:rsidRPr="00F865D0">
                          <w:rPr>
                            <w:rFonts w:ascii="微软雅黑 Light" w:eastAsia="微软雅黑 Light" w:hAnsi="微软雅黑 Light" w:cs="Times New Roman"/>
                            <w:b/>
                            <w:bCs/>
                            <w:szCs w:val="21"/>
                          </w:rPr>
                          <w:t>发，具备</w:t>
                        </w:r>
                        <w:r w:rsidRPr="00C1142D">
                          <w:rPr>
                            <w:rFonts w:ascii="微软雅黑" w:eastAsia="微软雅黑" w:hAnsi="微软雅黑" w:cs="Times New Roman"/>
                            <w:color w:val="000000"/>
                            <w:szCs w:val="21"/>
                          </w:rPr>
                          <w:t>面向对象编程</w:t>
                        </w:r>
                        <w:r w:rsidRPr="00F865D0">
                          <w:rPr>
                            <w:rFonts w:ascii="微软雅黑 Light" w:eastAsia="微软雅黑 Light" w:hAnsi="微软雅黑 Light" w:cs="Times New Roman"/>
                            <w:b/>
                            <w:bCs/>
                            <w:szCs w:val="21"/>
                          </w:rPr>
                          <w:t>能力，熟练运用封装、继承和多态等OOP核心概念</w:t>
                        </w:r>
                      </w:p>
                      <w:p w14:paraId="6B9F1C44" w14:textId="7C7F874C" w:rsidR="00F865D0" w:rsidRDefault="00F865D0" w:rsidP="00F95B5F">
                        <w:pPr>
                          <w:spacing w:line="360" w:lineRule="exact"/>
                          <w:jc w:val="left"/>
                          <w:rPr>
                            <w:rFonts w:ascii="微软雅黑 Light" w:eastAsia="微软雅黑 Light" w:hAnsi="微软雅黑 Light" w:cs="Times New Roman" w:hint="eastAsia"/>
                            <w:b/>
                            <w:bCs/>
                            <w:szCs w:val="21"/>
                          </w:rPr>
                        </w:pPr>
                        <w:r w:rsidRPr="00F865D0">
                          <w:rPr>
                            <w:rFonts w:ascii="微软雅黑 Light" w:eastAsia="微软雅黑 Light" w:hAnsi="微软雅黑 Light" w:cs="Times New Roman"/>
                            <w:b/>
                            <w:bCs/>
                            <w:szCs w:val="21"/>
                          </w:rPr>
                          <w:t>熟练运用</w:t>
                        </w:r>
                        <w:r w:rsidRPr="00C1142D">
                          <w:rPr>
                            <w:rFonts w:ascii="微软雅黑" w:eastAsia="微软雅黑" w:hAnsi="微软雅黑" w:cs="Times New Roman"/>
                            <w:color w:val="000000"/>
                            <w:szCs w:val="21"/>
                          </w:rPr>
                          <w:t>STL容器</w:t>
                        </w:r>
                        <w:r w:rsidRPr="00F865D0">
                          <w:rPr>
                            <w:rFonts w:ascii="微软雅黑 Light" w:eastAsia="微软雅黑 Light" w:hAnsi="微软雅黑 Light" w:cs="Times New Roman"/>
                            <w:b/>
                            <w:bCs/>
                            <w:szCs w:val="21"/>
                          </w:rPr>
                          <w:t>如</w:t>
                        </w:r>
                        <w:r w:rsidRPr="00F865D0">
                          <w:rPr>
                            <w:rFonts w:ascii="微软雅黑 Light" w:eastAsia="微软雅黑 Light" w:hAnsi="微软雅黑 Light" w:cs="Times New Roman"/>
                          </w:rPr>
                          <w:t>vector</w:t>
                        </w:r>
                        <w:r w:rsidRPr="00F865D0">
                          <w:rPr>
                            <w:rFonts w:ascii="微软雅黑 Light" w:eastAsia="微软雅黑 Light" w:hAnsi="微软雅黑 Light" w:cs="Times New Roman"/>
                            <w:b/>
                            <w:bCs/>
                            <w:szCs w:val="21"/>
                          </w:rPr>
                          <w:t>和</w:t>
                        </w:r>
                        <w:r w:rsidRPr="00F865D0">
                          <w:rPr>
                            <w:rFonts w:ascii="微软雅黑 Light" w:eastAsia="微软雅黑 Light" w:hAnsi="微软雅黑 Light" w:cs="Times New Roman"/>
                          </w:rPr>
                          <w:t>unordered_map</w:t>
                        </w:r>
                        <w:r w:rsidRPr="00F865D0">
                          <w:rPr>
                            <w:rFonts w:ascii="微软雅黑 Light" w:eastAsia="微软雅黑 Light" w:hAnsi="微软雅黑 Light" w:cs="Times New Roman"/>
                            <w:b/>
                            <w:bCs/>
                            <w:szCs w:val="21"/>
                          </w:rPr>
                          <w:t>，熟悉</w:t>
                        </w:r>
                        <w:r w:rsidRPr="00C1142D">
                          <w:rPr>
                            <w:rFonts w:ascii="微软雅黑" w:eastAsia="微软雅黑" w:hAnsi="微软雅黑" w:cs="Times New Roman"/>
                            <w:color w:val="000000"/>
                            <w:szCs w:val="21"/>
                          </w:rPr>
                          <w:t>C++11等高级特性</w:t>
                        </w:r>
                        <w:r w:rsidRPr="00F865D0">
                          <w:rPr>
                            <w:rFonts w:ascii="微软雅黑 Light" w:eastAsia="微软雅黑 Light" w:hAnsi="微软雅黑 Light" w:cs="Times New Roman"/>
                            <w:b/>
                            <w:bCs/>
                            <w:szCs w:val="21"/>
                          </w:rPr>
                          <w:t>，如智能指针</w:t>
                        </w:r>
                        <w:proofErr w:type="gramStart"/>
                        <w:r w:rsidRPr="00F865D0">
                          <w:rPr>
                            <w:rFonts w:ascii="微软雅黑 Light" w:eastAsia="微软雅黑 Light" w:hAnsi="微软雅黑 Light" w:cs="Times New Roman"/>
                            <w:b/>
                            <w:bCs/>
                            <w:szCs w:val="21"/>
                          </w:rPr>
                          <w:t>和右值引用</w:t>
                        </w:r>
                        <w:proofErr w:type="gramEnd"/>
                        <w:r w:rsidRPr="00F865D0">
                          <w:rPr>
                            <w:rFonts w:ascii="微软雅黑 Light" w:eastAsia="微软雅黑 Light" w:hAnsi="微软雅黑 Light" w:cs="Times New Roman"/>
                            <w:b/>
                            <w:bCs/>
                            <w:szCs w:val="21"/>
                          </w:rPr>
                          <w:t>等</w:t>
                        </w:r>
                      </w:p>
                      <w:p w14:paraId="665AA8A9" w14:textId="4133DF9B" w:rsidR="00F865D0" w:rsidRDefault="00F865D0"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熟悉常见的</w:t>
                        </w:r>
                        <w:r w:rsidRPr="00C1142D">
                          <w:rPr>
                            <w:rFonts w:ascii="微软雅黑" w:eastAsia="微软雅黑" w:hAnsi="微软雅黑" w:cs="Times New Roman"/>
                            <w:color w:val="000000"/>
                            <w:szCs w:val="21"/>
                          </w:rPr>
                          <w:t>数据结构</w:t>
                        </w:r>
                        <w:r w:rsidRPr="00F865D0">
                          <w:rPr>
                            <w:rFonts w:ascii="微软雅黑 Light" w:eastAsia="微软雅黑 Light" w:hAnsi="微软雅黑 Light" w:cs="Times New Roman"/>
                            <w:b/>
                            <w:bCs/>
                            <w:szCs w:val="21"/>
                          </w:rPr>
                          <w:t>，包括链表、</w:t>
                        </w:r>
                        <w:proofErr w:type="gramStart"/>
                        <w:r w:rsidRPr="00F865D0">
                          <w:rPr>
                            <w:rFonts w:ascii="微软雅黑 Light" w:eastAsia="微软雅黑 Light" w:hAnsi="微软雅黑 Light" w:cs="Times New Roman"/>
                            <w:b/>
                            <w:bCs/>
                            <w:szCs w:val="21"/>
                          </w:rPr>
                          <w:t>栈</w:t>
                        </w:r>
                        <w:proofErr w:type="gramEnd"/>
                        <w:r w:rsidRPr="00F865D0">
                          <w:rPr>
                            <w:rFonts w:ascii="微软雅黑 Light" w:eastAsia="微软雅黑 Light" w:hAnsi="微软雅黑 Light" w:cs="Times New Roman"/>
                            <w:b/>
                            <w:bCs/>
                            <w:szCs w:val="21"/>
                          </w:rPr>
                          <w:t>、队列和二叉树等</w:t>
                        </w:r>
                        <w:r>
                          <w:rPr>
                            <w:rFonts w:ascii="微软雅黑 Light" w:eastAsia="微软雅黑 Light" w:hAnsi="微软雅黑 Light" w:cs="Times New Roman" w:hint="eastAsia"/>
                            <w:b/>
                            <w:bCs/>
                            <w:szCs w:val="21"/>
                          </w:rPr>
                          <w:t>，以及</w:t>
                        </w:r>
                        <w:r w:rsidRPr="00F865D0">
                          <w:rPr>
                            <w:rFonts w:ascii="微软雅黑 Light" w:eastAsia="微软雅黑 Light" w:hAnsi="微软雅黑 Light" w:cs="Times New Roman"/>
                            <w:b/>
                            <w:bCs/>
                            <w:szCs w:val="21"/>
                          </w:rPr>
                          <w:t>排序、</w:t>
                        </w:r>
                        <w:r w:rsidR="00006B1E">
                          <w:rPr>
                            <w:rFonts w:ascii="微软雅黑 Light" w:eastAsia="微软雅黑 Light" w:hAnsi="微软雅黑 Light" w:cs="Times New Roman" w:hint="eastAsia"/>
                            <w:b/>
                            <w:bCs/>
                            <w:szCs w:val="21"/>
                          </w:rPr>
                          <w:t>二分查找</w:t>
                        </w:r>
                        <w:r w:rsidRPr="00F865D0">
                          <w:rPr>
                            <w:rFonts w:ascii="微软雅黑 Light" w:eastAsia="微软雅黑 Light" w:hAnsi="微软雅黑 Light" w:cs="Times New Roman"/>
                            <w:b/>
                            <w:bCs/>
                            <w:szCs w:val="21"/>
                          </w:rPr>
                          <w:t>和</w:t>
                        </w:r>
                        <w:r w:rsidR="00006B1E">
                          <w:rPr>
                            <w:rFonts w:ascii="微软雅黑 Light" w:eastAsia="微软雅黑 Light" w:hAnsi="微软雅黑 Light" w:cs="Times New Roman" w:hint="eastAsia"/>
                            <w:b/>
                            <w:bCs/>
                            <w:szCs w:val="21"/>
                          </w:rPr>
                          <w:t>容器操作</w:t>
                        </w:r>
                        <w:r>
                          <w:rPr>
                            <w:rFonts w:ascii="微软雅黑 Light" w:eastAsia="微软雅黑 Light" w:hAnsi="微软雅黑 Light" w:cs="Times New Roman" w:hint="eastAsia"/>
                            <w:b/>
                            <w:bCs/>
                            <w:szCs w:val="21"/>
                          </w:rPr>
                          <w:t>等基本算法</w:t>
                        </w:r>
                      </w:p>
                      <w:p w14:paraId="2B6EB34F" w14:textId="112EF899" w:rsidR="001E6ECA" w:rsidRPr="00492AED" w:rsidRDefault="00F865D0"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了解</w:t>
                        </w:r>
                        <w:r w:rsidRPr="00F865D0">
                          <w:rPr>
                            <w:rFonts w:ascii="微软雅黑 Light" w:eastAsia="微软雅黑 Light" w:hAnsi="微软雅黑 Light" w:cs="Times New Roman"/>
                            <w:b/>
                            <w:bCs/>
                            <w:szCs w:val="21"/>
                          </w:rPr>
                          <w:t>常用</w:t>
                        </w:r>
                        <w:r w:rsidRPr="00C1142D">
                          <w:rPr>
                            <w:rFonts w:ascii="微软雅黑" w:eastAsia="微软雅黑" w:hAnsi="微软雅黑" w:cs="Times New Roman"/>
                            <w:color w:val="000000"/>
                            <w:szCs w:val="21"/>
                          </w:rPr>
                          <w:t>设计模式</w:t>
                        </w:r>
                        <w:r w:rsidRPr="00F865D0">
                          <w:rPr>
                            <w:rFonts w:ascii="微软雅黑 Light" w:eastAsia="微软雅黑 Light" w:hAnsi="微软雅黑 Light" w:cs="Times New Roman"/>
                            <w:b/>
                            <w:bCs/>
                            <w:szCs w:val="21"/>
                          </w:rPr>
                          <w:t>，</w:t>
                        </w:r>
                        <w:r>
                          <w:rPr>
                            <w:rFonts w:ascii="微软雅黑 Light" w:eastAsia="微软雅黑 Light" w:hAnsi="微软雅黑 Light" w:cs="Times New Roman" w:hint="eastAsia"/>
                            <w:b/>
                            <w:bCs/>
                            <w:szCs w:val="21"/>
                          </w:rPr>
                          <w:t>如</w:t>
                        </w:r>
                        <w:r w:rsidRPr="00F865D0">
                          <w:rPr>
                            <w:rFonts w:ascii="微软雅黑 Light" w:eastAsia="微软雅黑 Light" w:hAnsi="微软雅黑 Light" w:cs="Times New Roman"/>
                            <w:b/>
                            <w:bCs/>
                            <w:szCs w:val="21"/>
                          </w:rPr>
                          <w:t>工厂模式、</w:t>
                        </w:r>
                        <w:proofErr w:type="gramStart"/>
                        <w:r w:rsidRPr="00F865D0">
                          <w:rPr>
                            <w:rFonts w:ascii="微软雅黑 Light" w:eastAsia="微软雅黑 Light" w:hAnsi="微软雅黑 Light" w:cs="Times New Roman"/>
                            <w:b/>
                            <w:bCs/>
                            <w:szCs w:val="21"/>
                          </w:rPr>
                          <w:t>单例模式</w:t>
                        </w:r>
                        <w:proofErr w:type="gramEnd"/>
                        <w:r w:rsidRPr="00F865D0">
                          <w:rPr>
                            <w:rFonts w:ascii="微软雅黑 Light" w:eastAsia="微软雅黑 Light" w:hAnsi="微软雅黑 Light" w:cs="Times New Roman"/>
                            <w:b/>
                            <w:bCs/>
                            <w:szCs w:val="21"/>
                          </w:rPr>
                          <w:t>和</w:t>
                        </w:r>
                        <w:r w:rsidR="00006B1E">
                          <w:rPr>
                            <w:rFonts w:ascii="微软雅黑 Light" w:eastAsia="微软雅黑 Light" w:hAnsi="微软雅黑 Light" w:cs="Times New Roman" w:hint="eastAsia"/>
                            <w:b/>
                            <w:bCs/>
                            <w:szCs w:val="21"/>
                          </w:rPr>
                          <w:t>迭代</w:t>
                        </w:r>
                        <w:proofErr w:type="gramStart"/>
                        <w:r w:rsidR="00006B1E">
                          <w:rPr>
                            <w:rFonts w:ascii="微软雅黑 Light" w:eastAsia="微软雅黑 Light" w:hAnsi="微软雅黑 Light" w:cs="Times New Roman" w:hint="eastAsia"/>
                            <w:b/>
                            <w:bCs/>
                            <w:szCs w:val="21"/>
                          </w:rPr>
                          <w:t>器</w:t>
                        </w:r>
                        <w:r w:rsidRPr="00F865D0">
                          <w:rPr>
                            <w:rFonts w:ascii="微软雅黑 Light" w:eastAsia="微软雅黑 Light" w:hAnsi="微软雅黑 Light" w:cs="Times New Roman"/>
                            <w:b/>
                            <w:bCs/>
                            <w:szCs w:val="21"/>
                          </w:rPr>
                          <w:t>模式</w:t>
                        </w:r>
                        <w:proofErr w:type="gramEnd"/>
                        <w:r w:rsidRPr="00F865D0">
                          <w:rPr>
                            <w:rFonts w:ascii="微软雅黑 Light" w:eastAsia="微软雅黑 Light" w:hAnsi="微软雅黑 Light" w:cs="Times New Roman"/>
                            <w:b/>
                            <w:bCs/>
                            <w:szCs w:val="21"/>
                          </w:rPr>
                          <w:t>等，以提高代码复用性和可维护性</w:t>
                        </w:r>
                      </w:p>
                      <w:p w14:paraId="215901DD" w14:textId="0F2D449A" w:rsidR="00C1142D" w:rsidRDefault="00C1142D" w:rsidP="00F95B5F">
                        <w:pPr>
                          <w:spacing w:line="360" w:lineRule="exact"/>
                          <w:jc w:val="left"/>
                          <w:rPr>
                            <w:rFonts w:ascii="微软雅黑 Light" w:eastAsia="微软雅黑 Light" w:hAnsi="微软雅黑 Light" w:cs="Times New Roman" w:hint="eastAsia"/>
                            <w:b/>
                            <w:bCs/>
                            <w:szCs w:val="21"/>
                          </w:rPr>
                        </w:pPr>
                        <w:r w:rsidRPr="00C1142D">
                          <w:rPr>
                            <w:rFonts w:ascii="微软雅黑 Light" w:eastAsia="微软雅黑 Light" w:hAnsi="微软雅黑 Light" w:cs="Times New Roman"/>
                            <w:b/>
                            <w:bCs/>
                            <w:szCs w:val="21"/>
                          </w:rPr>
                          <w:t>了解Linux环境下的vim编辑器和开发流程</w:t>
                        </w:r>
                        <w:r w:rsidR="008C4582">
                          <w:rPr>
                            <w:rFonts w:ascii="微软雅黑 Light" w:eastAsia="微软雅黑 Light" w:hAnsi="微软雅黑 Light" w:cs="Times New Roman" w:hint="eastAsia"/>
                            <w:b/>
                            <w:bCs/>
                            <w:szCs w:val="21"/>
                          </w:rPr>
                          <w:t>，</w:t>
                        </w:r>
                        <w:r w:rsidRPr="00C1142D">
                          <w:rPr>
                            <w:rFonts w:ascii="微软雅黑 Light" w:eastAsia="微软雅黑 Light" w:hAnsi="微软雅黑 Light" w:cs="Times New Roman"/>
                            <w:b/>
                            <w:bCs/>
                            <w:szCs w:val="21"/>
                          </w:rPr>
                          <w:t>对</w:t>
                        </w:r>
                        <w:r w:rsidRPr="00C1142D">
                          <w:rPr>
                            <w:rFonts w:ascii="微软雅黑" w:eastAsia="微软雅黑" w:hAnsi="微软雅黑" w:cs="Times New Roman"/>
                            <w:color w:val="000000"/>
                            <w:szCs w:val="21"/>
                          </w:rPr>
                          <w:t>系统编程</w:t>
                        </w:r>
                        <w:r w:rsidRPr="00C1142D">
                          <w:rPr>
                            <w:rFonts w:ascii="微软雅黑 Light" w:eastAsia="微软雅黑 Light" w:hAnsi="微软雅黑 Light" w:cs="Times New Roman"/>
                            <w:b/>
                            <w:bCs/>
                            <w:szCs w:val="21"/>
                          </w:rPr>
                          <w:t>有基础了解，包括进程、线程和锁等概念</w:t>
                        </w:r>
                      </w:p>
                      <w:p w14:paraId="36E91FF5" w14:textId="565E394F" w:rsidR="001E6ECA" w:rsidRDefault="001E6ECA"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了解网络OSI七层模型</w:t>
                        </w:r>
                        <w:r w:rsidR="00C1142D">
                          <w:rPr>
                            <w:rFonts w:ascii="微软雅黑 Light" w:eastAsia="微软雅黑 Light" w:hAnsi="微软雅黑 Light" w:cs="Times New Roman" w:hint="eastAsia"/>
                            <w:b/>
                            <w:bCs/>
                            <w:szCs w:val="21"/>
                          </w:rPr>
                          <w:t>和</w:t>
                        </w:r>
                        <w:r w:rsidR="00C1142D" w:rsidRPr="00C1142D">
                          <w:rPr>
                            <w:rFonts w:ascii="微软雅黑" w:eastAsia="微软雅黑" w:hAnsi="微软雅黑" w:cs="Times New Roman" w:hint="eastAsia"/>
                            <w:color w:val="000000"/>
                            <w:szCs w:val="21"/>
                          </w:rPr>
                          <w:t>TCP/IP</w:t>
                        </w:r>
                        <w:r w:rsidR="00C1142D">
                          <w:rPr>
                            <w:rFonts w:ascii="微软雅黑 Light" w:eastAsia="微软雅黑 Light" w:hAnsi="微软雅黑 Light" w:cs="Times New Roman" w:hint="eastAsia"/>
                            <w:b/>
                            <w:bCs/>
                            <w:szCs w:val="21"/>
                          </w:rPr>
                          <w:t>四层体系结构</w:t>
                        </w:r>
                        <w:r>
                          <w:rPr>
                            <w:rFonts w:ascii="微软雅黑 Light" w:eastAsia="微软雅黑 Light" w:hAnsi="微软雅黑 Light" w:cs="Times New Roman" w:hint="eastAsia"/>
                            <w:b/>
                            <w:bCs/>
                            <w:szCs w:val="21"/>
                          </w:rPr>
                          <w:t>，以及TCP、UDP、HTTP等常见网络协议</w:t>
                        </w:r>
                      </w:p>
                      <w:p w14:paraId="656F5A7A" w14:textId="4B58738A" w:rsidR="00C1142D" w:rsidRDefault="00C1142D"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了</w:t>
                        </w:r>
                        <w:r w:rsidRPr="00C1142D">
                          <w:rPr>
                            <w:rFonts w:ascii="微软雅黑 Light" w:eastAsia="微软雅黑 Light" w:hAnsi="微软雅黑 Light" w:cs="Times New Roman"/>
                            <w:b/>
                            <w:bCs/>
                            <w:szCs w:val="21"/>
                          </w:rPr>
                          <w:t>解</w:t>
                        </w:r>
                        <w:r w:rsidR="008C4582">
                          <w:rPr>
                            <w:rFonts w:ascii="微软雅黑 Light" w:eastAsia="微软雅黑 Light" w:hAnsi="微软雅黑 Light" w:cs="Times New Roman" w:hint="eastAsia"/>
                            <w:b/>
                            <w:bCs/>
                            <w:szCs w:val="21"/>
                          </w:rPr>
                          <w:t>数据库</w:t>
                        </w:r>
                        <w:r w:rsidRPr="00C1142D">
                          <w:rPr>
                            <w:rFonts w:ascii="微软雅黑" w:eastAsia="微软雅黑" w:hAnsi="微软雅黑" w:cs="Times New Roman"/>
                            <w:color w:val="000000"/>
                            <w:szCs w:val="21"/>
                          </w:rPr>
                          <w:t>MySQL</w:t>
                        </w:r>
                        <w:r w:rsidRPr="00C1142D">
                          <w:rPr>
                            <w:rFonts w:ascii="微软雅黑 Light" w:eastAsia="微软雅黑 Light" w:hAnsi="微软雅黑 Light" w:cs="Times New Roman"/>
                            <w:b/>
                            <w:bCs/>
                            <w:szCs w:val="21"/>
                          </w:rPr>
                          <w:t>基本原理，包括存储引擎</w:t>
                        </w:r>
                        <w:proofErr w:type="spellStart"/>
                        <w:r w:rsidR="008C4582">
                          <w:rPr>
                            <w:rFonts w:ascii="微软雅黑 Light" w:eastAsia="微软雅黑 Light" w:hAnsi="微软雅黑 Light" w:cs="Times New Roman" w:hint="eastAsia"/>
                            <w:b/>
                            <w:bCs/>
                            <w:szCs w:val="21"/>
                          </w:rPr>
                          <w:t>InoDB</w:t>
                        </w:r>
                        <w:proofErr w:type="spellEnd"/>
                        <w:r w:rsidRPr="00C1142D">
                          <w:rPr>
                            <w:rFonts w:ascii="微软雅黑 Light" w:eastAsia="微软雅黑 Light" w:hAnsi="微软雅黑 Light" w:cs="Times New Roman"/>
                            <w:b/>
                            <w:bCs/>
                            <w:szCs w:val="21"/>
                          </w:rPr>
                          <w:t>、</w:t>
                        </w:r>
                        <w:r w:rsidR="008C4582">
                          <w:rPr>
                            <w:rFonts w:ascii="微软雅黑 Light" w:eastAsia="微软雅黑 Light" w:hAnsi="微软雅黑 Light" w:cs="Times New Roman" w:hint="eastAsia"/>
                            <w:b/>
                            <w:bCs/>
                            <w:szCs w:val="21"/>
                          </w:rPr>
                          <w:t>数据存储、</w:t>
                        </w:r>
                        <w:r w:rsidRPr="00C1142D">
                          <w:rPr>
                            <w:rFonts w:ascii="微软雅黑 Light" w:eastAsia="微软雅黑 Light" w:hAnsi="微软雅黑 Light" w:cs="Times New Roman"/>
                            <w:b/>
                            <w:bCs/>
                            <w:szCs w:val="21"/>
                          </w:rPr>
                          <w:t>事务处理</w:t>
                        </w:r>
                        <w:r w:rsidR="008C4582">
                          <w:rPr>
                            <w:rFonts w:ascii="微软雅黑 Light" w:eastAsia="微软雅黑 Light" w:hAnsi="微软雅黑 Light" w:cs="Times New Roman" w:hint="eastAsia"/>
                            <w:b/>
                            <w:bCs/>
                            <w:szCs w:val="21"/>
                          </w:rPr>
                          <w:t>和锁</w:t>
                        </w:r>
                        <w:r w:rsidR="00F07CF0">
                          <w:rPr>
                            <w:rFonts w:ascii="微软雅黑 Light" w:eastAsia="微软雅黑 Light" w:hAnsi="微软雅黑 Light" w:cs="Times New Roman" w:hint="eastAsia"/>
                            <w:b/>
                            <w:bCs/>
                            <w:szCs w:val="21"/>
                          </w:rPr>
                          <w:t>等</w:t>
                        </w:r>
                      </w:p>
                      <w:p w14:paraId="7DD902BC" w14:textId="7B476E40" w:rsidR="001E6ECA" w:rsidRDefault="00C1142D" w:rsidP="00F95B5F">
                        <w:pPr>
                          <w:spacing w:line="360" w:lineRule="exact"/>
                          <w:jc w:val="left"/>
                          <w:rPr>
                            <w:rFonts w:ascii="微软雅黑 Light" w:eastAsia="微软雅黑 Light" w:hAnsi="微软雅黑 Light" w:cs="Times New Roman" w:hint="eastAsia"/>
                            <w:b/>
                            <w:bCs/>
                            <w:szCs w:val="21"/>
                          </w:rPr>
                        </w:pPr>
                        <w:r>
                          <w:rPr>
                            <w:rFonts w:ascii="微软雅黑 Light" w:eastAsia="微软雅黑 Light" w:hAnsi="微软雅黑 Light" w:cs="Times New Roman" w:hint="eastAsia"/>
                            <w:b/>
                            <w:bCs/>
                            <w:szCs w:val="21"/>
                          </w:rPr>
                          <w:t>熟悉</w:t>
                        </w:r>
                        <w:r w:rsidRPr="00C1142D">
                          <w:rPr>
                            <w:rFonts w:ascii="微软雅黑 Light" w:eastAsia="微软雅黑 Light" w:hAnsi="微软雅黑 Light" w:cs="Times New Roman"/>
                            <w:b/>
                            <w:bCs/>
                            <w:szCs w:val="21"/>
                          </w:rPr>
                          <w:t>使用</w:t>
                        </w:r>
                        <w:r w:rsidRPr="00C1142D">
                          <w:rPr>
                            <w:rFonts w:ascii="微软雅黑" w:eastAsia="微软雅黑" w:hAnsi="微软雅黑" w:cs="Times New Roman"/>
                            <w:color w:val="000000"/>
                            <w:szCs w:val="21"/>
                          </w:rPr>
                          <w:t>cmake</w:t>
                        </w:r>
                        <w:r w:rsidRPr="00C1142D">
                          <w:rPr>
                            <w:rFonts w:ascii="微软雅黑 Light" w:eastAsia="微软雅黑 Light" w:hAnsi="微软雅黑 Light" w:cs="Times New Roman"/>
                            <w:b/>
                            <w:bCs/>
                            <w:szCs w:val="21"/>
                          </w:rPr>
                          <w:t>构建工具，以及git进行版本控制和项目管理，能够高效协作和维护大型软件项目</w:t>
                        </w:r>
                      </w:p>
                      <w:p w14:paraId="6A2A192B" w14:textId="77777777" w:rsidR="00647F19" w:rsidRDefault="00647F19" w:rsidP="00F95B5F">
                        <w:pPr>
                          <w:spacing w:line="360" w:lineRule="exact"/>
                          <w:jc w:val="left"/>
                          <w:rPr>
                            <w:rFonts w:ascii="微软雅黑 Light" w:eastAsia="微软雅黑 Light" w:hAnsi="微软雅黑 Light" w:cs="Times New Roman" w:hint="eastAsia"/>
                            <w:b/>
                            <w:bCs/>
                            <w:szCs w:val="21"/>
                          </w:rPr>
                        </w:pPr>
                      </w:p>
                      <w:p w14:paraId="128AFF71" w14:textId="436B4A45" w:rsidR="001532FB" w:rsidRPr="00F95B5F" w:rsidRDefault="001532FB" w:rsidP="009D7CC9">
                        <w:pPr>
                          <w:spacing w:line="360" w:lineRule="exact"/>
                          <w:jc w:val="left"/>
                          <w:rPr>
                            <w:rFonts w:ascii="微软雅黑 Light" w:eastAsia="微软雅黑 Light" w:hAnsi="微软雅黑 Light" w:cs="Times New Roman" w:hint="eastAsia"/>
                            <w:b/>
                            <w:bCs/>
                            <w:color w:val="000000"/>
                            <w:szCs w:val="21"/>
                          </w:rPr>
                        </w:pPr>
                      </w:p>
                      <w:p w14:paraId="4508E05A" w14:textId="77777777" w:rsidR="001532FB" w:rsidRPr="001532FB" w:rsidRDefault="001532FB" w:rsidP="009D7CC9">
                        <w:pPr>
                          <w:spacing w:line="360" w:lineRule="exact"/>
                          <w:jc w:val="left"/>
                          <w:rPr>
                            <w:rFonts w:ascii="微软雅黑 Light" w:eastAsia="微软雅黑 Light" w:hAnsi="微软雅黑 Light" w:cs="Times New Roman" w:hint="eastAsia"/>
                            <w:b/>
                            <w:bCs/>
                            <w:color w:val="000000"/>
                            <w:szCs w:val="21"/>
                          </w:rPr>
                        </w:pPr>
                      </w:p>
                      <w:p w14:paraId="7DB4BDC8" w14:textId="77777777" w:rsidR="001532FB" w:rsidRDefault="001532FB" w:rsidP="009D7CC9">
                        <w:pPr>
                          <w:spacing w:line="360" w:lineRule="exact"/>
                          <w:jc w:val="left"/>
                          <w:rPr>
                            <w:rFonts w:ascii="微软雅黑 Light" w:eastAsia="微软雅黑 Light" w:hAnsi="微软雅黑 Light" w:cs="Times New Roman" w:hint="eastAsia"/>
                            <w:b/>
                            <w:bCs/>
                            <w:color w:val="000000"/>
                            <w:szCs w:val="21"/>
                          </w:rPr>
                        </w:pPr>
                      </w:p>
                      <w:p w14:paraId="55676848" w14:textId="77777777" w:rsidR="009D7CC9" w:rsidRDefault="009D7CC9">
                        <w:pPr>
                          <w:spacing w:line="360" w:lineRule="exact"/>
                          <w:jc w:val="left"/>
                          <w:rPr>
                            <w:rFonts w:ascii="微软雅黑 Light" w:eastAsia="微软雅黑 Light" w:hAnsi="微软雅黑 Light" w:cs="Times New Roman" w:hint="eastAsia"/>
                            <w:b/>
                            <w:bCs/>
                            <w:color w:val="000000"/>
                            <w:szCs w:val="21"/>
                          </w:rPr>
                        </w:pPr>
                      </w:p>
                      <w:p w14:paraId="19853CCD" w14:textId="77777777" w:rsidR="009D7CC9" w:rsidRDefault="009D7CC9">
                        <w:pPr>
                          <w:spacing w:line="360" w:lineRule="exact"/>
                          <w:jc w:val="left"/>
                          <w:rPr>
                            <w:rFonts w:ascii="微软雅黑 Light" w:eastAsia="微软雅黑 Light" w:hAnsi="微软雅黑 Light" w:cs="Times New Roman" w:hint="eastAsia"/>
                            <w:b/>
                            <w:bCs/>
                            <w:color w:val="000000"/>
                            <w:szCs w:val="21"/>
                          </w:rPr>
                        </w:pPr>
                      </w:p>
                      <w:p w14:paraId="19509977" w14:textId="77777777" w:rsidR="009D7CC9" w:rsidRDefault="009D7CC9">
                        <w:pPr>
                          <w:spacing w:line="360" w:lineRule="exact"/>
                          <w:jc w:val="left"/>
                          <w:rPr>
                            <w:rFonts w:ascii="微软雅黑 Light" w:eastAsia="微软雅黑 Light" w:hAnsi="微软雅黑 Light" w:cs="Times New Roman" w:hint="eastAsia"/>
                            <w:b/>
                            <w:bCs/>
                            <w:color w:val="000000"/>
                            <w:szCs w:val="21"/>
                          </w:rPr>
                        </w:pPr>
                      </w:p>
                      <w:p w14:paraId="0E768924" w14:textId="77777777" w:rsidR="009D7CC9" w:rsidRPr="009D7CC9" w:rsidRDefault="009D7CC9">
                        <w:pPr>
                          <w:spacing w:line="360" w:lineRule="exact"/>
                          <w:jc w:val="left"/>
                          <w:rPr>
                            <w:rFonts w:ascii="微软雅黑 Light" w:eastAsia="微软雅黑 Light" w:hAnsi="微软雅黑 Light" w:cs="Times New Roman" w:hint="eastAsia"/>
                            <w:b/>
                            <w:bCs/>
                            <w:color w:val="000000"/>
                            <w:szCs w:val="21"/>
                          </w:rPr>
                        </w:pPr>
                      </w:p>
                      <w:p w14:paraId="64CBA57A" w14:textId="7A86C902" w:rsidR="00F27812" w:rsidRPr="00C02E61" w:rsidRDefault="00F713D6">
                        <w:pPr>
                          <w:spacing w:line="360" w:lineRule="exact"/>
                          <w:jc w:val="left"/>
                          <w:rPr>
                            <w:rFonts w:ascii="微软雅黑" w:eastAsia="微软雅黑" w:hAnsi="微软雅黑" w:cs="Times New Roman" w:hint="eastAsia"/>
                            <w:color w:val="414141"/>
                            <w:szCs w:val="21"/>
                          </w:rPr>
                        </w:pPr>
                        <w:r w:rsidRPr="00C02E61">
                          <w:rPr>
                            <w:rFonts w:ascii="微软雅黑" w:eastAsia="微软雅黑" w:hAnsi="微软雅黑" w:cs="Times New Roman" w:hint="eastAsia"/>
                            <w:color w:val="414141"/>
                            <w:szCs w:val="21"/>
                          </w:rPr>
                          <w:t>个人</w:t>
                        </w:r>
                        <w:r w:rsidR="00AC1DB7" w:rsidRPr="00C02E61">
                          <w:rPr>
                            <w:rFonts w:ascii="微软雅黑" w:eastAsia="微软雅黑" w:hAnsi="微软雅黑" w:cs="Times New Roman" w:hint="eastAsia"/>
                            <w:color w:val="414141"/>
                            <w:szCs w:val="21"/>
                          </w:rPr>
                          <w:t>荣誉：</w:t>
                        </w:r>
                        <w:r w:rsidR="00344427" w:rsidRPr="00364B46">
                          <w:rPr>
                            <w:rFonts w:ascii="微软雅黑 Light" w:eastAsia="微软雅黑 Light" w:hAnsi="微软雅黑 Light" w:cs="Times New Roman"/>
                            <w:b/>
                            <w:bCs/>
                            <w:color w:val="000000"/>
                            <w:szCs w:val="21"/>
                          </w:rPr>
                          <w:t>最美</w:t>
                        </w:r>
                        <w:r w:rsidR="00344427" w:rsidRPr="00364B46">
                          <w:rPr>
                            <w:rFonts w:ascii="微软雅黑 Light" w:eastAsia="微软雅黑 Light" w:hAnsi="微软雅黑 Light" w:cs="Times New Roman" w:hint="eastAsia"/>
                            <w:b/>
                            <w:bCs/>
                            <w:color w:val="000000"/>
                            <w:szCs w:val="21"/>
                          </w:rPr>
                          <w:t>抗</w:t>
                        </w:r>
                        <w:proofErr w:type="gramStart"/>
                        <w:r w:rsidR="00344427" w:rsidRPr="00364B46">
                          <w:rPr>
                            <w:rFonts w:ascii="微软雅黑 Light" w:eastAsia="微软雅黑 Light" w:hAnsi="微软雅黑 Light" w:cs="Times New Roman" w:hint="eastAsia"/>
                            <w:b/>
                            <w:bCs/>
                            <w:color w:val="000000"/>
                            <w:szCs w:val="21"/>
                          </w:rPr>
                          <w:t>疫</w:t>
                        </w:r>
                        <w:proofErr w:type="gramEnd"/>
                        <w:r w:rsidR="00344427" w:rsidRPr="00364B46">
                          <w:rPr>
                            <w:rFonts w:ascii="微软雅黑 Light" w:eastAsia="微软雅黑 Light" w:hAnsi="微软雅黑 Light" w:cs="Times New Roman" w:hint="eastAsia"/>
                            <w:b/>
                            <w:bCs/>
                            <w:color w:val="000000"/>
                            <w:szCs w:val="21"/>
                          </w:rPr>
                          <w:t>志愿者（校级）</w:t>
                        </w:r>
                        <w:r w:rsidR="00AC1DB7" w:rsidRPr="00364B46">
                          <w:rPr>
                            <w:rFonts w:ascii="微软雅黑 Light" w:eastAsia="微软雅黑 Light" w:hAnsi="微软雅黑 Light" w:cs="Times New Roman" w:hint="eastAsia"/>
                            <w:b/>
                            <w:bCs/>
                            <w:color w:val="000000"/>
                            <w:szCs w:val="21"/>
                          </w:rPr>
                          <w:t>、</w:t>
                        </w:r>
                        <w:r w:rsidR="00344427" w:rsidRPr="00364B46">
                          <w:rPr>
                            <w:rFonts w:ascii="微软雅黑 Light" w:eastAsia="微软雅黑 Light" w:hAnsi="微软雅黑 Light" w:cs="Times New Roman"/>
                            <w:b/>
                            <w:bCs/>
                            <w:color w:val="000000"/>
                            <w:szCs w:val="21"/>
                          </w:rPr>
                          <w:t>科技活动</w:t>
                        </w:r>
                        <w:r w:rsidR="00344427" w:rsidRPr="00364B46">
                          <w:rPr>
                            <w:rFonts w:ascii="微软雅黑 Light" w:eastAsia="微软雅黑 Light" w:hAnsi="微软雅黑 Light" w:cs="Times New Roman" w:hint="eastAsia"/>
                            <w:b/>
                            <w:bCs/>
                            <w:color w:val="000000"/>
                            <w:szCs w:val="21"/>
                          </w:rPr>
                          <w:t>先进个人（校级）</w:t>
                        </w:r>
                        <w:r w:rsidR="00AC1DB7" w:rsidRPr="00364B46">
                          <w:rPr>
                            <w:rFonts w:ascii="微软雅黑 Light" w:eastAsia="微软雅黑 Light" w:hAnsi="微软雅黑 Light" w:cs="Times New Roman" w:hint="eastAsia"/>
                            <w:b/>
                            <w:bCs/>
                            <w:color w:val="000000"/>
                            <w:szCs w:val="21"/>
                          </w:rPr>
                          <w:t>、</w:t>
                        </w:r>
                        <w:r w:rsidR="00344427" w:rsidRPr="00364B46">
                          <w:rPr>
                            <w:rFonts w:ascii="微软雅黑 Light" w:eastAsia="微软雅黑 Light" w:hAnsi="微软雅黑 Light" w:cs="Times New Roman"/>
                            <w:b/>
                            <w:bCs/>
                            <w:color w:val="000000"/>
                            <w:szCs w:val="21"/>
                          </w:rPr>
                          <w:t>优秀志愿者</w:t>
                        </w:r>
                        <w:r w:rsidR="00344427" w:rsidRPr="00364B46">
                          <w:rPr>
                            <w:rFonts w:ascii="微软雅黑 Light" w:eastAsia="微软雅黑 Light" w:hAnsi="微软雅黑 Light" w:cs="Times New Roman" w:hint="eastAsia"/>
                            <w:b/>
                            <w:bCs/>
                            <w:color w:val="000000"/>
                            <w:szCs w:val="21"/>
                          </w:rPr>
                          <w:t>（校级）</w:t>
                        </w:r>
                      </w:p>
                      <w:p w14:paraId="37930650" w14:textId="7C408782" w:rsidR="00E418F6" w:rsidRDefault="00E418F6">
                        <w:pPr>
                          <w:spacing w:line="360" w:lineRule="exact"/>
                          <w:jc w:val="left"/>
                          <w:rPr>
                            <w:rFonts w:hint="eastAsia"/>
                          </w:rPr>
                        </w:pPr>
                      </w:p>
                    </w:txbxContent>
                  </v:textbox>
                </v:shape>
                <v:shape id="_x0000_s1045" type="#_x0000_t202" style="position:absolute;left:3365;top:42985;width:67830;height:3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BE2476F" w14:textId="1822B7AC" w:rsidR="00B81A8F" w:rsidRDefault="005E607E" w:rsidP="00B81A8F">
                        <w:pPr>
                          <w:spacing w:line="360" w:lineRule="exact"/>
                          <w:jc w:val="left"/>
                          <w:rPr>
                            <w:rFonts w:ascii="微软雅黑" w:eastAsia="微软雅黑" w:hAnsi="微软雅黑" w:cs="Times New Roman" w:hint="eastAsia"/>
                            <w:color w:val="5883A2"/>
                            <w:szCs w:val="21"/>
                          </w:rPr>
                        </w:pPr>
                        <w:r>
                          <w:rPr>
                            <w:rFonts w:ascii="微软雅黑" w:eastAsia="微软雅黑" w:hAnsi="微软雅黑" w:cs="Times New Roman" w:hint="eastAsia"/>
                            <w:color w:val="5883A2"/>
                            <w:szCs w:val="21"/>
                          </w:rPr>
                          <w:t>针对铁路信号检测系统的仿真工具开发</w:t>
                        </w:r>
                        <w:r w:rsidR="00B81A8F">
                          <w:rPr>
                            <w:rFonts w:ascii="微软雅黑" w:eastAsia="微软雅黑" w:hAnsi="微软雅黑" w:cs="Times New Roman" w:hint="eastAsia"/>
                            <w:color w:val="5883A2"/>
                            <w:szCs w:val="21"/>
                          </w:rPr>
                          <w:t xml:space="preserve">                             </w:t>
                        </w:r>
                        <w:r>
                          <w:rPr>
                            <w:rFonts w:ascii="微软雅黑" w:eastAsia="微软雅黑" w:hAnsi="微软雅黑" w:cs="Times New Roman" w:hint="eastAsia"/>
                            <w:color w:val="5883A2"/>
                            <w:szCs w:val="21"/>
                          </w:rPr>
                          <w:t xml:space="preserve">         </w:t>
                        </w:r>
                        <w:r w:rsidR="0036259D">
                          <w:rPr>
                            <w:rFonts w:ascii="微软雅黑" w:eastAsia="微软雅黑" w:hAnsi="微软雅黑" w:cs="Times New Roman" w:hint="eastAsia"/>
                            <w:color w:val="5883A2"/>
                            <w:szCs w:val="21"/>
                          </w:rPr>
                          <w:t>2</w:t>
                        </w:r>
                        <w:r w:rsidR="0036259D">
                          <w:rPr>
                            <w:rFonts w:ascii="微软雅黑" w:eastAsia="微软雅黑" w:hAnsi="微软雅黑" w:cs="Times New Roman"/>
                            <w:color w:val="5883A2"/>
                            <w:szCs w:val="21"/>
                          </w:rPr>
                          <w:t>0</w:t>
                        </w:r>
                        <w:r w:rsidR="00200AF6">
                          <w:rPr>
                            <w:rFonts w:ascii="微软雅黑" w:eastAsia="微软雅黑" w:hAnsi="微软雅黑" w:cs="Times New Roman"/>
                            <w:color w:val="5883A2"/>
                            <w:szCs w:val="21"/>
                          </w:rPr>
                          <w:t>2</w:t>
                        </w:r>
                        <w:r w:rsidR="007E72CA">
                          <w:rPr>
                            <w:rFonts w:ascii="微软雅黑" w:eastAsia="微软雅黑" w:hAnsi="微软雅黑" w:cs="Times New Roman" w:hint="eastAsia"/>
                            <w:color w:val="5883A2"/>
                            <w:szCs w:val="21"/>
                          </w:rPr>
                          <w:t>4</w:t>
                        </w:r>
                        <w:r w:rsidR="00EB2AE7">
                          <w:rPr>
                            <w:rFonts w:ascii="微软雅黑" w:eastAsia="微软雅黑" w:hAnsi="微软雅黑" w:cs="Times New Roman"/>
                            <w:color w:val="5883A2"/>
                            <w:szCs w:val="21"/>
                          </w:rPr>
                          <w:t>年</w:t>
                        </w:r>
                        <w:r w:rsidR="00AC01B4">
                          <w:rPr>
                            <w:rFonts w:ascii="微软雅黑" w:eastAsia="微软雅黑" w:hAnsi="微软雅黑" w:cs="Times New Roman" w:hint="eastAsia"/>
                            <w:color w:val="5883A2"/>
                            <w:szCs w:val="21"/>
                          </w:rPr>
                          <w:t>4</w:t>
                        </w:r>
                        <w:r w:rsidR="00EB2AE7">
                          <w:rPr>
                            <w:rFonts w:ascii="微软雅黑" w:eastAsia="微软雅黑" w:hAnsi="微软雅黑" w:cs="Times New Roman"/>
                            <w:color w:val="5883A2"/>
                            <w:szCs w:val="21"/>
                          </w:rPr>
                          <w:t>月</w:t>
                        </w:r>
                        <w:r w:rsidR="00467E95">
                          <w:rPr>
                            <w:rFonts w:ascii="微软雅黑" w:eastAsia="微软雅黑" w:hAnsi="微软雅黑" w:cs="Times New Roman" w:hint="eastAsia"/>
                            <w:color w:val="5883A2"/>
                            <w:szCs w:val="21"/>
                          </w:rPr>
                          <w:t xml:space="preserve"> </w:t>
                        </w:r>
                        <w:r w:rsidR="00EB2AE7">
                          <w:rPr>
                            <w:rFonts w:ascii="微软雅黑" w:eastAsia="微软雅黑" w:hAnsi="微软雅黑" w:cs="Times New Roman" w:hint="eastAsia"/>
                            <w:color w:val="5883A2"/>
                            <w:szCs w:val="21"/>
                          </w:rPr>
                          <w:t>-</w:t>
                        </w:r>
                        <w:r w:rsidR="00467E95">
                          <w:rPr>
                            <w:rFonts w:ascii="微软雅黑" w:eastAsia="微软雅黑" w:hAnsi="微软雅黑" w:cs="Times New Roman" w:hint="eastAsia"/>
                            <w:color w:val="5883A2"/>
                            <w:szCs w:val="21"/>
                          </w:rPr>
                          <w:t xml:space="preserve"> </w:t>
                        </w:r>
                        <w:r w:rsidR="00EB2AE7">
                          <w:rPr>
                            <w:rFonts w:ascii="微软雅黑" w:eastAsia="微软雅黑" w:hAnsi="微软雅黑" w:cs="Times New Roman"/>
                            <w:color w:val="5883A2"/>
                            <w:szCs w:val="21"/>
                          </w:rPr>
                          <w:t>202</w:t>
                        </w:r>
                        <w:r w:rsidR="007E72CA">
                          <w:rPr>
                            <w:rFonts w:ascii="微软雅黑" w:eastAsia="微软雅黑" w:hAnsi="微软雅黑" w:cs="Times New Roman" w:hint="eastAsia"/>
                            <w:color w:val="5883A2"/>
                            <w:szCs w:val="21"/>
                          </w:rPr>
                          <w:t>4</w:t>
                        </w:r>
                        <w:r w:rsidR="00EB2AE7">
                          <w:rPr>
                            <w:rFonts w:ascii="微软雅黑" w:eastAsia="微软雅黑" w:hAnsi="微软雅黑" w:cs="Times New Roman"/>
                            <w:color w:val="5883A2"/>
                            <w:szCs w:val="21"/>
                          </w:rPr>
                          <w:t>年</w:t>
                        </w:r>
                        <w:r w:rsidR="008C4582">
                          <w:rPr>
                            <w:rFonts w:ascii="微软雅黑" w:eastAsia="微软雅黑" w:hAnsi="微软雅黑" w:cs="Times New Roman" w:hint="eastAsia"/>
                            <w:color w:val="5883A2"/>
                            <w:szCs w:val="21"/>
                          </w:rPr>
                          <w:t>9</w:t>
                        </w:r>
                        <w:r w:rsidR="00EB2AE7">
                          <w:rPr>
                            <w:rFonts w:ascii="微软雅黑" w:eastAsia="微软雅黑" w:hAnsi="微软雅黑" w:cs="Times New Roman"/>
                            <w:color w:val="5883A2"/>
                            <w:szCs w:val="21"/>
                          </w:rPr>
                          <w:t>月</w:t>
                        </w:r>
                        <w:r w:rsidR="00AC1DB7" w:rsidRPr="00C02E61">
                          <w:rPr>
                            <w:rFonts w:ascii="微软雅黑" w:eastAsia="微软雅黑" w:hAnsi="微软雅黑" w:cs="Times New Roman" w:hint="eastAsia"/>
                            <w:color w:val="5883A2"/>
                            <w:szCs w:val="21"/>
                          </w:rPr>
                          <w:t xml:space="preserve"> </w:t>
                        </w:r>
                      </w:p>
                      <w:p w14:paraId="2FDCA353" w14:textId="77777777" w:rsidR="00CB424B" w:rsidRDefault="00AC01B4" w:rsidP="00967F66">
                        <w:pPr>
                          <w:spacing w:line="360" w:lineRule="exact"/>
                          <w:ind w:left="1470" w:hangingChars="700" w:hanging="1470"/>
                          <w:jc w:val="left"/>
                          <w:rPr>
                            <w:rFonts w:ascii="微软雅黑" w:eastAsia="微软雅黑" w:hAnsi="微软雅黑" w:cs="Times New Roman" w:hint="eastAsia"/>
                            <w:color w:val="000000"/>
                            <w:szCs w:val="21"/>
                          </w:rPr>
                        </w:pPr>
                        <w:r w:rsidRPr="00B80C5D">
                          <w:rPr>
                            <w:rFonts w:ascii="微软雅黑" w:eastAsia="微软雅黑" w:hAnsi="微软雅黑" w:cs="Times New Roman" w:hint="eastAsia"/>
                            <w:color w:val="000000"/>
                            <w:szCs w:val="21"/>
                          </w:rPr>
                          <w:t>工作内容</w:t>
                        </w:r>
                        <w:r w:rsidR="00B81A8F" w:rsidRPr="00B81A8F">
                          <w:rPr>
                            <w:rFonts w:ascii="微软雅黑" w:eastAsia="微软雅黑" w:hAnsi="微软雅黑" w:cs="Times New Roman" w:hint="eastAsia"/>
                            <w:color w:val="000000"/>
                            <w:szCs w:val="21"/>
                          </w:rPr>
                          <w:t>：</w:t>
                        </w:r>
                      </w:p>
                      <w:p w14:paraId="799B5C2F" w14:textId="4F0BB499" w:rsidR="005B5CE8" w:rsidRDefault="005B5CE8" w:rsidP="005B5CE8">
                        <w:pPr>
                          <w:spacing w:line="360" w:lineRule="exact"/>
                          <w:ind w:left="1470" w:hangingChars="700" w:hanging="1470"/>
                          <w:rPr>
                            <w:rFonts w:ascii="微软雅黑 Light" w:eastAsia="微软雅黑 Light" w:hAnsi="微软雅黑 Light" w:cs="Times New Roman" w:hint="eastAsia"/>
                            <w:color w:val="000000"/>
                            <w:szCs w:val="21"/>
                          </w:rPr>
                        </w:pPr>
                        <w:r w:rsidRPr="005B5CE8">
                          <w:rPr>
                            <w:rFonts w:ascii="微软雅黑 Light" w:eastAsia="微软雅黑 Light" w:hAnsi="微软雅黑 Light" w:cs="Times New Roman" w:hint="eastAsia"/>
                            <w:color w:val="000000"/>
                            <w:szCs w:val="21"/>
                          </w:rPr>
                          <w:t>模拟发送铁路沿线及车站的各类日常报警、信息等信号</w:t>
                        </w:r>
                        <w:r w:rsidR="008C4582">
                          <w:rPr>
                            <w:rFonts w:ascii="微软雅黑 Light" w:eastAsia="微软雅黑 Light" w:hAnsi="微软雅黑 Light" w:cs="Times New Roman" w:hint="eastAsia"/>
                            <w:color w:val="000000"/>
                            <w:szCs w:val="21"/>
                          </w:rPr>
                          <w:t>，</w:t>
                        </w:r>
                        <w:r w:rsidR="008C4582" w:rsidRPr="005B5CE8">
                          <w:rPr>
                            <w:rFonts w:ascii="微软雅黑 Light" w:eastAsia="微软雅黑 Light" w:hAnsi="微软雅黑 Light" w:cs="Times New Roman" w:hint="eastAsia"/>
                            <w:color w:val="000000"/>
                            <w:szCs w:val="21"/>
                          </w:rPr>
                          <w:t>辅助开发</w:t>
                        </w:r>
                        <w:r w:rsidRPr="005B5CE8">
                          <w:rPr>
                            <w:rFonts w:ascii="微软雅黑 Light" w:eastAsia="微软雅黑 Light" w:hAnsi="微软雅黑 Light" w:cs="Times New Roman" w:hint="eastAsia"/>
                            <w:color w:val="000000"/>
                            <w:szCs w:val="21"/>
                          </w:rPr>
                          <w:t>公司主项目“铁路信号检测系统”</w:t>
                        </w:r>
                      </w:p>
                      <w:p w14:paraId="397B2F0A" w14:textId="0460BA08" w:rsidR="005B5CE8" w:rsidRPr="005B5CE8" w:rsidRDefault="00C41F7A" w:rsidP="005B5CE8">
                        <w:pPr>
                          <w:spacing w:line="360" w:lineRule="exact"/>
                          <w:ind w:left="1470" w:hangingChars="700" w:hanging="1470"/>
                          <w:rPr>
                            <w:rFonts w:ascii="微软雅黑" w:eastAsia="微软雅黑" w:hAnsi="微软雅黑" w:cs="Times New Roman" w:hint="eastAsia"/>
                            <w:color w:val="000000"/>
                            <w:szCs w:val="21"/>
                          </w:rPr>
                        </w:pPr>
                        <w:r>
                          <w:rPr>
                            <w:rFonts w:ascii="微软雅黑" w:eastAsia="微软雅黑" w:hAnsi="微软雅黑" w:cs="Times New Roman" w:hint="eastAsia"/>
                            <w:color w:val="000000"/>
                            <w:szCs w:val="21"/>
                          </w:rPr>
                          <w:t>使用</w:t>
                        </w:r>
                        <w:r w:rsidR="005B5CE8" w:rsidRPr="005B5CE8">
                          <w:rPr>
                            <w:rFonts w:ascii="微软雅黑" w:eastAsia="微软雅黑" w:hAnsi="微软雅黑" w:cs="Times New Roman" w:hint="eastAsia"/>
                            <w:color w:val="000000"/>
                            <w:szCs w:val="21"/>
                          </w:rPr>
                          <w:t>技术:</w:t>
                        </w:r>
                      </w:p>
                      <w:p w14:paraId="5ABEF913" w14:textId="5A2EDEA2" w:rsidR="0019443B" w:rsidRPr="00B11F8F" w:rsidRDefault="000D242E" w:rsidP="00B11F8F">
                        <w:pPr>
                          <w:spacing w:line="360" w:lineRule="exact"/>
                          <w:ind w:left="525" w:hanging="525"/>
                          <w:jc w:val="left"/>
                          <w:rPr>
                            <w:rFonts w:ascii="微软雅黑 Light" w:eastAsia="微软雅黑 Light" w:hAnsi="微软雅黑 Light" w:cs="Times New Roman" w:hint="eastAsia"/>
                            <w:color w:val="000000"/>
                            <w:szCs w:val="21"/>
                          </w:rPr>
                        </w:pPr>
                        <w:r w:rsidRPr="000D242E">
                          <w:rPr>
                            <w:rFonts w:ascii="微软雅黑 Light" w:eastAsia="微软雅黑 Light" w:hAnsi="微软雅黑 Light" w:cs="Times New Roman" w:hint="eastAsia"/>
                            <w:color w:val="000000"/>
                            <w:szCs w:val="21"/>
                          </w:rPr>
                          <w:t>(1</w:t>
                        </w:r>
                        <w:r>
                          <w:rPr>
                            <w:rFonts w:ascii="微软雅黑 Light" w:eastAsia="微软雅黑 Light" w:hAnsi="微软雅黑 Light" w:cs="Times New Roman" w:hint="eastAsia"/>
                            <w:color w:val="000000"/>
                            <w:szCs w:val="21"/>
                          </w:rPr>
                          <w:t xml:space="preserve">) </w:t>
                        </w:r>
                        <w:r w:rsidR="00CB424B" w:rsidRPr="000D242E">
                          <w:rPr>
                            <w:rFonts w:ascii="微软雅黑 Light" w:eastAsia="微软雅黑 Light" w:hAnsi="微软雅黑 Light" w:cs="Times New Roman" w:hint="eastAsia"/>
                            <w:color w:val="000000"/>
                            <w:szCs w:val="21"/>
                          </w:rPr>
                          <w:t>基于C++20设计</w:t>
                        </w:r>
                        <w:r w:rsidR="00CB424B" w:rsidRPr="000D242E">
                          <w:rPr>
                            <w:rFonts w:ascii="微软雅黑" w:eastAsia="微软雅黑" w:hAnsi="微软雅黑" w:cs="Times New Roman" w:hint="eastAsia"/>
                            <w:color w:val="000000"/>
                            <w:szCs w:val="21"/>
                          </w:rPr>
                          <w:t>无</w:t>
                        </w:r>
                        <w:proofErr w:type="gramStart"/>
                        <w:r w:rsidR="00CB424B" w:rsidRPr="000D242E">
                          <w:rPr>
                            <w:rFonts w:ascii="微软雅黑" w:eastAsia="微软雅黑" w:hAnsi="微软雅黑" w:cs="Times New Roman" w:hint="eastAsia"/>
                            <w:color w:val="000000"/>
                            <w:szCs w:val="21"/>
                          </w:rPr>
                          <w:t>栈协程</w:t>
                        </w:r>
                        <w:proofErr w:type="gramEnd"/>
                        <w:r w:rsidR="00CB424B" w:rsidRPr="000D242E">
                          <w:rPr>
                            <w:rFonts w:ascii="微软雅黑 Light" w:eastAsia="微软雅黑 Light" w:hAnsi="微软雅黑 Light" w:cs="Times New Roman" w:hint="eastAsia"/>
                            <w:color w:val="000000"/>
                            <w:szCs w:val="21"/>
                          </w:rPr>
                          <w:t>Coroutine</w:t>
                        </w:r>
                        <w:r w:rsidR="00F07CF0">
                          <w:rPr>
                            <w:rFonts w:ascii="微软雅黑 Light" w:eastAsia="微软雅黑 Light" w:hAnsi="微软雅黑 Light" w:cs="Times New Roman" w:hint="eastAsia"/>
                            <w:color w:val="000000"/>
                            <w:szCs w:val="21"/>
                          </w:rPr>
                          <w:t>及</w:t>
                        </w:r>
                        <w:r w:rsidR="00F07CF0" w:rsidRPr="000D242E">
                          <w:rPr>
                            <w:rFonts w:hint="eastAsia"/>
                          </w:rPr>
                          <w:t>嵌套调用</w:t>
                        </w:r>
                        <w:r w:rsidR="00CB424B" w:rsidRPr="000D242E">
                          <w:rPr>
                            <w:rFonts w:ascii="微软雅黑 Light" w:eastAsia="微软雅黑 Light" w:hAnsi="微软雅黑 Light" w:cs="Times New Roman" w:hint="eastAsia"/>
                            <w:color w:val="000000"/>
                            <w:szCs w:val="21"/>
                          </w:rPr>
                          <w:t>，支持返回任意类型结果</w:t>
                        </w:r>
                        <w:r w:rsidR="00B11F8F">
                          <w:rPr>
                            <w:rFonts w:hint="eastAsia"/>
                          </w:rPr>
                          <w:t>，设计</w:t>
                        </w:r>
                        <w:proofErr w:type="gramStart"/>
                        <w:r w:rsidR="00B11F8F">
                          <w:rPr>
                            <w:rFonts w:hint="eastAsia"/>
                          </w:rPr>
                          <w:t>类条件</w:t>
                        </w:r>
                        <w:proofErr w:type="gramEnd"/>
                        <w:r w:rsidR="00B11F8F">
                          <w:rPr>
                            <w:rFonts w:hint="eastAsia"/>
                          </w:rPr>
                          <w:t>变量机制</w:t>
                        </w:r>
                        <w:proofErr w:type="spellStart"/>
                        <w:r w:rsidR="00B11F8F">
                          <w:rPr>
                            <w:rFonts w:hint="eastAsia"/>
                          </w:rPr>
                          <w:t>CoNotify</w:t>
                        </w:r>
                        <w:proofErr w:type="spellEnd"/>
                        <w:r w:rsidR="00B11F8F">
                          <w:rPr>
                            <w:rFonts w:hint="eastAsia"/>
                          </w:rPr>
                          <w:t>实现</w:t>
                        </w:r>
                        <w:proofErr w:type="gramStart"/>
                        <w:r w:rsidR="00B11F8F">
                          <w:rPr>
                            <w:rFonts w:hint="eastAsia"/>
                          </w:rPr>
                          <w:t>协程间</w:t>
                        </w:r>
                        <w:proofErr w:type="gramEnd"/>
                        <w:r w:rsidR="00B11F8F">
                          <w:rPr>
                            <w:rFonts w:hint="eastAsia"/>
                          </w:rPr>
                          <w:t>的</w:t>
                        </w:r>
                        <w:r w:rsidR="00F07CF0">
                          <w:rPr>
                            <w:rFonts w:hint="eastAsia"/>
                          </w:rPr>
                          <w:t>同步互斥</w:t>
                        </w:r>
                      </w:p>
                      <w:p w14:paraId="18DE6CF5" w14:textId="29B4792B" w:rsidR="000D242E" w:rsidRDefault="000D242E" w:rsidP="000D242E">
                        <w:pPr>
                          <w:spacing w:line="360" w:lineRule="exact"/>
                          <w:ind w:left="630" w:hangingChars="300" w:hanging="630"/>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(2) </w:t>
                        </w:r>
                        <w:proofErr w:type="gramStart"/>
                        <w:r w:rsidR="00CB424B">
                          <w:rPr>
                            <w:rFonts w:ascii="微软雅黑 Light" w:eastAsia="微软雅黑 Light" w:hAnsi="微软雅黑 Light" w:cs="Times New Roman" w:hint="eastAsia"/>
                            <w:color w:val="000000"/>
                            <w:szCs w:val="21"/>
                          </w:rPr>
                          <w:t>搭</w:t>
                        </w:r>
                        <w:r w:rsidR="00CB424B" w:rsidRPr="00CB424B">
                          <w:rPr>
                            <w:rFonts w:ascii="微软雅黑 Light" w:eastAsia="微软雅黑 Light" w:hAnsi="微软雅黑 Light" w:cs="Times New Roman"/>
                            <w:color w:val="000000"/>
                            <w:szCs w:val="21"/>
                          </w:rPr>
                          <w:t>建</w:t>
                        </w:r>
                        <w:r w:rsidR="00CB424B" w:rsidRPr="00CB424B">
                          <w:rPr>
                            <w:rFonts w:ascii="微软雅黑" w:eastAsia="微软雅黑" w:hAnsi="微软雅黑" w:cs="Times New Roman"/>
                            <w:color w:val="000000"/>
                            <w:szCs w:val="21"/>
                          </w:rPr>
                          <w:t>协程调度</w:t>
                        </w:r>
                        <w:proofErr w:type="gramEnd"/>
                        <w:r w:rsidR="00CB424B" w:rsidRPr="00CB424B">
                          <w:rPr>
                            <w:rFonts w:ascii="微软雅黑" w:eastAsia="微软雅黑" w:hAnsi="微软雅黑" w:cs="Times New Roman"/>
                            <w:color w:val="000000"/>
                            <w:szCs w:val="21"/>
                          </w:rPr>
                          <w:t>框架</w:t>
                        </w:r>
                        <w:r w:rsidR="00CB424B" w:rsidRPr="00CB424B">
                          <w:rPr>
                            <w:rFonts w:ascii="微软雅黑 Light" w:eastAsia="微软雅黑 Light" w:hAnsi="微软雅黑 Light" w:cs="Times New Roman"/>
                            <w:color w:val="000000"/>
                            <w:szCs w:val="21"/>
                          </w:rPr>
                          <w:t>Loop，统一</w:t>
                        </w:r>
                        <w:proofErr w:type="gramStart"/>
                        <w:r w:rsidR="00CB424B" w:rsidRPr="00CB424B">
                          <w:rPr>
                            <w:rFonts w:ascii="微软雅黑 Light" w:eastAsia="微软雅黑 Light" w:hAnsi="微软雅黑 Light" w:cs="Times New Roman"/>
                            <w:color w:val="000000"/>
                            <w:szCs w:val="21"/>
                          </w:rPr>
                          <w:t>管理协程的</w:t>
                        </w:r>
                        <w:proofErr w:type="gramEnd"/>
                        <w:r w:rsidR="00CB424B" w:rsidRPr="00CB424B">
                          <w:rPr>
                            <w:rFonts w:ascii="微软雅黑 Light" w:eastAsia="微软雅黑 Light" w:hAnsi="微软雅黑 Light" w:cs="Times New Roman"/>
                            <w:color w:val="000000"/>
                            <w:szCs w:val="21"/>
                          </w:rPr>
                          <w:t>生命周期和资源，</w:t>
                        </w:r>
                        <w:r w:rsidR="009532B7">
                          <w:rPr>
                            <w:rFonts w:ascii="微软雅黑 Light" w:eastAsia="微软雅黑 Light" w:hAnsi="微软雅黑 Light" w:cs="Times New Roman" w:hint="eastAsia"/>
                            <w:color w:val="000000"/>
                            <w:szCs w:val="21"/>
                          </w:rPr>
                          <w:t>并</w:t>
                        </w:r>
                        <w:r w:rsidR="00CB424B" w:rsidRPr="00CB424B">
                          <w:rPr>
                            <w:rFonts w:ascii="微软雅黑 Light" w:eastAsia="微软雅黑 Light" w:hAnsi="微软雅黑 Light" w:cs="Times New Roman"/>
                            <w:color w:val="000000"/>
                            <w:szCs w:val="21"/>
                          </w:rPr>
                          <w:t>集成小根堆定时器、任务处理等异步操作，提</w:t>
                        </w:r>
                      </w:p>
                      <w:p w14:paraId="14B708A9" w14:textId="470AA380" w:rsidR="00736335" w:rsidRPr="00CB424B" w:rsidRDefault="000D242E" w:rsidP="000D242E">
                        <w:pPr>
                          <w:spacing w:line="360" w:lineRule="exact"/>
                          <w:ind w:leftChars="50" w:left="105" w:firstLineChars="100" w:firstLine="210"/>
                          <w:jc w:val="left"/>
                          <w:rPr>
                            <w:rFonts w:ascii="微软雅黑 Light" w:eastAsia="微软雅黑 Light" w:hAnsi="微软雅黑 Light" w:cs="Times New Roman" w:hint="eastAsia"/>
                            <w:color w:val="000000"/>
                            <w:szCs w:val="21"/>
                          </w:rPr>
                        </w:pPr>
                        <w:proofErr w:type="gramStart"/>
                        <w:r>
                          <w:rPr>
                            <w:rFonts w:ascii="微软雅黑 Light" w:eastAsia="微软雅黑 Light" w:hAnsi="微软雅黑 Light" w:cs="Times New Roman" w:hint="eastAsia"/>
                            <w:color w:val="000000"/>
                            <w:szCs w:val="21"/>
                          </w:rPr>
                          <w:t>高</w:t>
                        </w:r>
                        <w:r w:rsidR="00CB424B" w:rsidRPr="00CB424B">
                          <w:rPr>
                            <w:rFonts w:ascii="微软雅黑 Light" w:eastAsia="微软雅黑 Light" w:hAnsi="微软雅黑 Light" w:cs="Times New Roman"/>
                            <w:color w:val="000000"/>
                            <w:szCs w:val="21"/>
                          </w:rPr>
                          <w:t>系统</w:t>
                        </w:r>
                        <w:proofErr w:type="gramEnd"/>
                        <w:r w:rsidR="00CB424B" w:rsidRPr="00CB424B">
                          <w:rPr>
                            <w:rFonts w:ascii="微软雅黑 Light" w:eastAsia="微软雅黑 Light" w:hAnsi="微软雅黑 Light" w:cs="Times New Roman"/>
                            <w:color w:val="000000"/>
                            <w:szCs w:val="21"/>
                          </w:rPr>
                          <w:t>的健壮性和稳定性</w:t>
                        </w:r>
                      </w:p>
                      <w:p w14:paraId="6BDB9CA4" w14:textId="0F1C3FE1" w:rsidR="00736335" w:rsidRDefault="000D242E" w:rsidP="000D242E">
                        <w:pPr>
                          <w:spacing w:line="360" w:lineRule="exact"/>
                          <w:ind w:left="315" w:hangingChars="150" w:hanging="315"/>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(3) </w:t>
                        </w:r>
                        <w:r w:rsidR="00CB424B" w:rsidRPr="00CB424B">
                          <w:rPr>
                            <w:rFonts w:ascii="微软雅黑 Light" w:eastAsia="微软雅黑 Light" w:hAnsi="微软雅黑 Light" w:cs="Times New Roman" w:hint="eastAsia"/>
                            <w:color w:val="000000"/>
                            <w:szCs w:val="21"/>
                          </w:rPr>
                          <w:t>采用</w:t>
                        </w:r>
                        <w:r w:rsidR="00CB424B" w:rsidRPr="00CB424B">
                          <w:rPr>
                            <w:rFonts w:ascii="微软雅黑" w:eastAsia="微软雅黑" w:hAnsi="微软雅黑" w:cs="Times New Roman" w:hint="eastAsia"/>
                            <w:color w:val="000000"/>
                            <w:szCs w:val="21"/>
                          </w:rPr>
                          <w:t>多维调度队列的线程池</w:t>
                        </w:r>
                        <w:r w:rsidR="00CB424B" w:rsidRPr="00CB424B">
                          <w:rPr>
                            <w:rFonts w:ascii="微软雅黑 Light" w:eastAsia="微软雅黑 Light" w:hAnsi="微软雅黑 Light" w:cs="Times New Roman" w:hint="eastAsia"/>
                            <w:color w:val="000000"/>
                            <w:szCs w:val="21"/>
                          </w:rPr>
                          <w:t>，公平调度执行队列，</w:t>
                        </w:r>
                        <w:r w:rsidR="009532B7">
                          <w:rPr>
                            <w:rFonts w:ascii="微软雅黑 Light" w:eastAsia="微软雅黑 Light" w:hAnsi="微软雅黑 Light" w:cs="Times New Roman" w:hint="eastAsia"/>
                            <w:color w:val="000000"/>
                            <w:szCs w:val="21"/>
                          </w:rPr>
                          <w:t>并</w:t>
                        </w:r>
                        <w:r w:rsidR="00CB424B" w:rsidRPr="00CB424B">
                          <w:rPr>
                            <w:rFonts w:ascii="微软雅黑 Light" w:eastAsia="微软雅黑 Light" w:hAnsi="微软雅黑 Light" w:cs="Times New Roman" w:hint="eastAsia"/>
                            <w:color w:val="000000"/>
                            <w:szCs w:val="21"/>
                          </w:rPr>
                          <w:t>提供模板接口以同步编码的方式异步执行任意函数并返回任意类型结果</w:t>
                        </w:r>
                      </w:p>
                      <w:p w14:paraId="03893963" w14:textId="77777777" w:rsidR="000D242E" w:rsidRDefault="000D242E" w:rsidP="000D242E">
                        <w:pPr>
                          <w:spacing w:line="360" w:lineRule="exact"/>
                          <w:ind w:left="420" w:hangingChars="200" w:hanging="420"/>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(4) </w:t>
                        </w:r>
                        <w:r w:rsidR="00CB424B" w:rsidRPr="00CB424B">
                          <w:rPr>
                            <w:rFonts w:ascii="微软雅黑 Light" w:eastAsia="微软雅黑 Light" w:hAnsi="微软雅黑 Light" w:cs="Times New Roman" w:hint="eastAsia"/>
                            <w:color w:val="000000"/>
                            <w:szCs w:val="21"/>
                          </w:rPr>
                          <w:t>使用 FrameWork 框架实现项目</w:t>
                        </w:r>
                        <w:r w:rsidR="00CB424B" w:rsidRPr="00CB424B">
                          <w:rPr>
                            <w:rFonts w:ascii="微软雅黑" w:eastAsia="微软雅黑" w:hAnsi="微软雅黑" w:cs="Times New Roman" w:hint="eastAsia"/>
                            <w:color w:val="000000"/>
                            <w:szCs w:val="21"/>
                          </w:rPr>
                          <w:t>模块化设计</w:t>
                        </w:r>
                        <w:r w:rsidR="00CB424B" w:rsidRPr="00CB424B">
                          <w:rPr>
                            <w:rFonts w:ascii="微软雅黑 Light" w:eastAsia="微软雅黑 Light" w:hAnsi="微软雅黑 Light" w:cs="Times New Roman" w:hint="eastAsia"/>
                            <w:color w:val="000000"/>
                            <w:szCs w:val="21"/>
                          </w:rPr>
                          <w:t>及按优先级</w:t>
                        </w:r>
                        <w:r w:rsidR="00CB424B" w:rsidRPr="00CB424B">
                          <w:rPr>
                            <w:rFonts w:ascii="微软雅黑" w:eastAsia="微软雅黑" w:hAnsi="微软雅黑" w:cs="Times New Roman" w:hint="eastAsia"/>
                            <w:color w:val="000000"/>
                            <w:szCs w:val="21"/>
                          </w:rPr>
                          <w:t>动态加载</w:t>
                        </w:r>
                        <w:r w:rsidR="00CB424B" w:rsidRPr="00CB424B">
                          <w:rPr>
                            <w:rFonts w:ascii="微软雅黑 Light" w:eastAsia="微软雅黑 Light" w:hAnsi="微软雅黑 Light" w:cs="Times New Roman" w:hint="eastAsia"/>
                            <w:color w:val="000000"/>
                            <w:szCs w:val="21"/>
                          </w:rPr>
                          <w:t>，便于添加、移除或替换模块，提高了项目</w:t>
                        </w:r>
                      </w:p>
                      <w:p w14:paraId="5019BDA1" w14:textId="1B902286" w:rsidR="00736335" w:rsidRDefault="00CB424B" w:rsidP="000D242E">
                        <w:pPr>
                          <w:spacing w:line="360" w:lineRule="exact"/>
                          <w:ind w:leftChars="150" w:left="420" w:hangingChars="50" w:hanging="105"/>
                          <w:jc w:val="left"/>
                          <w:rPr>
                            <w:rFonts w:ascii="微软雅黑 Light" w:eastAsia="微软雅黑 Light" w:hAnsi="微软雅黑 Light" w:cs="Times New Roman" w:hint="eastAsia"/>
                            <w:color w:val="000000"/>
                            <w:szCs w:val="21"/>
                          </w:rPr>
                        </w:pPr>
                        <w:r w:rsidRPr="00CB424B">
                          <w:rPr>
                            <w:rFonts w:ascii="微软雅黑 Light" w:eastAsia="微软雅黑 Light" w:hAnsi="微软雅黑 Light" w:cs="Times New Roman" w:hint="eastAsia"/>
                            <w:color w:val="000000"/>
                            <w:szCs w:val="21"/>
                          </w:rPr>
                          <w:t>的灵活性、可扩展性和开发效率</w:t>
                        </w:r>
                      </w:p>
                      <w:p w14:paraId="2E6FD265" w14:textId="4B888500" w:rsidR="00BB6911" w:rsidRDefault="000D242E" w:rsidP="009532B7">
                        <w:pPr>
                          <w:spacing w:line="360" w:lineRule="exact"/>
                          <w:ind w:left="315" w:hangingChars="150" w:hanging="315"/>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(5) </w:t>
                        </w:r>
                        <w:r w:rsidR="00CB424B" w:rsidRPr="00CB424B">
                          <w:rPr>
                            <w:rFonts w:ascii="微软雅黑 Light" w:eastAsia="微软雅黑 Light" w:hAnsi="微软雅黑 Light" w:cs="Times New Roman" w:hint="eastAsia"/>
                            <w:color w:val="000000"/>
                            <w:szCs w:val="21"/>
                          </w:rPr>
                          <w:t>使用QT搭建仿真界面，根据协议文档封装不同类型消息、</w:t>
                        </w:r>
                        <w:r w:rsidR="009532B7">
                          <w:rPr>
                            <w:rFonts w:ascii="微软雅黑 Light" w:eastAsia="微软雅黑 Light" w:hAnsi="微软雅黑 Light" w:cs="Times New Roman" w:hint="eastAsia"/>
                            <w:color w:val="000000"/>
                            <w:szCs w:val="21"/>
                          </w:rPr>
                          <w:t>设计底层协议，</w:t>
                        </w:r>
                        <w:proofErr w:type="gramStart"/>
                        <w:r w:rsidR="009532B7">
                          <w:rPr>
                            <w:rFonts w:ascii="微软雅黑 Light" w:eastAsia="微软雅黑 Light" w:hAnsi="微软雅黑 Light" w:cs="Times New Roman" w:hint="eastAsia"/>
                            <w:color w:val="000000"/>
                            <w:szCs w:val="21"/>
                          </w:rPr>
                          <w:t>以协程方式</w:t>
                        </w:r>
                        <w:proofErr w:type="gramEnd"/>
                        <w:r w:rsidR="00CB424B" w:rsidRPr="00CB424B">
                          <w:rPr>
                            <w:rFonts w:ascii="微软雅黑 Light" w:eastAsia="微软雅黑 Light" w:hAnsi="微软雅黑 Light" w:cs="Times New Roman" w:hint="eastAsia"/>
                            <w:color w:val="000000"/>
                            <w:szCs w:val="21"/>
                          </w:rPr>
                          <w:t>支持</w:t>
                        </w:r>
                        <w:r w:rsidR="00CB424B" w:rsidRPr="00CB424B">
                          <w:rPr>
                            <w:rFonts w:ascii="微软雅黑" w:eastAsia="微软雅黑" w:hAnsi="微软雅黑" w:cs="Times New Roman" w:hint="eastAsia"/>
                            <w:color w:val="000000"/>
                            <w:szCs w:val="21"/>
                          </w:rPr>
                          <w:t>串口</w:t>
                        </w:r>
                        <w:r w:rsidR="009532B7">
                          <w:rPr>
                            <w:rFonts w:ascii="微软雅黑" w:eastAsia="微软雅黑" w:hAnsi="微软雅黑" w:cs="Times New Roman" w:hint="eastAsia"/>
                            <w:color w:val="000000"/>
                            <w:szCs w:val="21"/>
                          </w:rPr>
                          <w:t>、</w:t>
                        </w:r>
                        <w:r w:rsidR="00CB424B" w:rsidRPr="00CB424B">
                          <w:rPr>
                            <w:rFonts w:ascii="微软雅黑" w:eastAsia="微软雅黑" w:hAnsi="微软雅黑" w:cs="Times New Roman" w:hint="eastAsia"/>
                            <w:color w:val="000000"/>
                            <w:szCs w:val="21"/>
                          </w:rPr>
                          <w:t>TCP</w:t>
                        </w:r>
                        <w:r w:rsidR="009532B7">
                          <w:rPr>
                            <w:rFonts w:ascii="微软雅黑" w:eastAsia="微软雅黑" w:hAnsi="微软雅黑" w:cs="Times New Roman" w:hint="eastAsia"/>
                            <w:color w:val="000000"/>
                            <w:szCs w:val="21"/>
                          </w:rPr>
                          <w:t>与UDP</w:t>
                        </w:r>
                        <w:r w:rsidR="00CB424B" w:rsidRPr="00CB424B">
                          <w:rPr>
                            <w:rFonts w:ascii="微软雅黑" w:eastAsia="微软雅黑" w:hAnsi="微软雅黑" w:cs="Times New Roman" w:hint="eastAsia"/>
                            <w:color w:val="000000"/>
                            <w:szCs w:val="21"/>
                          </w:rPr>
                          <w:t>通信</w:t>
                        </w:r>
                        <w:r w:rsidR="00CB424B" w:rsidRPr="00CB424B">
                          <w:rPr>
                            <w:rFonts w:ascii="微软雅黑 Light" w:eastAsia="微软雅黑 Light" w:hAnsi="微软雅黑 Light" w:cs="Times New Roman" w:hint="eastAsia"/>
                            <w:color w:val="000000"/>
                            <w:szCs w:val="21"/>
                          </w:rPr>
                          <w:t>，</w:t>
                        </w:r>
                        <w:proofErr w:type="gramStart"/>
                        <w:r w:rsidR="00CB424B" w:rsidRPr="00CB424B">
                          <w:rPr>
                            <w:rFonts w:ascii="微软雅黑 Light" w:eastAsia="微软雅黑 Light" w:hAnsi="微软雅黑 Light" w:cs="Times New Roman" w:hint="eastAsia"/>
                            <w:color w:val="000000"/>
                            <w:szCs w:val="21"/>
                          </w:rPr>
                          <w:t>通过</w:t>
                        </w:r>
                        <w:r w:rsidR="009532B7">
                          <w:rPr>
                            <w:rFonts w:ascii="微软雅黑 Light" w:eastAsia="微软雅黑 Light" w:hAnsi="微软雅黑 Light" w:cs="Times New Roman" w:hint="eastAsia"/>
                            <w:color w:val="000000"/>
                            <w:szCs w:val="21"/>
                          </w:rPr>
                          <w:t>单例</w:t>
                        </w:r>
                        <w:proofErr w:type="gramEnd"/>
                        <w:r w:rsidR="00CB424B" w:rsidRPr="00CB424B">
                          <w:rPr>
                            <w:rFonts w:ascii="微软雅黑 Light" w:eastAsia="微软雅黑 Light" w:hAnsi="微软雅黑 Light" w:cs="Times New Roman" w:hint="eastAsia"/>
                            <w:color w:val="000000"/>
                            <w:szCs w:val="21"/>
                          </w:rPr>
                          <w:t>Manger对协议模块集中管理，保持界面与业务逻辑的分离</w:t>
                        </w:r>
                      </w:p>
                      <w:p w14:paraId="2BBB52B8" w14:textId="6926361E" w:rsidR="00DC125E" w:rsidRPr="007C5982" w:rsidRDefault="00DC125E" w:rsidP="007C5982">
                        <w:pPr>
                          <w:spacing w:line="240" w:lineRule="atLeast"/>
                          <w:ind w:left="735" w:hangingChars="350" w:hanging="735"/>
                          <w:rPr>
                            <w:rFonts w:ascii="微软雅黑 Light" w:eastAsia="微软雅黑 Light" w:hAnsi="微软雅黑 Light" w:cs="Times New Roman" w:hint="eastAsia"/>
                            <w:color w:val="000000"/>
                            <w:szCs w:val="21"/>
                          </w:rPr>
                        </w:pPr>
                      </w:p>
                    </w:txbxContent>
                  </v:textbox>
                </v:shape>
                <v:group id="组合 15" o:spid="_x0000_s1046" style="position:absolute;left:5232;top:16606;width:62826;height:26686" coordorigin="5232,16606" coordsize="62825,26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文本框 2" o:spid="_x0000_s1047" type="#_x0000_t202" style="position:absolute;left:5651;top:16606;width:949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337A90DC" w14:textId="36F7D417" w:rsidR="00F27812" w:rsidRDefault="009D7CC9">
                          <w:pPr>
                            <w:spacing w:line="360" w:lineRule="exact"/>
                            <w:jc w:val="distribute"/>
                            <w:rPr>
                              <w:rFonts w:hint="eastAsia"/>
                              <w:kern w:val="0"/>
                              <w:sz w:val="24"/>
                              <w:szCs w:val="24"/>
                            </w:rPr>
                          </w:pPr>
                          <w:r>
                            <w:rPr>
                              <w:rFonts w:ascii="微软雅黑" w:eastAsia="微软雅黑" w:hAnsi="微软雅黑" w:cs="Times New Roman" w:hint="eastAsia"/>
                              <w:b/>
                              <w:bCs/>
                              <w:color w:val="5883A2"/>
                              <w:sz w:val="26"/>
                              <w:szCs w:val="26"/>
                            </w:rPr>
                            <w:t>个人技能</w:t>
                          </w:r>
                        </w:p>
                      </w:txbxContent>
                    </v:textbox>
                  </v:shape>
                  <v:shape id="文本框 2" o:spid="_x0000_s1048" type="#_x0000_t202" style="position:absolute;left:5232;top:39997;width:949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BF62ED4" w14:textId="0C4AFD0B" w:rsidR="00F27812" w:rsidRDefault="00AC01B4">
                          <w:pPr>
                            <w:spacing w:line="360" w:lineRule="exact"/>
                            <w:jc w:val="distribute"/>
                            <w:rPr>
                              <w:rFonts w:hint="eastAsia"/>
                              <w:kern w:val="0"/>
                              <w:sz w:val="24"/>
                              <w:szCs w:val="24"/>
                            </w:rPr>
                          </w:pPr>
                          <w:r>
                            <w:rPr>
                              <w:rFonts w:ascii="微软雅黑" w:eastAsia="微软雅黑" w:hAnsi="微软雅黑" w:cs="Times New Roman" w:hint="eastAsia"/>
                              <w:b/>
                              <w:bCs/>
                              <w:color w:val="5883A2"/>
                              <w:sz w:val="26"/>
                              <w:szCs w:val="26"/>
                            </w:rPr>
                            <w:t>实习</w:t>
                          </w:r>
                          <w:r w:rsidR="00AC1DB7">
                            <w:rPr>
                              <w:rFonts w:ascii="微软雅黑" w:eastAsia="微软雅黑" w:hAnsi="微软雅黑" w:cs="Times New Roman" w:hint="eastAsia"/>
                              <w:b/>
                              <w:bCs/>
                              <w:color w:val="5883A2"/>
                              <w:sz w:val="26"/>
                              <w:szCs w:val="26"/>
                            </w:rPr>
                            <w:t>经历</w:t>
                          </w:r>
                        </w:p>
                      </w:txbxContent>
                    </v:textbox>
                  </v:shape>
                  <v:shape id="文本框 2" o:spid="_x0000_s1049" type="#_x0000_t202" style="position:absolute;left:46632;top:39997;width:21426;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" filled="f" stroked="f">
                    <v:textbox>
                      <w:txbxContent>
                        <w:p w14:paraId="2E1976EA" w14:textId="43479655" w:rsidR="00C26F8D" w:rsidRPr="00B253C0" w:rsidRDefault="00C26F8D" w:rsidP="00B253C0">
                          <w:pPr>
                            <w:spacing w:line="360" w:lineRule="exact"/>
                            <w:jc w:val="left"/>
                            <w:rPr>
                              <w:rFonts w:hint="eastAsia"/>
                              <w:kern w:val="0"/>
                              <w:sz w:val="24"/>
                              <w:szCs w:val="24"/>
                            </w:rPr>
                          </w:pPr>
                          <w:r w:rsidRPr="00B253C0">
                            <w:rPr>
                              <w:rFonts w:ascii="微软雅黑" w:eastAsia="微软雅黑" w:hAnsi="微软雅黑" w:cs="Times New Roman" w:hint="eastAsia"/>
                              <w:color w:val="5883A2"/>
                              <w:sz w:val="26"/>
                              <w:szCs w:val="26"/>
                            </w:rPr>
                            <w:t>四川网达科技有限公司</w:t>
                          </w:r>
                        </w:p>
                      </w:txbxContent>
                    </v:textbox>
                  </v:shape>
                </v:group>
                <v:group id="组合 16" o:spid="_x0000_s1050" style="position:absolute;left:66744;top:16518;width:3763;height:26398" coordorigin="66744,16518" coordsize="3763,2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49" o:spid="_x0000_s1051" style="position:absolute;left:66744;top:16518;width:3763;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LowwAAANsAAAAPAAAAZHJzL2Rvd25yZXYueG1sRI9BawIx&#10;FITvgv8hvEJvmm0p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nl2S6MMAAADbAAAADwAA&#10;AAAAAAAAAAAAAAAHAgAAZHJzL2Rvd25yZXYueG1sUEsFBgAAAAADAAMAtwAAAPcCAAAAAA==&#10;" filled="f" stroked="f" strokeweight="1pt"/>
                  <v:rect id="矩形 50" o:spid="_x0000_s1052" style="position:absolute;left:66795;top:39906;width:3591;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group>
                <v:group id="组合 17" o:spid="_x0000_s1053" style="position:absolute;left:67543;top:20370;width:2702;height:21947" coordorigin="67543,20370" coordsize="2701,2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mortarboard_245998" o:spid="_x0000_s1054" style="position:absolute;left:68065;top:20370;width:2180;height:1559;visibility:visible;mso-wrap-style:square;v-text-anchor:top" coordsize="599101,42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" path="m140092,241969r133373,42966c282070,287799,290674,288873,299637,288873v9322,,17927,-1074,26532,-3938l459541,241969r,116366c459541,387337,388553,411326,300355,411326v-88557,,-160263,-23273,-160263,-52633l140092,241969xm299640,73036v-34418,,-62025,14679,-62025,33296c237615,118862,250880,129603,270241,135331v8605,2864,19002,4297,29399,4297c310396,139628,320793,137837,329398,135331v19002,-5728,31909,-16469,32626,-28999c362024,87715,334059,73036,299640,73036xm299640,v2868,,5737,358,8605,1432l579292,88789v26531,7876,26531,45826,-717,54419l458468,181874,307528,230564v-2868,716,-5737,1432,-8605,1432c296055,231996,293187,231280,290319,230564l139020,181874,99940,168985r,30074l99940,229132r,175072c99940,417450,89543,428191,75919,428191v-13266,,-23663,-10741,-23663,-23987l52256,213737r,-30073l52256,153590,19630,143208v-26173,-8593,-26173,-46543,,-54419l291036,1432c293904,358,296772,,299640,xe" stroked="f">
                    <v:path arrowok="t" o:connecttype="custom" o:connectlocs="50987,88065;99528,103702;109053,105135;118709,103702;167250,88065;167250,130416;109314,149702;50987,130546;109054,26581;86480,38700;98354,49254;109054,50818;119885,49254;131759,38700;109054,26581;109054,0;112186,521;210834,32315;210573,52121;166860,66193;111925,83914;108793,84435;105662,83914;50596,66193;36373,61502;36373,72447;36373,83393;36373,147110;27631,155840;19019,147110;19019,77790;19019,66844;19019,55899;7144,52121;7144,32315;105923,521;109054,0" o:connectangles="0,0,0,0,0,0,0,0,0,0,0,0,0,0,0,0,0,0,0,0,0,0,0,0,0,0,0,0,0,0,0,0,0,0,0,0,0"/>
                    <o:lock v:ext="edit" aspectratio="t"/>
                  </v:shape>
                  <v:shape id="briefcase_285749" o:spid="_x0000_s1055" style="position:absolute;left:67543;top:40640;width:1883;height:1677;visibility:visible;mso-wrap-style:square;v-text-anchor:top" coordsize="607639,54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" path="m,311547r24655,l49309,311547r180592,l229901,336075v,13597,11037,24617,24654,24617l353084,360692v13618,,24655,-11020,24655,-24617l377739,311547r180591,l582985,311547r24654,l607639,516479v,13597,-11036,24617,-24654,24617l24655,541096c11037,541096,,530076,,516479l,311547xm229901,49237r,49149l377739,98386r,-49149l229901,49237xm205246,l402304,v13618,,24655,11021,24655,24619l426959,98386r34267,c464608,88876,473686,82033,484456,82033r49220,c544445,82033,553524,88876,556906,98386r26079,c596603,98386,607639,109406,607639,123004r,139358l582985,262362r-24655,l377739,262362r,-24619c377739,224145,366702,213214,353084,213214r-98529,c240938,213214,229901,224145,229901,237743r,24619l49309,262362r-24654,l,262362,,123004c,109406,11037,98386,24655,98386r26078,c54115,88876,63194,82033,73875,82033r49309,c133864,82033,142943,88876,146325,98386r34356,l180681,24619c180681,11021,191629,,205246,xe" stroked="f">
                    <v:path arrowok="t" o:connecttype="custom" o:connectlocs="0,96528;7639,96528;15278,96528;71231,96528;71231,104128;78870,111755;109398,111755;117037,104128;117037,96528;172990,96528;180629,96528;188268,96528;188268,160024;180629,167651;7639,167651;0,160024;71231,15255;71231,30484;117037,30484;117037,15255;63592,0;124648,0;132287,7628;132287,30484;142904,30484;150102,25417;165352,25417;172549,30484;180629,30484;188268,38111;188268,81289;180629,81289;172990,81289;117037,81289;117037,73661;109398,66061;78870,66061;71231,73661;71231,81289;15278,81289;7639,81289;0,81289;0,38111;7639,30484;15719,30484;22889,25417;38167,25417;45337,30484;55981,30484;55981,7628;63592,0" o:connectangles="0,0,0,0,0,0,0,0,0,0,0,0,0,0,0,0,0,0,0,0,0,0,0,0,0,0,0,0,0,0,0,0,0,0,0,0,0,0,0,0,0,0,0,0,0,0,0,0,0,0,0"/>
                    <o:lock v:ext="edit" aspectratio="t"/>
                  </v:shape>
                </v:group>
                <v:group id="组合 18" o:spid="_x0000_s1056" style="position:absolute;left:4223;top:16656;width:766;height:26260" coordorigin="4223,16656" coordsize="765,26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矩形 39" o:spid="_x0000_s1057" style="position:absolute;left:4414;top:16656;width:575;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矩形 40" o:spid="_x0000_s1058" style="position:absolute;left:4223;top:39907;width:575;height:3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v:group>
              </v:group>
            </w:pict>
          </mc:Fallback>
        </mc:AlternateContent>
      </w:r>
      <w:r w:rsidR="00521A2A" w:rsidRPr="007011F0">
        <w:rPr>
          <w:noProof/>
        </w:rPr>
        <w:drawing>
          <wp:anchor distT="0" distB="0" distL="114300" distR="114300" simplePos="0" relativeHeight="251658240" behindDoc="0" locked="0" layoutInCell="1" allowOverlap="1" wp14:anchorId="339F35F1" wp14:editId="5A45383C">
            <wp:simplePos x="0" y="0"/>
            <wp:positionH relativeFrom="column">
              <wp:posOffset>5546014</wp:posOffset>
            </wp:positionH>
            <wp:positionV relativeFrom="paragraph">
              <wp:posOffset>83693</wp:posOffset>
            </wp:positionV>
            <wp:extent cx="1003935" cy="1402715"/>
            <wp:effectExtent l="0" t="0" r="5715" b="6985"/>
            <wp:wrapSquare wrapText="bothSides"/>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003935" cy="1402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B28ED" w14:textId="46A029B1" w:rsidR="00F27812" w:rsidRDefault="00647F19">
      <w:pPr>
        <w:rPr>
          <w:rFonts w:hint="eastAsia"/>
        </w:rPr>
      </w:pPr>
      <w:r>
        <w:rPr>
          <w:noProof/>
        </w:rPr>
        <mc:AlternateContent>
          <mc:Choice Requires="wps">
            <w:drawing>
              <wp:anchor distT="0" distB="0" distL="114300" distR="114300" simplePos="0" relativeHeight="251665408" behindDoc="0" locked="0" layoutInCell="1" allowOverlap="1" wp14:anchorId="342416D4" wp14:editId="2C8B333C">
                <wp:simplePos x="0" y="0"/>
                <wp:positionH relativeFrom="column">
                  <wp:posOffset>-27160</wp:posOffset>
                </wp:positionH>
                <wp:positionV relativeFrom="paragraph">
                  <wp:posOffset>124334</wp:posOffset>
                </wp:positionV>
                <wp:extent cx="57488" cy="395861"/>
                <wp:effectExtent l="0" t="0" r="0" b="0"/>
                <wp:wrapNone/>
                <wp:docPr id="648266828" name="矩形 1"/>
                <wp:cNvGraphicFramePr/>
                <a:graphic xmlns:a="http://schemas.openxmlformats.org/drawingml/2006/main">
                  <a:graphicData uri="http://schemas.microsoft.com/office/word/2010/wordprocessingShape">
                    <wps:wsp>
                      <wps:cNvSpPr/>
                      <wps:spPr>
                        <a:xfrm>
                          <a:off x="0" y="0"/>
                          <a:ext cx="57488" cy="395861"/>
                        </a:xfrm>
                        <a:prstGeom prst="rect">
                          <a:avLst/>
                        </a:prstGeom>
                        <a:grpFill/>
                        <a:ln w="12700" cap="flat" cmpd="sng" algn="ctr">
                          <a:noFill/>
                          <a:prstDash val="solid"/>
                          <a:miter lim="800000"/>
                        </a:ln>
                        <a:effectLst/>
                      </wps:spPr>
                      <wps:bodyPr rtlCol="0" anchor="ctr"/>
                    </wps:wsp>
                  </a:graphicData>
                </a:graphic>
              </wp:anchor>
            </w:drawing>
          </mc:Choice>
          <mc:Fallback>
            <w:pict>
              <v:rect w14:anchorId="6B50FF13" id="矩形 1" o:spid="_x0000_s1026" style="position:absolute;margin-left:-2.15pt;margin-top:9.8pt;width:4.55pt;height:31.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" filled="f" stroked="f" strokeweight="1pt"/>
            </w:pict>
          </mc:Fallback>
        </mc:AlternateContent>
      </w:r>
    </w:p>
    <w:p w14:paraId="431DF7C5" w14:textId="4FB2AC98" w:rsidR="00F27812" w:rsidRDefault="00F27812">
      <w:pPr>
        <w:rPr>
          <w:rFonts w:hint="eastAsia"/>
        </w:rPr>
      </w:pPr>
    </w:p>
    <w:p w14:paraId="6FB71B14" w14:textId="4A33A02D" w:rsidR="00F27812" w:rsidRDefault="00F27812">
      <w:pPr>
        <w:rPr>
          <w:rFonts w:hint="eastAsia"/>
        </w:rPr>
      </w:pPr>
    </w:p>
    <w:p w14:paraId="0173E734" w14:textId="6E4D890C" w:rsidR="008E7274" w:rsidRDefault="00AC1DB7" w:rsidP="000979C6">
      <w:pPr>
        <w:tabs>
          <w:tab w:val="left" w:pos="9435"/>
        </w:tabs>
        <w:rPr>
          <w:rFonts w:ascii="微软雅黑 Light" w:eastAsia="微软雅黑 Light" w:hAnsi="微软雅黑 Light" w:cs="Times New Roman" w:hint="eastAsia"/>
          <w:color w:val="000000"/>
          <w:szCs w:val="21"/>
        </w:rPr>
      </w:pPr>
      <w:r w:rsidRPr="00E22D66">
        <w:rPr>
          <w:rFonts w:ascii="微软雅黑 Light" w:eastAsia="微软雅黑 Light" w:hAnsi="微软雅黑 Light" w:cs="Times New Roman"/>
          <w:color w:val="000000"/>
          <w:szCs w:val="21"/>
        </w:rPr>
        <w:tab/>
      </w:r>
    </w:p>
    <w:p w14:paraId="6A28A341" w14:textId="4BC77103" w:rsidR="008E7274" w:rsidRDefault="008E7274" w:rsidP="008E7274">
      <w:pPr>
        <w:tabs>
          <w:tab w:val="left" w:pos="9642"/>
        </w:tabs>
        <w:ind w:firstLineChars="900" w:firstLine="1890"/>
        <w:rPr>
          <w:rFonts w:ascii="微软雅黑 Light" w:eastAsia="微软雅黑 Light" w:hAnsi="微软雅黑 Light" w:cs="Times New Roman" w:hint="eastAsia"/>
          <w:color w:val="000000"/>
          <w:szCs w:val="21"/>
        </w:rPr>
      </w:pPr>
    </w:p>
    <w:p w14:paraId="498809ED" w14:textId="3D475D60" w:rsidR="008E7274" w:rsidRDefault="00521A2A" w:rsidP="008E7274">
      <w:pPr>
        <w:tabs>
          <w:tab w:val="left" w:pos="9642"/>
        </w:tabs>
        <w:ind w:firstLineChars="900" w:firstLine="1890"/>
        <w:rPr>
          <w:rFonts w:ascii="微软雅黑 Light" w:eastAsia="微软雅黑 Light" w:hAnsi="微软雅黑 Light" w:cs="Times New Roman" w:hint="eastAsia"/>
          <w:color w:val="000000"/>
          <w:szCs w:val="21"/>
        </w:rPr>
      </w:pPr>
      <w:r>
        <w:rPr>
          <w:noProof/>
        </w:rPr>
        <mc:AlternateContent>
          <mc:Choice Requires="wps">
            <w:drawing>
              <wp:anchor distT="0" distB="0" distL="114300" distR="114300" simplePos="0" relativeHeight="251669504" behindDoc="0" locked="0" layoutInCell="1" allowOverlap="1" wp14:anchorId="412F31D3" wp14:editId="7819259A">
                <wp:simplePos x="0" y="0"/>
                <wp:positionH relativeFrom="column">
                  <wp:posOffset>6736977</wp:posOffset>
                </wp:positionH>
                <wp:positionV relativeFrom="paragraph">
                  <wp:posOffset>224607</wp:posOffset>
                </wp:positionV>
                <wp:extent cx="217805" cy="204470"/>
                <wp:effectExtent l="0" t="0" r="0" b="0"/>
                <wp:wrapNone/>
                <wp:docPr id="476639329" name="mortarboard_2459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17805" cy="204470"/>
                        </a:xfrm>
                        <a:custGeom>
                          <a:avLst/>
                          <a:gdLst>
                            <a:gd name="connsiteX0" fmla="*/ 140092 w 599101"/>
                            <a:gd name="connsiteY0" fmla="*/ 241969 h 428191"/>
                            <a:gd name="connsiteX1" fmla="*/ 273465 w 599101"/>
                            <a:gd name="connsiteY1" fmla="*/ 284935 h 428191"/>
                            <a:gd name="connsiteX2" fmla="*/ 299637 w 599101"/>
                            <a:gd name="connsiteY2" fmla="*/ 288873 h 428191"/>
                            <a:gd name="connsiteX3" fmla="*/ 326169 w 599101"/>
                            <a:gd name="connsiteY3" fmla="*/ 284935 h 428191"/>
                            <a:gd name="connsiteX4" fmla="*/ 459541 w 599101"/>
                            <a:gd name="connsiteY4" fmla="*/ 241969 h 428191"/>
                            <a:gd name="connsiteX5" fmla="*/ 459541 w 599101"/>
                            <a:gd name="connsiteY5" fmla="*/ 358335 h 428191"/>
                            <a:gd name="connsiteX6" fmla="*/ 300355 w 599101"/>
                            <a:gd name="connsiteY6" fmla="*/ 411326 h 428191"/>
                            <a:gd name="connsiteX7" fmla="*/ 140092 w 599101"/>
                            <a:gd name="connsiteY7" fmla="*/ 358693 h 428191"/>
                            <a:gd name="connsiteX8" fmla="*/ 299640 w 599101"/>
                            <a:gd name="connsiteY8" fmla="*/ 73036 h 428191"/>
                            <a:gd name="connsiteX9" fmla="*/ 237615 w 599101"/>
                            <a:gd name="connsiteY9" fmla="*/ 106332 h 428191"/>
                            <a:gd name="connsiteX10" fmla="*/ 270241 w 599101"/>
                            <a:gd name="connsiteY10" fmla="*/ 135331 h 428191"/>
                            <a:gd name="connsiteX11" fmla="*/ 299640 w 599101"/>
                            <a:gd name="connsiteY11" fmla="*/ 139628 h 428191"/>
                            <a:gd name="connsiteX12" fmla="*/ 329398 w 599101"/>
                            <a:gd name="connsiteY12" fmla="*/ 135331 h 428191"/>
                            <a:gd name="connsiteX13" fmla="*/ 362024 w 599101"/>
                            <a:gd name="connsiteY13" fmla="*/ 106332 h 428191"/>
                            <a:gd name="connsiteX14" fmla="*/ 299640 w 599101"/>
                            <a:gd name="connsiteY14" fmla="*/ 73036 h 428191"/>
                            <a:gd name="connsiteX15" fmla="*/ 299640 w 599101"/>
                            <a:gd name="connsiteY15" fmla="*/ 0 h 428191"/>
                            <a:gd name="connsiteX16" fmla="*/ 308245 w 599101"/>
                            <a:gd name="connsiteY16" fmla="*/ 1432 h 428191"/>
                            <a:gd name="connsiteX17" fmla="*/ 579292 w 599101"/>
                            <a:gd name="connsiteY17" fmla="*/ 88789 h 428191"/>
                            <a:gd name="connsiteX18" fmla="*/ 578575 w 599101"/>
                            <a:gd name="connsiteY18" fmla="*/ 143208 h 428191"/>
                            <a:gd name="connsiteX19" fmla="*/ 458468 w 599101"/>
                            <a:gd name="connsiteY19" fmla="*/ 181874 h 428191"/>
                            <a:gd name="connsiteX20" fmla="*/ 307528 w 599101"/>
                            <a:gd name="connsiteY20" fmla="*/ 230564 h 428191"/>
                            <a:gd name="connsiteX21" fmla="*/ 298923 w 599101"/>
                            <a:gd name="connsiteY21" fmla="*/ 231996 h 428191"/>
                            <a:gd name="connsiteX22" fmla="*/ 290319 w 599101"/>
                            <a:gd name="connsiteY22" fmla="*/ 230564 h 428191"/>
                            <a:gd name="connsiteX23" fmla="*/ 139020 w 599101"/>
                            <a:gd name="connsiteY23" fmla="*/ 181874 h 428191"/>
                            <a:gd name="connsiteX24" fmla="*/ 99940 w 599101"/>
                            <a:gd name="connsiteY24" fmla="*/ 168985 h 428191"/>
                            <a:gd name="connsiteX25" fmla="*/ 99940 w 599101"/>
                            <a:gd name="connsiteY25" fmla="*/ 199059 h 428191"/>
                            <a:gd name="connsiteX26" fmla="*/ 99940 w 599101"/>
                            <a:gd name="connsiteY26" fmla="*/ 229132 h 428191"/>
                            <a:gd name="connsiteX27" fmla="*/ 99940 w 599101"/>
                            <a:gd name="connsiteY27" fmla="*/ 404204 h 428191"/>
                            <a:gd name="connsiteX28" fmla="*/ 75919 w 599101"/>
                            <a:gd name="connsiteY28" fmla="*/ 428191 h 428191"/>
                            <a:gd name="connsiteX29" fmla="*/ 52256 w 599101"/>
                            <a:gd name="connsiteY29" fmla="*/ 404204 h 428191"/>
                            <a:gd name="connsiteX30" fmla="*/ 52256 w 599101"/>
                            <a:gd name="connsiteY30" fmla="*/ 213737 h 428191"/>
                            <a:gd name="connsiteX31" fmla="*/ 52256 w 599101"/>
                            <a:gd name="connsiteY31" fmla="*/ 183664 h 428191"/>
                            <a:gd name="connsiteX32" fmla="*/ 52256 w 599101"/>
                            <a:gd name="connsiteY32" fmla="*/ 153590 h 428191"/>
                            <a:gd name="connsiteX33" fmla="*/ 19630 w 599101"/>
                            <a:gd name="connsiteY33" fmla="*/ 143208 h 428191"/>
                            <a:gd name="connsiteX34" fmla="*/ 19630 w 599101"/>
                            <a:gd name="connsiteY34" fmla="*/ 88789 h 428191"/>
                            <a:gd name="connsiteX35" fmla="*/ 291036 w 599101"/>
                            <a:gd name="connsiteY35" fmla="*/ 1432 h 428191"/>
                            <a:gd name="connsiteX36" fmla="*/ 299640 w 599101"/>
                            <a:gd name="connsiteY36" fmla="*/ 0 h 428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599101" h="428191">
                              <a:moveTo>
                                <a:pt x="140092" y="241969"/>
                              </a:moveTo>
                              <a:lnTo>
                                <a:pt x="273465" y="284935"/>
                              </a:lnTo>
                              <a:cubicBezTo>
                                <a:pt x="282070" y="287799"/>
                                <a:pt x="290674" y="288873"/>
                                <a:pt x="299637" y="288873"/>
                              </a:cubicBezTo>
                              <a:cubicBezTo>
                                <a:pt x="308959" y="288873"/>
                                <a:pt x="317564" y="287799"/>
                                <a:pt x="326169" y="284935"/>
                              </a:cubicBezTo>
                              <a:lnTo>
                                <a:pt x="459541" y="241969"/>
                              </a:lnTo>
                              <a:lnTo>
                                <a:pt x="459541" y="358335"/>
                              </a:lnTo>
                              <a:cubicBezTo>
                                <a:pt x="459541" y="387337"/>
                                <a:pt x="388553" y="411326"/>
                                <a:pt x="300355" y="411326"/>
                              </a:cubicBezTo>
                              <a:cubicBezTo>
                                <a:pt x="211798" y="411326"/>
                                <a:pt x="140092" y="388053"/>
                                <a:pt x="140092" y="358693"/>
                              </a:cubicBezTo>
                              <a:close/>
                              <a:moveTo>
                                <a:pt x="299640" y="73036"/>
                              </a:moveTo>
                              <a:cubicBezTo>
                                <a:pt x="265222" y="73036"/>
                                <a:pt x="237615" y="87715"/>
                                <a:pt x="237615" y="106332"/>
                              </a:cubicBezTo>
                              <a:cubicBezTo>
                                <a:pt x="237615" y="118862"/>
                                <a:pt x="250880" y="129603"/>
                                <a:pt x="270241" y="135331"/>
                              </a:cubicBezTo>
                              <a:cubicBezTo>
                                <a:pt x="278846" y="138195"/>
                                <a:pt x="289243" y="139628"/>
                                <a:pt x="299640" y="139628"/>
                              </a:cubicBezTo>
                              <a:cubicBezTo>
                                <a:pt x="310396" y="139628"/>
                                <a:pt x="320793" y="137837"/>
                                <a:pt x="329398" y="135331"/>
                              </a:cubicBezTo>
                              <a:cubicBezTo>
                                <a:pt x="348400" y="129603"/>
                                <a:pt x="361307" y="118862"/>
                                <a:pt x="362024" y="106332"/>
                              </a:cubicBezTo>
                              <a:cubicBezTo>
                                <a:pt x="362024" y="87715"/>
                                <a:pt x="334059" y="73036"/>
                                <a:pt x="299640" y="73036"/>
                              </a:cubicBezTo>
                              <a:close/>
                              <a:moveTo>
                                <a:pt x="299640" y="0"/>
                              </a:moveTo>
                              <a:cubicBezTo>
                                <a:pt x="302508" y="0"/>
                                <a:pt x="305377" y="358"/>
                                <a:pt x="308245" y="1432"/>
                              </a:cubicBezTo>
                              <a:lnTo>
                                <a:pt x="579292" y="88789"/>
                              </a:lnTo>
                              <a:cubicBezTo>
                                <a:pt x="605823" y="96665"/>
                                <a:pt x="605823" y="134615"/>
                                <a:pt x="578575" y="143208"/>
                              </a:cubicBezTo>
                              <a:lnTo>
                                <a:pt x="458468" y="181874"/>
                              </a:lnTo>
                              <a:lnTo>
                                <a:pt x="307528" y="230564"/>
                              </a:lnTo>
                              <a:cubicBezTo>
                                <a:pt x="304660" y="231280"/>
                                <a:pt x="301791" y="231996"/>
                                <a:pt x="298923" y="231996"/>
                              </a:cubicBezTo>
                              <a:cubicBezTo>
                                <a:pt x="296055" y="231996"/>
                                <a:pt x="293187" y="231280"/>
                                <a:pt x="290319" y="230564"/>
                              </a:cubicBezTo>
                              <a:lnTo>
                                <a:pt x="139020" y="181874"/>
                              </a:lnTo>
                              <a:lnTo>
                                <a:pt x="99940" y="168985"/>
                              </a:lnTo>
                              <a:lnTo>
                                <a:pt x="99940" y="199059"/>
                              </a:lnTo>
                              <a:lnTo>
                                <a:pt x="99940" y="229132"/>
                              </a:lnTo>
                              <a:lnTo>
                                <a:pt x="99940" y="404204"/>
                              </a:lnTo>
                              <a:cubicBezTo>
                                <a:pt x="99940" y="417450"/>
                                <a:pt x="89543" y="428191"/>
                                <a:pt x="75919" y="428191"/>
                              </a:cubicBezTo>
                              <a:cubicBezTo>
                                <a:pt x="62653" y="428191"/>
                                <a:pt x="52256" y="417450"/>
                                <a:pt x="52256" y="404204"/>
                              </a:cubicBezTo>
                              <a:lnTo>
                                <a:pt x="52256" y="213737"/>
                              </a:lnTo>
                              <a:lnTo>
                                <a:pt x="52256" y="183664"/>
                              </a:lnTo>
                              <a:lnTo>
                                <a:pt x="52256" y="153590"/>
                              </a:lnTo>
                              <a:lnTo>
                                <a:pt x="19630" y="143208"/>
                              </a:lnTo>
                              <a:cubicBezTo>
                                <a:pt x="-6543" y="134615"/>
                                <a:pt x="-6543" y="96665"/>
                                <a:pt x="19630" y="88789"/>
                              </a:cubicBezTo>
                              <a:lnTo>
                                <a:pt x="291036" y="1432"/>
                              </a:lnTo>
                              <a:cubicBezTo>
                                <a:pt x="293904" y="358"/>
                                <a:pt x="296772" y="0"/>
                                <a:pt x="299640" y="0"/>
                              </a:cubicBezTo>
                              <a:close/>
                            </a:path>
                          </a:pathLst>
                        </a:custGeom>
                        <a:solidFill>
                          <a:srgbClr val="FFFFFF"/>
                        </a:solidFill>
                        <a:ln>
                          <a:noFill/>
                        </a:ln>
                      </wps:spPr>
                      <wps:bodyPr/>
                    </wps:wsp>
                  </a:graphicData>
                </a:graphic>
              </wp:anchor>
            </w:drawing>
          </mc:Choice>
          <mc:Fallback>
            <w:pict>
              <v:shape w14:anchorId="367B295C" id="mortarboard_245998" o:spid="_x0000_s1026" style="position:absolute;margin-left:530.45pt;margin-top:17.7pt;width:17.15pt;height:16.1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599101,42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" path="m140092,241969r133373,42966c282070,287799,290674,288873,299637,288873v9322,,17927,-1074,26532,-3938l459541,241969r,116366c459541,387337,388553,411326,300355,411326v-88557,,-160263,-23273,-160263,-52633l140092,241969xm299640,73036v-34418,,-62025,14679,-62025,33296c237615,118862,250880,129603,270241,135331v8605,2864,19002,4297,29399,4297c310396,139628,320793,137837,329398,135331v19002,-5728,31909,-16469,32626,-28999c362024,87715,334059,73036,299640,73036xm299640,v2868,,5737,358,8605,1432l579292,88789v26531,7876,26531,45826,-717,54419l458468,181874,307528,230564v-2868,716,-5737,1432,-8605,1432c296055,231996,293187,231280,290319,230564l139020,181874,99940,168985r,30074l99940,229132r,175072c99940,417450,89543,428191,75919,428191v-13266,,-23663,-10741,-23663,-23987l52256,213737r,-30073l52256,153590,19630,143208v-26173,-8593,-26173,-46543,,-54419l291036,1432c293904,358,296772,,299640,xe" stroked="f">
                <v:path arrowok="t" o:connecttype="custom" o:connectlocs="50931,115545;99419,136062;108934,137943;118580,136062;167068,115545;167068,171112;109195,196417;50931,171283;108935,34876;86386,50776;98247,64623;108935,66675;119754,64623;131615,50776;108935,34876;108935,0;112063,684;210603,42399;210343,68385;166677,86849;111803,110099;108674,110783;105546,110099;50541,86849;36333,80694;36333,95055;36333,109415;36333,193016;27601,204470;18998,193016;18998,102064;18998,87703;18998,73342;7137,68385;7137,42399;105807,684;108935,0" o:connectangles="0,0,0,0,0,0,0,0,0,0,0,0,0,0,0,0,0,0,0,0,0,0,0,0,0,0,0,0,0,0,0,0,0,0,0,0,0"/>
                <o:lock v:ext="edit" aspectratio="t"/>
              </v:shape>
            </w:pict>
          </mc:Fallback>
        </mc:AlternateContent>
      </w:r>
    </w:p>
    <w:p w14:paraId="07FA8D49" w14:textId="497DBAA5" w:rsidR="008E7274" w:rsidRDefault="00F247B5" w:rsidP="008E7274">
      <w:pPr>
        <w:tabs>
          <w:tab w:val="left" w:pos="9642"/>
        </w:tabs>
        <w:ind w:firstLineChars="900" w:firstLine="1890"/>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 </w:t>
      </w:r>
      <w:r>
        <w:rPr>
          <w:rFonts w:ascii="微软雅黑 Light" w:eastAsia="微软雅黑 Light" w:hAnsi="微软雅黑 Light" w:cs="Times New Roman"/>
          <w:color w:val="000000"/>
          <w:szCs w:val="21"/>
        </w:rPr>
        <w:t xml:space="preserve">                    </w:t>
      </w:r>
    </w:p>
    <w:p w14:paraId="71EDF61F" w14:textId="60D62BC5" w:rsidR="008E7274" w:rsidRDefault="008E7274" w:rsidP="008E7274">
      <w:pPr>
        <w:tabs>
          <w:tab w:val="left" w:pos="9642"/>
        </w:tabs>
        <w:ind w:firstLineChars="900" w:firstLine="1890"/>
        <w:rPr>
          <w:rFonts w:ascii="微软雅黑 Light" w:eastAsia="微软雅黑 Light" w:hAnsi="微软雅黑 Light" w:cs="Times New Roman" w:hint="eastAsia"/>
          <w:color w:val="000000"/>
          <w:szCs w:val="21"/>
        </w:rPr>
      </w:pPr>
    </w:p>
    <w:p w14:paraId="01A74ADC" w14:textId="13464C11" w:rsidR="008E7274" w:rsidRDefault="008E7274" w:rsidP="008E7274">
      <w:pPr>
        <w:tabs>
          <w:tab w:val="left" w:pos="9642"/>
        </w:tabs>
        <w:rPr>
          <w:rFonts w:ascii="微软雅黑 Light" w:eastAsia="微软雅黑 Light" w:hAnsi="微软雅黑 Light" w:cs="Times New Roman" w:hint="eastAsia"/>
          <w:color w:val="000000"/>
          <w:szCs w:val="21"/>
        </w:rPr>
      </w:pPr>
    </w:p>
    <w:p w14:paraId="4D91F4EA" w14:textId="0B5BDA19" w:rsidR="008E7274" w:rsidRDefault="008E7274" w:rsidP="008E7274">
      <w:pPr>
        <w:tabs>
          <w:tab w:val="left" w:pos="9642"/>
        </w:tabs>
        <w:rPr>
          <w:rFonts w:ascii="微软雅黑 Light" w:eastAsia="微软雅黑 Light" w:hAnsi="微软雅黑 Light" w:cs="Times New Roman" w:hint="eastAsia"/>
          <w:color w:val="000000"/>
          <w:szCs w:val="21"/>
        </w:rPr>
      </w:pPr>
    </w:p>
    <w:p w14:paraId="4AEBC513" w14:textId="045EEC37" w:rsidR="008E7274" w:rsidRDefault="008E7274" w:rsidP="008E7274">
      <w:pPr>
        <w:tabs>
          <w:tab w:val="left" w:pos="9642"/>
        </w:tabs>
        <w:ind w:firstLineChars="900" w:firstLine="1890"/>
        <w:rPr>
          <w:rFonts w:ascii="微软雅黑 Light" w:eastAsia="微软雅黑 Light" w:hAnsi="微软雅黑 Light" w:cs="Times New Roman" w:hint="eastAsia"/>
          <w:color w:val="000000"/>
          <w:szCs w:val="21"/>
        </w:rPr>
      </w:pPr>
    </w:p>
    <w:p w14:paraId="28857855" w14:textId="7CE7AB14" w:rsidR="008E7274" w:rsidRDefault="008E7274" w:rsidP="008E7274">
      <w:pPr>
        <w:tabs>
          <w:tab w:val="left" w:pos="9642"/>
        </w:tabs>
        <w:ind w:firstLineChars="900" w:firstLine="1890"/>
        <w:rPr>
          <w:rFonts w:ascii="微软雅黑 Light" w:eastAsia="微软雅黑 Light" w:hAnsi="微软雅黑 Light" w:cs="Times New Roman" w:hint="eastAsia"/>
          <w:color w:val="000000"/>
          <w:szCs w:val="21"/>
        </w:rPr>
      </w:pPr>
    </w:p>
    <w:p w14:paraId="709292BB" w14:textId="77777777" w:rsidR="008E7274" w:rsidRDefault="008E7274" w:rsidP="008E7274">
      <w:pPr>
        <w:tabs>
          <w:tab w:val="left" w:pos="9642"/>
        </w:tabs>
        <w:ind w:firstLineChars="900" w:firstLine="1890"/>
        <w:rPr>
          <w:rFonts w:ascii="微软雅黑 Light" w:eastAsia="微软雅黑 Light" w:hAnsi="微软雅黑 Light" w:cs="Times New Roman" w:hint="eastAsia"/>
          <w:color w:val="000000"/>
          <w:szCs w:val="21"/>
        </w:rPr>
      </w:pPr>
    </w:p>
    <w:p w14:paraId="58B0EF96" w14:textId="7E39378F" w:rsidR="008E7274" w:rsidRDefault="008E7274" w:rsidP="008E7274">
      <w:pPr>
        <w:tabs>
          <w:tab w:val="left" w:pos="9642"/>
        </w:tabs>
        <w:ind w:firstLineChars="900" w:firstLine="1890"/>
        <w:rPr>
          <w:rFonts w:ascii="微软雅黑 Light" w:eastAsia="微软雅黑 Light" w:hAnsi="微软雅黑 Light" w:cs="Times New Roman" w:hint="eastAsia"/>
          <w:color w:val="000000"/>
          <w:szCs w:val="21"/>
        </w:rPr>
      </w:pPr>
    </w:p>
    <w:p w14:paraId="4131856F" w14:textId="6A10ACCF" w:rsidR="00951C77" w:rsidRDefault="00951C77" w:rsidP="008E7274">
      <w:pPr>
        <w:tabs>
          <w:tab w:val="left" w:pos="9642"/>
        </w:tabs>
        <w:ind w:firstLineChars="900" w:firstLine="1890"/>
        <w:rPr>
          <w:rFonts w:ascii="微软雅黑 Light" w:eastAsia="微软雅黑 Light" w:hAnsi="微软雅黑 Light" w:cs="Times New Roman" w:hint="eastAsia"/>
          <w:color w:val="000000"/>
          <w:szCs w:val="21"/>
        </w:rPr>
      </w:pPr>
    </w:p>
    <w:p w14:paraId="4839BA61" w14:textId="01DDB503" w:rsidR="00951C77" w:rsidRDefault="00BB53B4">
      <w:pPr>
        <w:widowControl/>
        <w:jc w:val="left"/>
        <w:rPr>
          <w:rFonts w:ascii="微软雅黑 Light" w:eastAsia="微软雅黑 Light" w:hAnsi="微软雅黑 Light" w:cs="Times New Roman" w:hint="eastAsia"/>
          <w:color w:val="000000"/>
          <w:szCs w:val="21"/>
        </w:rPr>
      </w:pPr>
      <w:r>
        <w:rPr>
          <w:noProof/>
        </w:rPr>
        <mc:AlternateContent>
          <mc:Choice Requires="wps">
            <w:drawing>
              <wp:anchor distT="0" distB="0" distL="114300" distR="114300" simplePos="0" relativeHeight="251710464" behindDoc="0" locked="0" layoutInCell="1" allowOverlap="1" wp14:anchorId="74605210" wp14:editId="51CD3822">
                <wp:simplePos x="0" y="0"/>
                <wp:positionH relativeFrom="column">
                  <wp:posOffset>334645</wp:posOffset>
                </wp:positionH>
                <wp:positionV relativeFrom="paragraph">
                  <wp:posOffset>2915285</wp:posOffset>
                </wp:positionV>
                <wp:extent cx="6782435" cy="1246505"/>
                <wp:effectExtent l="0" t="0" r="0" b="0"/>
                <wp:wrapNone/>
                <wp:docPr id="621435404" name="文本框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2435" cy="1246505"/>
                        </a:xfrm>
                        <a:prstGeom prst="rect">
                          <a:avLst/>
                        </a:prstGeom>
                        <a:noFill/>
                        <a:ln w="9525">
                          <a:noFill/>
                          <a:miter lim="800000"/>
                        </a:ln>
                      </wps:spPr>
                      <wps:txbx>
                        <w:txbxContent>
                          <w:p w14:paraId="5728F746" w14:textId="77777777" w:rsidR="00BB53B4" w:rsidRDefault="00BB53B4" w:rsidP="00BB53B4">
                            <w:pPr>
                              <w:spacing w:line="360" w:lineRule="exact"/>
                              <w:jc w:val="left"/>
                              <w:rPr>
                                <w:rFonts w:ascii="微软雅黑" w:eastAsia="微软雅黑" w:hAnsi="微软雅黑" w:cs="Times New Roman" w:hint="eastAsia"/>
                                <w:color w:val="000000"/>
                                <w:szCs w:val="21"/>
                              </w:rPr>
                            </w:pPr>
                            <w:r w:rsidRPr="00967F66">
                              <w:rPr>
                                <w:rFonts w:ascii="微软雅黑" w:eastAsia="微软雅黑" w:hAnsi="微软雅黑" w:cs="Times New Roman" w:hint="eastAsia"/>
                                <w:color w:val="000000"/>
                                <w:szCs w:val="21"/>
                              </w:rPr>
                              <w:t>项目难点：</w:t>
                            </w:r>
                            <w:r w:rsidRPr="006805A7">
                              <w:rPr>
                                <w:rFonts w:ascii="微软雅黑 Light" w:eastAsia="微软雅黑 Light" w:hAnsi="微软雅黑 Light" w:cs="Times New Roman" w:hint="eastAsia"/>
                                <w:color w:val="000000"/>
                                <w:szCs w:val="21"/>
                              </w:rPr>
                              <w:t>(1) 协议类型繁杂，需要设计</w:t>
                            </w:r>
                            <w:r>
                              <w:rPr>
                                <w:rFonts w:ascii="微软雅黑 Light" w:eastAsia="微软雅黑 Light" w:hAnsi="微软雅黑 Light" w:cs="Times New Roman" w:hint="eastAsia"/>
                                <w:color w:val="000000"/>
                                <w:szCs w:val="21"/>
                              </w:rPr>
                              <w:t>独立</w:t>
                            </w:r>
                            <w:r w:rsidRPr="006805A7">
                              <w:rPr>
                                <w:rFonts w:ascii="微软雅黑 Light" w:eastAsia="微软雅黑 Light" w:hAnsi="微软雅黑 Light" w:cs="Times New Roman" w:hint="eastAsia"/>
                                <w:color w:val="000000"/>
                                <w:szCs w:val="21"/>
                              </w:rPr>
                              <w:t>的缓存结构</w:t>
                            </w:r>
                            <w:r>
                              <w:rPr>
                                <w:rFonts w:ascii="微软雅黑 Light" w:eastAsia="微软雅黑 Light" w:hAnsi="微软雅黑 Light" w:cs="Times New Roman" w:hint="eastAsia"/>
                                <w:color w:val="000000"/>
                                <w:szCs w:val="21"/>
                              </w:rPr>
                              <w:t>同时方便</w:t>
                            </w:r>
                            <w:r w:rsidRPr="006805A7">
                              <w:rPr>
                                <w:rFonts w:ascii="微软雅黑 Light" w:eastAsia="微软雅黑 Light" w:hAnsi="微软雅黑 Light" w:cs="Times New Roman" w:hint="eastAsia"/>
                                <w:color w:val="000000"/>
                                <w:szCs w:val="21"/>
                              </w:rPr>
                              <w:t>UI的读取写入、协议的封装以及发送</w:t>
                            </w:r>
                          </w:p>
                          <w:p w14:paraId="59A32440" w14:textId="77777777" w:rsidR="00BB53B4" w:rsidRPr="006805A7" w:rsidRDefault="00BB53B4" w:rsidP="00BB53B4">
                            <w:pPr>
                              <w:spacing w:line="360" w:lineRule="exact"/>
                              <w:ind w:firstLineChars="500" w:firstLine="1050"/>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(2) </w:t>
                            </w:r>
                            <w:r>
                              <w:rPr>
                                <w:rFonts w:ascii="微软雅黑 Light" w:eastAsia="微软雅黑 Light" w:hAnsi="微软雅黑 Light" w:cs="Times New Roman" w:hint="eastAsia"/>
                                <w:color w:val="000000"/>
                                <w:szCs w:val="21"/>
                              </w:rPr>
                              <w:t>模块使用协程，类由底向上依次封装，分别为系统API、</w:t>
                            </w:r>
                            <w:proofErr w:type="spellStart"/>
                            <w:r>
                              <w:rPr>
                                <w:rFonts w:ascii="微软雅黑 Light" w:eastAsia="微软雅黑 Light" w:hAnsi="微软雅黑 Light" w:cs="Times New Roman" w:hint="eastAsia"/>
                                <w:color w:val="000000"/>
                                <w:szCs w:val="21"/>
                              </w:rPr>
                              <w:t>Awaitable</w:t>
                            </w:r>
                            <w:proofErr w:type="spellEnd"/>
                            <w:r>
                              <w:rPr>
                                <w:rFonts w:ascii="微软雅黑 Light" w:eastAsia="微软雅黑 Light" w:hAnsi="微软雅黑 Light" w:cs="Times New Roman" w:hint="eastAsia"/>
                                <w:color w:val="000000"/>
                                <w:szCs w:val="21"/>
                              </w:rPr>
                              <w:t>对象、</w:t>
                            </w:r>
                            <w:proofErr w:type="gramStart"/>
                            <w:r>
                              <w:rPr>
                                <w:rFonts w:ascii="微软雅黑 Light" w:eastAsia="微软雅黑 Light" w:hAnsi="微软雅黑 Light" w:cs="Times New Roman" w:hint="eastAsia"/>
                                <w:color w:val="000000"/>
                                <w:szCs w:val="21"/>
                              </w:rPr>
                              <w:t>协程对象</w:t>
                            </w:r>
                            <w:proofErr w:type="gramEnd"/>
                            <w:r>
                              <w:rPr>
                                <w:rFonts w:ascii="微软雅黑 Light" w:eastAsia="微软雅黑 Light" w:hAnsi="微软雅黑 Light" w:cs="Times New Roman" w:hint="eastAsia"/>
                                <w:color w:val="000000"/>
                                <w:szCs w:val="21"/>
                              </w:rPr>
                              <w:t>、应用层调用</w:t>
                            </w:r>
                          </w:p>
                          <w:p w14:paraId="62B293B3" w14:textId="77777777" w:rsidR="00BB53B4" w:rsidRDefault="00BB53B4" w:rsidP="00BB53B4">
                            <w:pPr>
                              <w:spacing w:line="360" w:lineRule="exact"/>
                              <w:ind w:left="1260" w:hangingChars="600" w:hanging="1260"/>
                              <w:jc w:val="left"/>
                              <w:rPr>
                                <w:rFonts w:ascii="微软雅黑 Light" w:eastAsia="微软雅黑 Light" w:hAnsi="微软雅黑 Light" w:cs="Times New Roman" w:hint="eastAsia"/>
                                <w:color w:val="000000"/>
                                <w:szCs w:val="21"/>
                              </w:rPr>
                            </w:pPr>
                            <w:r>
                              <w:rPr>
                                <w:rFonts w:ascii="微软雅黑" w:eastAsia="微软雅黑" w:hAnsi="微软雅黑" w:cs="Times New Roman" w:hint="eastAsia"/>
                                <w:color w:val="000000"/>
                                <w:szCs w:val="21"/>
                              </w:rPr>
                              <w:t>项目产出</w:t>
                            </w:r>
                            <w:r w:rsidRPr="00967F66">
                              <w:rPr>
                                <w:rFonts w:ascii="微软雅黑" w:eastAsia="微软雅黑" w:hAnsi="微软雅黑" w:cs="Times New Roman" w:hint="eastAsia"/>
                                <w:color w:val="000000"/>
                                <w:szCs w:val="21"/>
                              </w:rPr>
                              <w:t>：</w:t>
                            </w:r>
                            <w:r w:rsidRPr="006805A7">
                              <w:rPr>
                                <w:rFonts w:ascii="微软雅黑 Light" w:eastAsia="微软雅黑 Light" w:hAnsi="微软雅黑 Light" w:cs="Times New Roman" w:hint="eastAsia"/>
                                <w:color w:val="000000"/>
                                <w:szCs w:val="21"/>
                              </w:rPr>
                              <w:t>(1)</w:t>
                            </w:r>
                            <w:r>
                              <w:rPr>
                                <w:rFonts w:ascii="微软雅黑 Light" w:eastAsia="微软雅黑 Light" w:hAnsi="微软雅黑 Light" w:cs="Times New Roman" w:hint="eastAsia"/>
                                <w:color w:val="000000"/>
                                <w:szCs w:val="21"/>
                              </w:rPr>
                              <w:t xml:space="preserve"> </w:t>
                            </w:r>
                            <w:r>
                              <w:rPr>
                                <w:rFonts w:ascii="微软雅黑" w:eastAsia="微软雅黑" w:hAnsi="微软雅黑" w:cs="Times New Roman" w:hint="eastAsia"/>
                                <w:color w:val="000000"/>
                                <w:szCs w:val="21"/>
                              </w:rPr>
                              <w:t>独立</w:t>
                            </w:r>
                            <w:r>
                              <w:rPr>
                                <w:rFonts w:ascii="微软雅黑 Light" w:eastAsia="微软雅黑 Light" w:hAnsi="微软雅黑 Light" w:cs="Times New Roman" w:hint="eastAsia"/>
                                <w:color w:val="000000"/>
                                <w:szCs w:val="21"/>
                              </w:rPr>
                              <w:t>完成CBI、RBC、CTC等10余种协议的封装，涉及到串口、TCP、UDP等通信方式</w:t>
                            </w:r>
                          </w:p>
                          <w:p w14:paraId="77D91BCE" w14:textId="77777777" w:rsidR="00BB53B4" w:rsidRPr="007C5982" w:rsidRDefault="00BB53B4" w:rsidP="00BB53B4">
                            <w:pPr>
                              <w:spacing w:line="360" w:lineRule="exact"/>
                              <w:ind w:left="840" w:firstLineChars="100" w:firstLine="210"/>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(2) 合作完成多维调度线程池的优化升级，</w:t>
                            </w:r>
                            <w:proofErr w:type="gramStart"/>
                            <w:r>
                              <w:rPr>
                                <w:rFonts w:ascii="微软雅黑 Light" w:eastAsia="微软雅黑 Light" w:hAnsi="微软雅黑 Light" w:cs="Times New Roman" w:hint="eastAsia"/>
                                <w:color w:val="000000"/>
                                <w:szCs w:val="21"/>
                              </w:rPr>
                              <w:t>完善协程调度</w:t>
                            </w:r>
                            <w:proofErr w:type="gramEnd"/>
                            <w:r>
                              <w:rPr>
                                <w:rFonts w:ascii="微软雅黑 Light" w:eastAsia="微软雅黑 Light" w:hAnsi="微软雅黑 Light" w:cs="Times New Roman" w:hint="eastAsia"/>
                                <w:color w:val="000000"/>
                                <w:szCs w:val="21"/>
                              </w:rPr>
                              <w:t>框架、插件管理框架的搭建</w:t>
                            </w:r>
                          </w:p>
                          <w:p w14:paraId="13BBF221" w14:textId="77777777" w:rsidR="00BB53B4" w:rsidRPr="00BB53B4" w:rsidRDefault="00BB53B4" w:rsidP="00467E95">
                            <w:pPr>
                              <w:spacing w:line="360" w:lineRule="exact"/>
                              <w:ind w:left="315" w:hangingChars="150" w:hanging="315"/>
                              <w:jc w:val="left"/>
                              <w:rPr>
                                <w:rFonts w:ascii="微软雅黑 Light" w:eastAsia="微软雅黑 Light" w:hAnsi="微软雅黑 Light" w:cs="Times New Roman" w:hint="eastAsia"/>
                                <w:color w:val="000000"/>
                                <w:szCs w:val="21"/>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4605210" id="文本框 153" o:spid="_x0000_s1059" type="#_x0000_t202" style="position:absolute;margin-left:26.35pt;margin-top:229.55pt;width:534.05pt;height:98.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" filled="f" stroked="f">
                <v:textbox>
                  <w:txbxContent>
                    <w:p w14:paraId="5728F746" w14:textId="77777777" w:rsidR="00BB53B4" w:rsidRDefault="00BB53B4" w:rsidP="00BB53B4">
                      <w:pPr>
                        <w:spacing w:line="360" w:lineRule="exact"/>
                        <w:jc w:val="left"/>
                        <w:rPr>
                          <w:rFonts w:ascii="微软雅黑" w:eastAsia="微软雅黑" w:hAnsi="微软雅黑" w:cs="Times New Roman" w:hint="eastAsia"/>
                          <w:color w:val="000000"/>
                          <w:szCs w:val="21"/>
                        </w:rPr>
                      </w:pPr>
                      <w:r w:rsidRPr="00967F66">
                        <w:rPr>
                          <w:rFonts w:ascii="微软雅黑" w:eastAsia="微软雅黑" w:hAnsi="微软雅黑" w:cs="Times New Roman" w:hint="eastAsia"/>
                          <w:color w:val="000000"/>
                          <w:szCs w:val="21"/>
                        </w:rPr>
                        <w:t>项目难点：</w:t>
                      </w:r>
                      <w:r w:rsidRPr="006805A7">
                        <w:rPr>
                          <w:rFonts w:ascii="微软雅黑 Light" w:eastAsia="微软雅黑 Light" w:hAnsi="微软雅黑 Light" w:cs="Times New Roman" w:hint="eastAsia"/>
                          <w:color w:val="000000"/>
                          <w:szCs w:val="21"/>
                        </w:rPr>
                        <w:t>(1) 协议类型繁杂，需要设计</w:t>
                      </w:r>
                      <w:r>
                        <w:rPr>
                          <w:rFonts w:ascii="微软雅黑 Light" w:eastAsia="微软雅黑 Light" w:hAnsi="微软雅黑 Light" w:cs="Times New Roman" w:hint="eastAsia"/>
                          <w:color w:val="000000"/>
                          <w:szCs w:val="21"/>
                        </w:rPr>
                        <w:t>独立</w:t>
                      </w:r>
                      <w:r w:rsidRPr="006805A7">
                        <w:rPr>
                          <w:rFonts w:ascii="微软雅黑 Light" w:eastAsia="微软雅黑 Light" w:hAnsi="微软雅黑 Light" w:cs="Times New Roman" w:hint="eastAsia"/>
                          <w:color w:val="000000"/>
                          <w:szCs w:val="21"/>
                        </w:rPr>
                        <w:t>的缓存结构</w:t>
                      </w:r>
                      <w:r>
                        <w:rPr>
                          <w:rFonts w:ascii="微软雅黑 Light" w:eastAsia="微软雅黑 Light" w:hAnsi="微软雅黑 Light" w:cs="Times New Roman" w:hint="eastAsia"/>
                          <w:color w:val="000000"/>
                          <w:szCs w:val="21"/>
                        </w:rPr>
                        <w:t>同时方便</w:t>
                      </w:r>
                      <w:r w:rsidRPr="006805A7">
                        <w:rPr>
                          <w:rFonts w:ascii="微软雅黑 Light" w:eastAsia="微软雅黑 Light" w:hAnsi="微软雅黑 Light" w:cs="Times New Roman" w:hint="eastAsia"/>
                          <w:color w:val="000000"/>
                          <w:szCs w:val="21"/>
                        </w:rPr>
                        <w:t>UI的读取写入、协议的封装以及发送</w:t>
                      </w:r>
                    </w:p>
                    <w:p w14:paraId="59A32440" w14:textId="77777777" w:rsidR="00BB53B4" w:rsidRPr="006805A7" w:rsidRDefault="00BB53B4" w:rsidP="00BB53B4">
                      <w:pPr>
                        <w:spacing w:line="360" w:lineRule="exact"/>
                        <w:ind w:firstLineChars="500" w:firstLine="1050"/>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 xml:space="preserve">(2) </w:t>
                      </w:r>
                      <w:r>
                        <w:rPr>
                          <w:rFonts w:ascii="微软雅黑 Light" w:eastAsia="微软雅黑 Light" w:hAnsi="微软雅黑 Light" w:cs="Times New Roman" w:hint="eastAsia"/>
                          <w:color w:val="000000"/>
                          <w:szCs w:val="21"/>
                        </w:rPr>
                        <w:t>模块使用协程，类由底向上依次封装，分别为系统API、</w:t>
                      </w:r>
                      <w:proofErr w:type="spellStart"/>
                      <w:r>
                        <w:rPr>
                          <w:rFonts w:ascii="微软雅黑 Light" w:eastAsia="微软雅黑 Light" w:hAnsi="微软雅黑 Light" w:cs="Times New Roman" w:hint="eastAsia"/>
                          <w:color w:val="000000"/>
                          <w:szCs w:val="21"/>
                        </w:rPr>
                        <w:t>Awaitable</w:t>
                      </w:r>
                      <w:proofErr w:type="spellEnd"/>
                      <w:r>
                        <w:rPr>
                          <w:rFonts w:ascii="微软雅黑 Light" w:eastAsia="微软雅黑 Light" w:hAnsi="微软雅黑 Light" w:cs="Times New Roman" w:hint="eastAsia"/>
                          <w:color w:val="000000"/>
                          <w:szCs w:val="21"/>
                        </w:rPr>
                        <w:t>对象、</w:t>
                      </w:r>
                      <w:proofErr w:type="gramStart"/>
                      <w:r>
                        <w:rPr>
                          <w:rFonts w:ascii="微软雅黑 Light" w:eastAsia="微软雅黑 Light" w:hAnsi="微软雅黑 Light" w:cs="Times New Roman" w:hint="eastAsia"/>
                          <w:color w:val="000000"/>
                          <w:szCs w:val="21"/>
                        </w:rPr>
                        <w:t>协程对象</w:t>
                      </w:r>
                      <w:proofErr w:type="gramEnd"/>
                      <w:r>
                        <w:rPr>
                          <w:rFonts w:ascii="微软雅黑 Light" w:eastAsia="微软雅黑 Light" w:hAnsi="微软雅黑 Light" w:cs="Times New Roman" w:hint="eastAsia"/>
                          <w:color w:val="000000"/>
                          <w:szCs w:val="21"/>
                        </w:rPr>
                        <w:t>、应用层调用</w:t>
                      </w:r>
                    </w:p>
                    <w:p w14:paraId="62B293B3" w14:textId="77777777" w:rsidR="00BB53B4" w:rsidRDefault="00BB53B4" w:rsidP="00BB53B4">
                      <w:pPr>
                        <w:spacing w:line="360" w:lineRule="exact"/>
                        <w:ind w:left="1260" w:hangingChars="600" w:hanging="1260"/>
                        <w:jc w:val="left"/>
                        <w:rPr>
                          <w:rFonts w:ascii="微软雅黑 Light" w:eastAsia="微软雅黑 Light" w:hAnsi="微软雅黑 Light" w:cs="Times New Roman" w:hint="eastAsia"/>
                          <w:color w:val="000000"/>
                          <w:szCs w:val="21"/>
                        </w:rPr>
                      </w:pPr>
                      <w:r>
                        <w:rPr>
                          <w:rFonts w:ascii="微软雅黑" w:eastAsia="微软雅黑" w:hAnsi="微软雅黑" w:cs="Times New Roman" w:hint="eastAsia"/>
                          <w:color w:val="000000"/>
                          <w:szCs w:val="21"/>
                        </w:rPr>
                        <w:t>项目产出</w:t>
                      </w:r>
                      <w:r w:rsidRPr="00967F66">
                        <w:rPr>
                          <w:rFonts w:ascii="微软雅黑" w:eastAsia="微软雅黑" w:hAnsi="微软雅黑" w:cs="Times New Roman" w:hint="eastAsia"/>
                          <w:color w:val="000000"/>
                          <w:szCs w:val="21"/>
                        </w:rPr>
                        <w:t>：</w:t>
                      </w:r>
                      <w:r w:rsidRPr="006805A7">
                        <w:rPr>
                          <w:rFonts w:ascii="微软雅黑 Light" w:eastAsia="微软雅黑 Light" w:hAnsi="微软雅黑 Light" w:cs="Times New Roman" w:hint="eastAsia"/>
                          <w:color w:val="000000"/>
                          <w:szCs w:val="21"/>
                        </w:rPr>
                        <w:t>(1)</w:t>
                      </w:r>
                      <w:r>
                        <w:rPr>
                          <w:rFonts w:ascii="微软雅黑 Light" w:eastAsia="微软雅黑 Light" w:hAnsi="微软雅黑 Light" w:cs="Times New Roman" w:hint="eastAsia"/>
                          <w:color w:val="000000"/>
                          <w:szCs w:val="21"/>
                        </w:rPr>
                        <w:t xml:space="preserve"> </w:t>
                      </w:r>
                      <w:r>
                        <w:rPr>
                          <w:rFonts w:ascii="微软雅黑" w:eastAsia="微软雅黑" w:hAnsi="微软雅黑" w:cs="Times New Roman" w:hint="eastAsia"/>
                          <w:color w:val="000000"/>
                          <w:szCs w:val="21"/>
                        </w:rPr>
                        <w:t>独立</w:t>
                      </w:r>
                      <w:r>
                        <w:rPr>
                          <w:rFonts w:ascii="微软雅黑 Light" w:eastAsia="微软雅黑 Light" w:hAnsi="微软雅黑 Light" w:cs="Times New Roman" w:hint="eastAsia"/>
                          <w:color w:val="000000"/>
                          <w:szCs w:val="21"/>
                        </w:rPr>
                        <w:t>完成CBI、RBC、CTC等10余种协议的封装，涉及到串口、TCP、UDP等通信方式</w:t>
                      </w:r>
                    </w:p>
                    <w:p w14:paraId="77D91BCE" w14:textId="77777777" w:rsidR="00BB53B4" w:rsidRPr="007C5982" w:rsidRDefault="00BB53B4" w:rsidP="00BB53B4">
                      <w:pPr>
                        <w:spacing w:line="360" w:lineRule="exact"/>
                        <w:ind w:left="840" w:firstLineChars="100" w:firstLine="210"/>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color w:val="000000"/>
                          <w:szCs w:val="21"/>
                        </w:rPr>
                        <w:t>(2) 合作完成多维调度线程池的优化升级，</w:t>
                      </w:r>
                      <w:proofErr w:type="gramStart"/>
                      <w:r>
                        <w:rPr>
                          <w:rFonts w:ascii="微软雅黑 Light" w:eastAsia="微软雅黑 Light" w:hAnsi="微软雅黑 Light" w:cs="Times New Roman" w:hint="eastAsia"/>
                          <w:color w:val="000000"/>
                          <w:szCs w:val="21"/>
                        </w:rPr>
                        <w:t>完善协程调度</w:t>
                      </w:r>
                      <w:proofErr w:type="gramEnd"/>
                      <w:r>
                        <w:rPr>
                          <w:rFonts w:ascii="微软雅黑 Light" w:eastAsia="微软雅黑 Light" w:hAnsi="微软雅黑 Light" w:cs="Times New Roman" w:hint="eastAsia"/>
                          <w:color w:val="000000"/>
                          <w:szCs w:val="21"/>
                        </w:rPr>
                        <w:t>框架、插件管理框架的搭建</w:t>
                      </w:r>
                    </w:p>
                    <w:p w14:paraId="13BBF221" w14:textId="77777777" w:rsidR="00BB53B4" w:rsidRPr="00BB53B4" w:rsidRDefault="00BB53B4" w:rsidP="00467E95">
                      <w:pPr>
                        <w:spacing w:line="360" w:lineRule="exact"/>
                        <w:ind w:left="315" w:hangingChars="150" w:hanging="315"/>
                        <w:jc w:val="left"/>
                        <w:rPr>
                          <w:rFonts w:ascii="微软雅黑 Light" w:eastAsia="微软雅黑 Light" w:hAnsi="微软雅黑 Light" w:cs="Times New Roman" w:hint="eastAsia"/>
                          <w:color w:val="000000"/>
                          <w:szCs w:val="21"/>
                        </w:rPr>
                      </w:pPr>
                    </w:p>
                  </w:txbxContent>
                </v:textbox>
              </v:shape>
            </w:pict>
          </mc:Fallback>
        </mc:AlternateContent>
      </w:r>
      <w:r w:rsidR="00951C77">
        <w:rPr>
          <w:rFonts w:ascii="微软雅黑 Light" w:eastAsia="微软雅黑 Light" w:hAnsi="微软雅黑 Light" w:cs="Times New Roman" w:hint="eastAsia"/>
          <w:color w:val="000000"/>
          <w:szCs w:val="21"/>
        </w:rPr>
        <w:br w:type="page"/>
      </w:r>
    </w:p>
    <w:p w14:paraId="08B4215A" w14:textId="3525B000" w:rsidR="00961F63" w:rsidRDefault="00961F63" w:rsidP="008E7274">
      <w:pPr>
        <w:tabs>
          <w:tab w:val="left" w:pos="9642"/>
        </w:tabs>
        <w:ind w:firstLineChars="900" w:firstLine="1890"/>
        <w:rPr>
          <w:rFonts w:ascii="微软雅黑 Light" w:eastAsia="微软雅黑 Light" w:hAnsi="微软雅黑 Light" w:cs="Times New Roman" w:hint="eastAsia"/>
          <w:color w:val="000000"/>
          <w:szCs w:val="21"/>
        </w:rPr>
      </w:pPr>
    </w:p>
    <w:p w14:paraId="43061A56" w14:textId="736EB12B" w:rsidR="00961F63" w:rsidRDefault="00286F66" w:rsidP="00961F63">
      <w:pPr>
        <w:tabs>
          <w:tab w:val="left" w:pos="9642"/>
        </w:tabs>
        <w:ind w:firstLineChars="600" w:firstLine="1260"/>
        <w:jc w:val="left"/>
        <w:rPr>
          <w:rFonts w:ascii="微软雅黑 Light" w:eastAsia="微软雅黑 Light" w:hAnsi="微软雅黑 Light" w:cs="Times New Roman" w:hint="eastAsia"/>
          <w:color w:val="000000"/>
          <w:szCs w:val="21"/>
        </w:rPr>
      </w:pPr>
      <w:r>
        <w:rPr>
          <w:rFonts w:ascii="微软雅黑 Light" w:eastAsia="微软雅黑 Light" w:hAnsi="微软雅黑 Light" w:cs="Times New Roman" w:hint="eastAsia"/>
          <w:noProof/>
          <w:color w:val="000000"/>
          <w:szCs w:val="21"/>
        </w:rPr>
        <mc:AlternateContent>
          <mc:Choice Requires="wpg">
            <w:drawing>
              <wp:anchor distT="0" distB="0" distL="114300" distR="114300" simplePos="0" relativeHeight="251706368" behindDoc="0" locked="0" layoutInCell="1" allowOverlap="1" wp14:anchorId="53D5CED3" wp14:editId="76681A9E">
                <wp:simplePos x="0" y="0"/>
                <wp:positionH relativeFrom="column">
                  <wp:posOffset>375920</wp:posOffset>
                </wp:positionH>
                <wp:positionV relativeFrom="paragraph">
                  <wp:posOffset>350875</wp:posOffset>
                </wp:positionV>
                <wp:extent cx="6624955" cy="443703"/>
                <wp:effectExtent l="0" t="0" r="4445" b="0"/>
                <wp:wrapNone/>
                <wp:docPr id="954128473" name="组合 62"/>
                <wp:cNvGraphicFramePr/>
                <a:graphic xmlns:a="http://schemas.openxmlformats.org/drawingml/2006/main">
                  <a:graphicData uri="http://schemas.microsoft.com/office/word/2010/wordprocessingGroup">
                    <wpg:wgp>
                      <wpg:cNvGrpSpPr/>
                      <wpg:grpSpPr>
                        <a:xfrm>
                          <a:off x="0" y="0"/>
                          <a:ext cx="6624955" cy="443703"/>
                          <a:chOff x="0" y="0"/>
                          <a:chExt cx="6624955" cy="443703"/>
                        </a:xfrm>
                      </wpg:grpSpPr>
                      <wps:wsp>
                        <wps:cNvPr id="88289970" name="矩形 2"/>
                        <wps:cNvSpPr/>
                        <wps:spPr>
                          <a:xfrm>
                            <a:off x="0" y="0"/>
                            <a:ext cx="6624955" cy="395605"/>
                          </a:xfrm>
                          <a:prstGeom prst="rect">
                            <a:avLst/>
                          </a:prstGeom>
                          <a:solidFill>
                            <a:srgbClr val="FFFFFF">
                              <a:lumMod val="95000"/>
                            </a:srgbClr>
                          </a:solidFill>
                          <a:ln w="12700" cap="flat" cmpd="sng" algn="ctr">
                            <a:noFill/>
                            <a:prstDash val="solid"/>
                            <a:miter lim="800000"/>
                          </a:ln>
                          <a:effectLst/>
                        </wps:spPr>
                        <wps:bodyPr rtlCol="0" anchor="ctr"/>
                      </wps:wsp>
                      <wps:wsp>
                        <wps:cNvPr id="493613138" name="文本框 2"/>
                        <wps:cNvSpPr txBox="1">
                          <a:spLocks noChangeArrowheads="1"/>
                        </wps:cNvSpPr>
                        <wps:spPr bwMode="auto">
                          <a:xfrm>
                            <a:off x="106325" y="10633"/>
                            <a:ext cx="948690" cy="433070"/>
                          </a:xfrm>
                          <a:prstGeom prst="rect">
                            <a:avLst/>
                          </a:prstGeom>
                          <a:noFill/>
                          <a:ln w="9525">
                            <a:noFill/>
                            <a:miter lim="800000"/>
                          </a:ln>
                        </wps:spPr>
                        <wps:txbx>
                          <w:txbxContent>
                            <w:p w14:paraId="748D442E" w14:textId="77777777" w:rsidR="00E202BB" w:rsidRDefault="00E202BB" w:rsidP="00E202BB">
                              <w:pPr>
                                <w:spacing w:line="360" w:lineRule="exact"/>
                                <w:jc w:val="distribute"/>
                                <w:rPr>
                                  <w:rFonts w:hint="eastAsia"/>
                                  <w:kern w:val="0"/>
                                  <w:sz w:val="24"/>
                                  <w:szCs w:val="24"/>
                                </w:rPr>
                              </w:pPr>
                              <w:r>
                                <w:rPr>
                                  <w:rFonts w:ascii="微软雅黑" w:eastAsia="微软雅黑" w:hAnsi="微软雅黑" w:cs="Times New Roman" w:hint="eastAsia"/>
                                  <w:b/>
                                  <w:bCs/>
                                  <w:color w:val="5883A2"/>
                                  <w:sz w:val="26"/>
                                  <w:szCs w:val="26"/>
                                </w:rPr>
                                <w:t>项目经历</w:t>
                              </w:r>
                            </w:p>
                            <w:p w14:paraId="0FBD66FA" w14:textId="654DCBB8" w:rsidR="00152BF3" w:rsidRDefault="00152BF3" w:rsidP="00D55547">
                              <w:pPr>
                                <w:spacing w:line="360" w:lineRule="exact"/>
                                <w:jc w:val="left"/>
                                <w:rPr>
                                  <w:rFonts w:hint="eastAsia"/>
                                  <w:kern w:val="0"/>
                                  <w:sz w:val="24"/>
                                  <w:szCs w:val="24"/>
                                </w:rPr>
                              </w:pPr>
                            </w:p>
                          </w:txbxContent>
                        </wps:txbx>
                        <wps:bodyPr rot="0" vert="horz" wrap="square" lIns="91440" tIns="45720" rIns="91440" bIns="45720" anchor="t" anchorCtr="0">
                          <a:noAutofit/>
                        </wps:bodyPr>
                      </wps:wsp>
                      <wps:wsp>
                        <wps:cNvPr id="105204305" name="矩形 1"/>
                        <wps:cNvSpPr/>
                        <wps:spPr>
                          <a:xfrm>
                            <a:off x="0" y="0"/>
                            <a:ext cx="57150" cy="395605"/>
                          </a:xfrm>
                          <a:prstGeom prst="rect">
                            <a:avLst/>
                          </a:prstGeom>
                          <a:solidFill>
                            <a:srgbClr val="5883A2"/>
                          </a:solidFill>
                          <a:ln w="12700" cap="flat" cmpd="sng" algn="ctr">
                            <a:noFill/>
                            <a:prstDash val="solid"/>
                            <a:miter lim="800000"/>
                          </a:ln>
                          <a:effectLst/>
                        </wps:spPr>
                        <wps:bodyPr rtlCol="0" anchor="ctr"/>
                      </wps:wsp>
                      <pic:pic xmlns:pic="http://schemas.openxmlformats.org/drawingml/2006/picture">
                        <pic:nvPicPr>
                          <pic:cNvPr id="632462087"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283842" y="10633"/>
                            <a:ext cx="337820" cy="381635"/>
                          </a:xfrm>
                          <a:prstGeom prst="rect">
                            <a:avLst/>
                          </a:prstGeom>
                        </pic:spPr>
                      </pic:pic>
                    </wpg:wgp>
                  </a:graphicData>
                </a:graphic>
              </wp:anchor>
            </w:drawing>
          </mc:Choice>
          <mc:Fallback>
            <w:pict>
              <v:group w14:anchorId="53D5CED3" id="组合 62" o:spid="_x0000_s1060" style="position:absolute;left:0;text-align:left;margin-left:29.6pt;margin-top:27.65pt;width:521.65pt;height:34.95pt;z-index:251706368" coordsize="66249,4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">
                <v:rect id="矩形 2" o:spid="_x0000_s1061" style="position:absolute;width:66249;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" fillcolor="#f2f2f2" stroked="f" strokeweight="1pt"/>
                <v:shape id="文本框 2" o:spid="_x0000_s1062" type="#_x0000_t202" style="position:absolute;left:1063;top:106;width:9487;height:4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" filled="f" stroked="f">
                  <v:textbox>
                    <w:txbxContent>
                      <w:p w14:paraId="748D442E" w14:textId="77777777" w:rsidR="00E202BB" w:rsidRDefault="00E202BB" w:rsidP="00E202BB">
                        <w:pPr>
                          <w:spacing w:line="360" w:lineRule="exact"/>
                          <w:jc w:val="distribute"/>
                          <w:rPr>
                            <w:rFonts w:hint="eastAsia"/>
                            <w:kern w:val="0"/>
                            <w:sz w:val="24"/>
                            <w:szCs w:val="24"/>
                          </w:rPr>
                        </w:pPr>
                        <w:r>
                          <w:rPr>
                            <w:rFonts w:ascii="微软雅黑" w:eastAsia="微软雅黑" w:hAnsi="微软雅黑" w:cs="Times New Roman" w:hint="eastAsia"/>
                            <w:b/>
                            <w:bCs/>
                            <w:color w:val="5883A2"/>
                            <w:sz w:val="26"/>
                            <w:szCs w:val="26"/>
                          </w:rPr>
                          <w:t>项目经历</w:t>
                        </w:r>
                      </w:p>
                      <w:p w14:paraId="0FBD66FA" w14:textId="654DCBB8" w:rsidR="00152BF3" w:rsidRDefault="00152BF3" w:rsidP="00D55547">
                        <w:pPr>
                          <w:spacing w:line="360" w:lineRule="exact"/>
                          <w:jc w:val="left"/>
                          <w:rPr>
                            <w:rFonts w:hint="eastAsia"/>
                            <w:kern w:val="0"/>
                            <w:sz w:val="24"/>
                            <w:szCs w:val="24"/>
                          </w:rPr>
                        </w:pPr>
                      </w:p>
                    </w:txbxContent>
                  </v:textbox>
                </v:shape>
                <v:rect id="矩形 1" o:spid="_x0000_s1063" style="position:absolute;width:571;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" fillcolor="#5883a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64" type="#_x0000_t75" style="position:absolute;left:62838;top:106;width:3378;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">
                  <v:imagedata r:id="rId13" o:title=""/>
                </v:shape>
              </v:group>
            </w:pict>
          </mc:Fallback>
        </mc:AlternateContent>
      </w:r>
    </w:p>
    <w:p w14:paraId="453D4DDB" w14:textId="277112A4" w:rsidR="00961F63" w:rsidRDefault="00961F63" w:rsidP="00961F63">
      <w:pPr>
        <w:tabs>
          <w:tab w:val="left" w:pos="9642"/>
        </w:tabs>
        <w:ind w:leftChars="600" w:left="1260" w:firstLineChars="300" w:firstLine="630"/>
        <w:jc w:val="left"/>
        <w:rPr>
          <w:rFonts w:ascii="微软雅黑 Light" w:eastAsia="微软雅黑 Light" w:hAnsi="微软雅黑 Light" w:cs="Times New Roman" w:hint="eastAsia"/>
          <w:color w:val="000000"/>
          <w:szCs w:val="21"/>
        </w:rPr>
      </w:pPr>
    </w:p>
    <w:p w14:paraId="333208D0" w14:textId="46679035" w:rsidR="00961F63" w:rsidRPr="008E7274" w:rsidRDefault="00BB53B4" w:rsidP="000979C6">
      <w:pPr>
        <w:tabs>
          <w:tab w:val="left" w:pos="9642"/>
        </w:tabs>
        <w:jc w:val="left"/>
        <w:rPr>
          <w:rFonts w:ascii="微软雅黑 Light" w:eastAsia="微软雅黑 Light" w:hAnsi="微软雅黑 Light" w:cs="Times New Roman" w:hint="eastAsia"/>
          <w:color w:val="000000"/>
          <w:szCs w:val="21"/>
        </w:rPr>
      </w:pPr>
      <w:r>
        <w:rPr>
          <w:noProof/>
        </w:rPr>
        <mc:AlternateContent>
          <mc:Choice Requires="wps">
            <w:drawing>
              <wp:anchor distT="0" distB="0" distL="114300" distR="114300" simplePos="0" relativeHeight="251708416" behindDoc="0" locked="0" layoutInCell="1" allowOverlap="1" wp14:anchorId="68747088" wp14:editId="2B2B19A8">
                <wp:simplePos x="0" y="0"/>
                <wp:positionH relativeFrom="column">
                  <wp:posOffset>306705</wp:posOffset>
                </wp:positionH>
                <wp:positionV relativeFrom="paragraph">
                  <wp:posOffset>1746250</wp:posOffset>
                </wp:positionV>
                <wp:extent cx="6782435" cy="1246505"/>
                <wp:effectExtent l="0" t="0" r="0" b="0"/>
                <wp:wrapNone/>
                <wp:docPr id="1550725262" name="文本框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2435" cy="1246505"/>
                        </a:xfrm>
                        <a:prstGeom prst="rect">
                          <a:avLst/>
                        </a:prstGeom>
                        <a:noFill/>
                        <a:ln w="9525">
                          <a:noFill/>
                          <a:miter lim="800000"/>
                        </a:ln>
                      </wps:spPr>
                      <wps:txbx>
                        <w:txbxContent>
                          <w:p w14:paraId="49D6B1F6" w14:textId="77777777" w:rsidR="00006B1E" w:rsidRDefault="00006B1E" w:rsidP="00006B1E">
                            <w:pPr>
                              <w:spacing w:line="360" w:lineRule="exact"/>
                              <w:jc w:val="left"/>
                              <w:rPr>
                                <w:rFonts w:ascii="微软雅黑 Light" w:eastAsia="微软雅黑 Light" w:hAnsi="微软雅黑 Light" w:cs="Times New Roman" w:hint="eastAsia"/>
                                <w:color w:val="000000"/>
                                <w:szCs w:val="21"/>
                              </w:rPr>
                            </w:pPr>
                            <w:r w:rsidRPr="00967F66">
                              <w:rPr>
                                <w:rFonts w:ascii="微软雅黑" w:eastAsia="微软雅黑" w:hAnsi="微软雅黑" w:cs="Times New Roman" w:hint="eastAsia"/>
                                <w:color w:val="000000"/>
                                <w:szCs w:val="21"/>
                              </w:rPr>
                              <w:t>项目难点：</w:t>
                            </w:r>
                            <w:r>
                              <w:rPr>
                                <w:rFonts w:ascii="微软雅黑 Light" w:eastAsia="微软雅黑 Light" w:hAnsi="微软雅黑 Light" w:cs="Times New Roman" w:hint="eastAsia"/>
                                <w:color w:val="000000"/>
                                <w:szCs w:val="21"/>
                              </w:rPr>
                              <w:t>设计通用的任务节点存储不同的任务，并且对外提供简易的API方便开发者提交任务</w:t>
                            </w:r>
                          </w:p>
                          <w:p w14:paraId="4C75F465" w14:textId="160DBAAA" w:rsidR="00006B1E" w:rsidRPr="00467E95" w:rsidRDefault="00006B1E" w:rsidP="00006B1E">
                            <w:pPr>
                              <w:spacing w:line="360" w:lineRule="exact"/>
                              <w:ind w:left="1260" w:hangingChars="600" w:hanging="1260"/>
                              <w:jc w:val="left"/>
                              <w:rPr>
                                <w:rFonts w:ascii="微软雅黑" w:eastAsia="微软雅黑" w:hAnsi="微软雅黑" w:cs="Times New Roman" w:hint="eastAsia"/>
                                <w:color w:val="000000"/>
                                <w:szCs w:val="21"/>
                              </w:rPr>
                            </w:pPr>
                            <w:r>
                              <w:rPr>
                                <w:rFonts w:ascii="微软雅黑" w:eastAsia="微软雅黑" w:hAnsi="微软雅黑" w:cs="Times New Roman" w:hint="eastAsia"/>
                                <w:color w:val="000000"/>
                                <w:szCs w:val="21"/>
                              </w:rPr>
                              <w:t>项目产出</w:t>
                            </w:r>
                            <w:r w:rsidRPr="00967F66">
                              <w:rPr>
                                <w:rFonts w:ascii="微软雅黑" w:eastAsia="微软雅黑" w:hAnsi="微软雅黑" w:cs="Times New Roman" w:hint="eastAsia"/>
                                <w:color w:val="000000"/>
                                <w:szCs w:val="21"/>
                              </w:rPr>
                              <w:t>：</w:t>
                            </w:r>
                            <w:r>
                              <w:rPr>
                                <w:rFonts w:ascii="微软雅黑 Light" w:eastAsia="微软雅黑 Light" w:hAnsi="微软雅黑 Light" w:cs="Times New Roman" w:hint="eastAsia"/>
                                <w:color w:val="000000"/>
                                <w:szCs w:val="21"/>
                              </w:rPr>
                              <w:t>构建多维高效的线程池，用于实际的仿真工具开发，通过提供的API完成不同协议的异步封装</w:t>
                            </w:r>
                          </w:p>
                          <w:p w14:paraId="4A20C357" w14:textId="04479974" w:rsidR="00006B1E" w:rsidRPr="00006B1E" w:rsidRDefault="00006B1E" w:rsidP="00467E95">
                            <w:pPr>
                              <w:spacing w:line="360" w:lineRule="exact"/>
                              <w:ind w:left="315" w:hangingChars="150" w:hanging="315"/>
                              <w:jc w:val="left"/>
                              <w:rPr>
                                <w:rFonts w:ascii="微软雅黑 Light" w:eastAsia="微软雅黑 Light" w:hAnsi="微软雅黑 Light" w:cs="Times New Roman" w:hint="eastAsia"/>
                                <w:color w:val="000000"/>
                                <w:szCs w:val="21"/>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8747088" id="_x0000_s1065" type="#_x0000_t202" style="position:absolute;margin-left:24.15pt;margin-top:137.5pt;width:534.05pt;height:98.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" filled="f" stroked="f">
                <v:textbox>
                  <w:txbxContent>
                    <w:p w14:paraId="49D6B1F6" w14:textId="77777777" w:rsidR="00006B1E" w:rsidRDefault="00006B1E" w:rsidP="00006B1E">
                      <w:pPr>
                        <w:spacing w:line="360" w:lineRule="exact"/>
                        <w:jc w:val="left"/>
                        <w:rPr>
                          <w:rFonts w:ascii="微软雅黑 Light" w:eastAsia="微软雅黑 Light" w:hAnsi="微软雅黑 Light" w:cs="Times New Roman" w:hint="eastAsia"/>
                          <w:color w:val="000000"/>
                          <w:szCs w:val="21"/>
                        </w:rPr>
                      </w:pPr>
                      <w:r w:rsidRPr="00967F66">
                        <w:rPr>
                          <w:rFonts w:ascii="微软雅黑" w:eastAsia="微软雅黑" w:hAnsi="微软雅黑" w:cs="Times New Roman" w:hint="eastAsia"/>
                          <w:color w:val="000000"/>
                          <w:szCs w:val="21"/>
                        </w:rPr>
                        <w:t>项目难点：</w:t>
                      </w:r>
                      <w:r>
                        <w:rPr>
                          <w:rFonts w:ascii="微软雅黑 Light" w:eastAsia="微软雅黑 Light" w:hAnsi="微软雅黑 Light" w:cs="Times New Roman" w:hint="eastAsia"/>
                          <w:color w:val="000000"/>
                          <w:szCs w:val="21"/>
                        </w:rPr>
                        <w:t>设计通用的任务节点存储不同的任务，并且对外提供简易的API方便开发者提交任务</w:t>
                      </w:r>
                    </w:p>
                    <w:p w14:paraId="4C75F465" w14:textId="160DBAAA" w:rsidR="00006B1E" w:rsidRPr="00467E95" w:rsidRDefault="00006B1E" w:rsidP="00006B1E">
                      <w:pPr>
                        <w:spacing w:line="360" w:lineRule="exact"/>
                        <w:ind w:left="1260" w:hangingChars="600" w:hanging="1260"/>
                        <w:jc w:val="left"/>
                        <w:rPr>
                          <w:rFonts w:ascii="微软雅黑" w:eastAsia="微软雅黑" w:hAnsi="微软雅黑" w:cs="Times New Roman" w:hint="eastAsia"/>
                          <w:color w:val="000000"/>
                          <w:szCs w:val="21"/>
                        </w:rPr>
                      </w:pPr>
                      <w:r>
                        <w:rPr>
                          <w:rFonts w:ascii="微软雅黑" w:eastAsia="微软雅黑" w:hAnsi="微软雅黑" w:cs="Times New Roman" w:hint="eastAsia"/>
                          <w:color w:val="000000"/>
                          <w:szCs w:val="21"/>
                        </w:rPr>
                        <w:t>项目产出</w:t>
                      </w:r>
                      <w:r w:rsidRPr="00967F66">
                        <w:rPr>
                          <w:rFonts w:ascii="微软雅黑" w:eastAsia="微软雅黑" w:hAnsi="微软雅黑" w:cs="Times New Roman" w:hint="eastAsia"/>
                          <w:color w:val="000000"/>
                          <w:szCs w:val="21"/>
                        </w:rPr>
                        <w:t>：</w:t>
                      </w:r>
                      <w:r>
                        <w:rPr>
                          <w:rFonts w:ascii="微软雅黑 Light" w:eastAsia="微软雅黑 Light" w:hAnsi="微软雅黑 Light" w:cs="Times New Roman" w:hint="eastAsia"/>
                          <w:color w:val="000000"/>
                          <w:szCs w:val="21"/>
                        </w:rPr>
                        <w:t>构建多维高效的线程池，用于实际的仿真工具开发，通过提供的API完成不同协议的异步封装</w:t>
                      </w:r>
                    </w:p>
                    <w:p w14:paraId="4A20C357" w14:textId="04479974" w:rsidR="00006B1E" w:rsidRPr="00006B1E" w:rsidRDefault="00006B1E" w:rsidP="00467E95">
                      <w:pPr>
                        <w:spacing w:line="360" w:lineRule="exact"/>
                        <w:ind w:left="315" w:hangingChars="150" w:hanging="315"/>
                        <w:jc w:val="left"/>
                        <w:rPr>
                          <w:rFonts w:ascii="微软雅黑 Light" w:eastAsia="微软雅黑 Light" w:hAnsi="微软雅黑 Light" w:cs="Times New Roman" w:hint="eastAsia"/>
                          <w:color w:val="000000"/>
                          <w:szCs w:val="21"/>
                        </w:rPr>
                      </w:pPr>
                    </w:p>
                  </w:txbxContent>
                </v:textbox>
              </v:shape>
            </w:pict>
          </mc:Fallback>
        </mc:AlternateContent>
      </w:r>
      <w:r w:rsidR="00006B1E">
        <w:rPr>
          <w:noProof/>
        </w:rPr>
        <mc:AlternateContent>
          <mc:Choice Requires="wps">
            <w:drawing>
              <wp:anchor distT="0" distB="0" distL="114300" distR="114300" simplePos="0" relativeHeight="251673600" behindDoc="0" locked="0" layoutInCell="1" allowOverlap="1" wp14:anchorId="31989FA8" wp14:editId="4241BA61">
                <wp:simplePos x="0" y="0"/>
                <wp:positionH relativeFrom="column">
                  <wp:posOffset>304165</wp:posOffset>
                </wp:positionH>
                <wp:positionV relativeFrom="paragraph">
                  <wp:posOffset>2967158</wp:posOffset>
                </wp:positionV>
                <wp:extent cx="6782435" cy="1238885"/>
                <wp:effectExtent l="0" t="0" r="0" b="0"/>
                <wp:wrapNone/>
                <wp:docPr id="1239620182" name="文本框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2435" cy="1238885"/>
                        </a:xfrm>
                        <a:prstGeom prst="rect">
                          <a:avLst/>
                        </a:prstGeom>
                        <a:noFill/>
                        <a:ln w="9525">
                          <a:noFill/>
                          <a:miter lim="800000"/>
                        </a:ln>
                      </wps:spPr>
                      <wps:txbx>
                        <w:txbxContent>
                          <w:p w14:paraId="1503E1C7" w14:textId="77777777" w:rsidR="00951C77" w:rsidRPr="00C1142D" w:rsidRDefault="00951C77" w:rsidP="00951C77">
                            <w:pPr>
                              <w:spacing w:line="360" w:lineRule="exact"/>
                              <w:jc w:val="left"/>
                              <w:rPr>
                                <w:rFonts w:ascii="微软雅黑 Light" w:eastAsia="微软雅黑 Light" w:hAnsi="微软雅黑 Light" w:cs="Times New Roman" w:hint="eastAsia"/>
                                <w:color w:val="000000"/>
                                <w:szCs w:val="21"/>
                              </w:rPr>
                            </w:pPr>
                            <w:r w:rsidRPr="00C1142D">
                              <w:rPr>
                                <w:rFonts w:ascii="微软雅黑" w:eastAsia="微软雅黑" w:hAnsi="微软雅黑" w:cs="Times New Roman"/>
                                <w:color w:val="000000"/>
                                <w:szCs w:val="21"/>
                              </w:rPr>
                              <w:t>高自律性:</w:t>
                            </w:r>
                            <w:r w:rsidRPr="00C1142D">
                              <w:rPr>
                                <w:rFonts w:ascii="微软雅黑 Light" w:eastAsia="微软雅黑 Light" w:hAnsi="微软雅黑 Light" w:cs="Times New Roman"/>
                                <w:color w:val="000000"/>
                                <w:szCs w:val="21"/>
                              </w:rPr>
                              <w:t xml:space="preserve"> 目标驱动，擅长制定并遵守详尽的学习计划，有效管理时间</w:t>
                            </w:r>
                          </w:p>
                          <w:p w14:paraId="50F94A8F" w14:textId="77777777" w:rsidR="00951C77" w:rsidRPr="00C1142D" w:rsidRDefault="00951C77" w:rsidP="00951C77">
                            <w:pPr>
                              <w:spacing w:line="360" w:lineRule="exact"/>
                              <w:jc w:val="left"/>
                              <w:rPr>
                                <w:rFonts w:ascii="微软雅黑 Light" w:eastAsia="微软雅黑 Light" w:hAnsi="微软雅黑 Light" w:cs="Times New Roman" w:hint="eastAsia"/>
                                <w:color w:val="000000"/>
                                <w:szCs w:val="21"/>
                              </w:rPr>
                            </w:pPr>
                            <w:r w:rsidRPr="00C1142D">
                              <w:rPr>
                                <w:rFonts w:ascii="微软雅黑" w:eastAsia="微软雅黑" w:hAnsi="微软雅黑" w:cs="Times New Roman"/>
                                <w:color w:val="000000"/>
                                <w:szCs w:val="21"/>
                              </w:rPr>
                              <w:t>学习能力:</w:t>
                            </w:r>
                            <w:r w:rsidRPr="00C1142D">
                              <w:rPr>
                                <w:rFonts w:ascii="微软雅黑 Light" w:eastAsia="微软雅黑 Light" w:hAnsi="微软雅黑 Light" w:cs="Times New Roman"/>
                                <w:color w:val="000000"/>
                                <w:szCs w:val="21"/>
                              </w:rPr>
                              <w:t xml:space="preserve"> 跨学科背景，从化学到计算机，短时间内高效掌握新领域知识</w:t>
                            </w:r>
                          </w:p>
                          <w:p w14:paraId="06AE43CB" w14:textId="4FDE2713" w:rsidR="00951C77" w:rsidRPr="00A45909" w:rsidRDefault="00951C77" w:rsidP="00951C77">
                            <w:pPr>
                              <w:spacing w:line="360" w:lineRule="exact"/>
                              <w:jc w:val="left"/>
                              <w:rPr>
                                <w:rFonts w:ascii="微软雅黑 Light" w:eastAsia="微软雅黑 Light" w:hAnsi="微软雅黑 Light" w:cs="Times New Roman" w:hint="eastAsia"/>
                                <w:color w:val="000000"/>
                                <w:szCs w:val="21"/>
                              </w:rPr>
                            </w:pPr>
                            <w:r w:rsidRPr="00C1142D">
                              <w:rPr>
                                <w:rFonts w:ascii="微软雅黑" w:eastAsia="微软雅黑" w:hAnsi="微软雅黑" w:cs="Times New Roman"/>
                                <w:color w:val="000000"/>
                                <w:szCs w:val="21"/>
                              </w:rPr>
                              <w:t xml:space="preserve">乐观心态: </w:t>
                            </w:r>
                            <w:r w:rsidRPr="00C1142D">
                              <w:rPr>
                                <w:rFonts w:ascii="微软雅黑 Light" w:eastAsia="微软雅黑 Light" w:hAnsi="微软雅黑 Light" w:cs="Times New Roman"/>
                                <w:color w:val="000000"/>
                                <w:szCs w:val="21"/>
                              </w:rPr>
                              <w:t>面对挑战时积极寻求解决方案，坚持不懈，不畏失败</w:t>
                            </w:r>
                            <w:r w:rsidR="00A45909" w:rsidRPr="00A45909">
                              <w:rPr>
                                <w:rFonts w:ascii="微软雅黑 Light" w:eastAsia="微软雅黑 Light" w:hAnsi="微软雅黑 Light" w:cs="Times New Roman"/>
                                <w:noProof/>
                                <w:color w:val="000000"/>
                                <w:szCs w:val="21"/>
                              </w:rPr>
                              <w:drawing>
                                <wp:inline distT="0" distB="0" distL="0" distR="0" wp14:anchorId="5BB39EA4" wp14:editId="34E1A75B">
                                  <wp:extent cx="365760" cy="389890"/>
                                  <wp:effectExtent l="0" t="0" r="0" b="0"/>
                                  <wp:docPr id="29965635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 cy="389890"/>
                                          </a:xfrm>
                                          <a:prstGeom prst="rect">
                                            <a:avLst/>
                                          </a:prstGeom>
                                          <a:noFill/>
                                          <a:ln>
                                            <a:noFill/>
                                          </a:ln>
                                        </pic:spPr>
                                      </pic:pic>
                                    </a:graphicData>
                                  </a:graphic>
                                </wp:inline>
                              </w:drawing>
                            </w:r>
                          </w:p>
                          <w:p w14:paraId="666B6F2D" w14:textId="77777777" w:rsidR="00951C77" w:rsidRPr="001532FB" w:rsidRDefault="00951C77" w:rsidP="00951C77">
                            <w:pPr>
                              <w:spacing w:line="360" w:lineRule="exact"/>
                              <w:jc w:val="left"/>
                              <w:rPr>
                                <w:rFonts w:ascii="微软雅黑 Light" w:eastAsia="微软雅黑 Light" w:hAnsi="微软雅黑 Light" w:cs="Times New Roman" w:hint="eastAsia"/>
                                <w:b/>
                                <w:bCs/>
                                <w:color w:val="000000"/>
                                <w:szCs w:val="21"/>
                              </w:rPr>
                            </w:pPr>
                            <w:r w:rsidRPr="00C1142D">
                              <w:rPr>
                                <w:rFonts w:ascii="微软雅黑" w:eastAsia="微软雅黑" w:hAnsi="微软雅黑" w:cs="Times New Roman"/>
                                <w:color w:val="000000"/>
                                <w:szCs w:val="21"/>
                              </w:rPr>
                              <w:t xml:space="preserve">沟通能力: </w:t>
                            </w:r>
                            <w:r w:rsidRPr="00C1142D">
                              <w:rPr>
                                <w:rFonts w:ascii="微软雅黑 Light" w:eastAsia="微软雅黑 Light" w:hAnsi="微软雅黑 Light" w:cs="Times New Roman"/>
                                <w:color w:val="000000"/>
                                <w:szCs w:val="21"/>
                              </w:rPr>
                              <w:t>明确表达思想，倾听他人，有效进行团队协作与问题解决</w:t>
                            </w:r>
                          </w:p>
                          <w:p w14:paraId="42950689" w14:textId="77777777" w:rsidR="00951C77" w:rsidRPr="00492AED" w:rsidRDefault="00951C77" w:rsidP="00951C77">
                            <w:pPr>
                              <w:spacing w:line="240" w:lineRule="atLeast"/>
                              <w:ind w:left="735" w:hangingChars="350" w:hanging="735"/>
                              <w:rPr>
                                <w:rFonts w:ascii="微软雅黑 Light" w:eastAsia="微软雅黑 Light" w:hAnsi="微软雅黑 Light" w:cs="Times New Roman" w:hint="eastAsia"/>
                                <w:color w:val="000000"/>
                                <w:szCs w:val="21"/>
                              </w:rPr>
                            </w:pPr>
                          </w:p>
                        </w:txbxContent>
                      </wps:txbx>
                      <wps:bodyPr rot="0" vert="horz" wrap="square" lIns="91440" tIns="45720" rIns="91440" bIns="45720" anchor="t" anchorCtr="0">
                        <a:noAutofit/>
                      </wps:bodyPr>
                    </wps:wsp>
                  </a:graphicData>
                </a:graphic>
              </wp:anchor>
            </w:drawing>
          </mc:Choice>
          <mc:Fallback>
            <w:pict>
              <v:shape w14:anchorId="31989FA8" id="_x0000_s1066" type="#_x0000_t202" style="position:absolute;margin-left:23.95pt;margin-top:233.65pt;width:534.05pt;height:97.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" filled="f" stroked="f">
                <v:textbox>
                  <w:txbxContent>
                    <w:p w14:paraId="1503E1C7" w14:textId="77777777" w:rsidR="00951C77" w:rsidRPr="00C1142D" w:rsidRDefault="00951C77" w:rsidP="00951C77">
                      <w:pPr>
                        <w:spacing w:line="360" w:lineRule="exact"/>
                        <w:jc w:val="left"/>
                        <w:rPr>
                          <w:rFonts w:ascii="微软雅黑 Light" w:eastAsia="微软雅黑 Light" w:hAnsi="微软雅黑 Light" w:cs="Times New Roman" w:hint="eastAsia"/>
                          <w:color w:val="000000"/>
                          <w:szCs w:val="21"/>
                        </w:rPr>
                      </w:pPr>
                      <w:r w:rsidRPr="00C1142D">
                        <w:rPr>
                          <w:rFonts w:ascii="微软雅黑" w:eastAsia="微软雅黑" w:hAnsi="微软雅黑" w:cs="Times New Roman"/>
                          <w:color w:val="000000"/>
                          <w:szCs w:val="21"/>
                        </w:rPr>
                        <w:t>高自律性:</w:t>
                      </w:r>
                      <w:r w:rsidRPr="00C1142D">
                        <w:rPr>
                          <w:rFonts w:ascii="微软雅黑 Light" w:eastAsia="微软雅黑 Light" w:hAnsi="微软雅黑 Light" w:cs="Times New Roman"/>
                          <w:color w:val="000000"/>
                          <w:szCs w:val="21"/>
                        </w:rPr>
                        <w:t xml:space="preserve"> 目标驱动，擅长制定并遵守详尽的学习计划，有效管理时间</w:t>
                      </w:r>
                    </w:p>
                    <w:p w14:paraId="50F94A8F" w14:textId="77777777" w:rsidR="00951C77" w:rsidRPr="00C1142D" w:rsidRDefault="00951C77" w:rsidP="00951C77">
                      <w:pPr>
                        <w:spacing w:line="360" w:lineRule="exact"/>
                        <w:jc w:val="left"/>
                        <w:rPr>
                          <w:rFonts w:ascii="微软雅黑 Light" w:eastAsia="微软雅黑 Light" w:hAnsi="微软雅黑 Light" w:cs="Times New Roman" w:hint="eastAsia"/>
                          <w:color w:val="000000"/>
                          <w:szCs w:val="21"/>
                        </w:rPr>
                      </w:pPr>
                      <w:r w:rsidRPr="00C1142D">
                        <w:rPr>
                          <w:rFonts w:ascii="微软雅黑" w:eastAsia="微软雅黑" w:hAnsi="微软雅黑" w:cs="Times New Roman"/>
                          <w:color w:val="000000"/>
                          <w:szCs w:val="21"/>
                        </w:rPr>
                        <w:t>学习能力:</w:t>
                      </w:r>
                      <w:r w:rsidRPr="00C1142D">
                        <w:rPr>
                          <w:rFonts w:ascii="微软雅黑 Light" w:eastAsia="微软雅黑 Light" w:hAnsi="微软雅黑 Light" w:cs="Times New Roman"/>
                          <w:color w:val="000000"/>
                          <w:szCs w:val="21"/>
                        </w:rPr>
                        <w:t xml:space="preserve"> 跨学科背景，从化学到计算机，短时间内高效掌握新领域知识</w:t>
                      </w:r>
                    </w:p>
                    <w:p w14:paraId="06AE43CB" w14:textId="4FDE2713" w:rsidR="00951C77" w:rsidRPr="00A45909" w:rsidRDefault="00951C77" w:rsidP="00951C77">
                      <w:pPr>
                        <w:spacing w:line="360" w:lineRule="exact"/>
                        <w:jc w:val="left"/>
                        <w:rPr>
                          <w:rFonts w:ascii="微软雅黑 Light" w:eastAsia="微软雅黑 Light" w:hAnsi="微软雅黑 Light" w:cs="Times New Roman" w:hint="eastAsia"/>
                          <w:color w:val="000000"/>
                          <w:szCs w:val="21"/>
                        </w:rPr>
                      </w:pPr>
                      <w:r w:rsidRPr="00C1142D">
                        <w:rPr>
                          <w:rFonts w:ascii="微软雅黑" w:eastAsia="微软雅黑" w:hAnsi="微软雅黑" w:cs="Times New Roman"/>
                          <w:color w:val="000000"/>
                          <w:szCs w:val="21"/>
                        </w:rPr>
                        <w:t xml:space="preserve">乐观心态: </w:t>
                      </w:r>
                      <w:r w:rsidRPr="00C1142D">
                        <w:rPr>
                          <w:rFonts w:ascii="微软雅黑 Light" w:eastAsia="微软雅黑 Light" w:hAnsi="微软雅黑 Light" w:cs="Times New Roman"/>
                          <w:color w:val="000000"/>
                          <w:szCs w:val="21"/>
                        </w:rPr>
                        <w:t>面对挑战时积极寻求解决方案，坚持不懈，不畏失败</w:t>
                      </w:r>
                      <w:r w:rsidR="00A45909" w:rsidRPr="00A45909">
                        <w:rPr>
                          <w:rFonts w:ascii="微软雅黑 Light" w:eastAsia="微软雅黑 Light" w:hAnsi="微软雅黑 Light" w:cs="Times New Roman"/>
                          <w:noProof/>
                          <w:color w:val="000000"/>
                          <w:szCs w:val="21"/>
                        </w:rPr>
                        <w:drawing>
                          <wp:inline distT="0" distB="0" distL="0" distR="0" wp14:anchorId="5BB39EA4" wp14:editId="34E1A75B">
                            <wp:extent cx="365760" cy="389890"/>
                            <wp:effectExtent l="0" t="0" r="0" b="0"/>
                            <wp:docPr id="29965635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 cy="389890"/>
                                    </a:xfrm>
                                    <a:prstGeom prst="rect">
                                      <a:avLst/>
                                    </a:prstGeom>
                                    <a:noFill/>
                                    <a:ln>
                                      <a:noFill/>
                                    </a:ln>
                                  </pic:spPr>
                                </pic:pic>
                              </a:graphicData>
                            </a:graphic>
                          </wp:inline>
                        </w:drawing>
                      </w:r>
                    </w:p>
                    <w:p w14:paraId="666B6F2D" w14:textId="77777777" w:rsidR="00951C77" w:rsidRPr="001532FB" w:rsidRDefault="00951C77" w:rsidP="00951C77">
                      <w:pPr>
                        <w:spacing w:line="360" w:lineRule="exact"/>
                        <w:jc w:val="left"/>
                        <w:rPr>
                          <w:rFonts w:ascii="微软雅黑 Light" w:eastAsia="微软雅黑 Light" w:hAnsi="微软雅黑 Light" w:cs="Times New Roman" w:hint="eastAsia"/>
                          <w:b/>
                          <w:bCs/>
                          <w:color w:val="000000"/>
                          <w:szCs w:val="21"/>
                        </w:rPr>
                      </w:pPr>
                      <w:r w:rsidRPr="00C1142D">
                        <w:rPr>
                          <w:rFonts w:ascii="微软雅黑" w:eastAsia="微软雅黑" w:hAnsi="微软雅黑" w:cs="Times New Roman"/>
                          <w:color w:val="000000"/>
                          <w:szCs w:val="21"/>
                        </w:rPr>
                        <w:t xml:space="preserve">沟通能力: </w:t>
                      </w:r>
                      <w:r w:rsidRPr="00C1142D">
                        <w:rPr>
                          <w:rFonts w:ascii="微软雅黑 Light" w:eastAsia="微软雅黑 Light" w:hAnsi="微软雅黑 Light" w:cs="Times New Roman"/>
                          <w:color w:val="000000"/>
                          <w:szCs w:val="21"/>
                        </w:rPr>
                        <w:t>明确表达思想，倾听他人，有效进行团队协作与问题解决</w:t>
                      </w:r>
                    </w:p>
                    <w:p w14:paraId="42950689" w14:textId="77777777" w:rsidR="00951C77" w:rsidRPr="00492AED" w:rsidRDefault="00951C77" w:rsidP="00951C77">
                      <w:pPr>
                        <w:spacing w:line="240" w:lineRule="atLeast"/>
                        <w:ind w:left="735" w:hangingChars="350" w:hanging="735"/>
                        <w:rPr>
                          <w:rFonts w:ascii="微软雅黑 Light" w:eastAsia="微软雅黑 Light" w:hAnsi="微软雅黑 Light" w:cs="Times New Roman" w:hint="eastAsia"/>
                          <w:color w:val="000000"/>
                          <w:szCs w:val="21"/>
                        </w:rPr>
                      </w:pPr>
                    </w:p>
                  </w:txbxContent>
                </v:textbox>
              </v:shape>
            </w:pict>
          </mc:Fallback>
        </mc:AlternateContent>
      </w:r>
      <w:r w:rsidR="00006B1E">
        <w:rPr>
          <w:noProof/>
        </w:rPr>
        <mc:AlternateContent>
          <mc:Choice Requires="wpg">
            <w:drawing>
              <wp:anchor distT="0" distB="0" distL="114300" distR="114300" simplePos="0" relativeHeight="251698176" behindDoc="0" locked="0" layoutInCell="1" allowOverlap="1" wp14:anchorId="1FF9D77D" wp14:editId="35067F73">
                <wp:simplePos x="0" y="0"/>
                <wp:positionH relativeFrom="column">
                  <wp:posOffset>342104</wp:posOffset>
                </wp:positionH>
                <wp:positionV relativeFrom="paragraph">
                  <wp:posOffset>2451564</wp:posOffset>
                </wp:positionV>
                <wp:extent cx="6632270" cy="440385"/>
                <wp:effectExtent l="0" t="0" r="0" b="0"/>
                <wp:wrapNone/>
                <wp:docPr id="906439062" name="组合 46"/>
                <wp:cNvGraphicFramePr/>
                <a:graphic xmlns:a="http://schemas.openxmlformats.org/drawingml/2006/main">
                  <a:graphicData uri="http://schemas.microsoft.com/office/word/2010/wordprocessingGroup">
                    <wpg:wgp>
                      <wpg:cNvGrpSpPr/>
                      <wpg:grpSpPr>
                        <a:xfrm>
                          <a:off x="0" y="0"/>
                          <a:ext cx="6632270" cy="440385"/>
                          <a:chOff x="0" y="0"/>
                          <a:chExt cx="6632270" cy="440385"/>
                        </a:xfrm>
                      </wpg:grpSpPr>
                      <wps:wsp>
                        <wps:cNvPr id="275606447" name="矩形 2"/>
                        <wps:cNvSpPr/>
                        <wps:spPr>
                          <a:xfrm>
                            <a:off x="7315" y="0"/>
                            <a:ext cx="6624955" cy="395605"/>
                          </a:xfrm>
                          <a:prstGeom prst="rect">
                            <a:avLst/>
                          </a:prstGeom>
                          <a:solidFill>
                            <a:srgbClr val="FFFFFF">
                              <a:lumMod val="95000"/>
                            </a:srgbClr>
                          </a:solidFill>
                          <a:ln w="12700" cap="flat" cmpd="sng" algn="ctr">
                            <a:noFill/>
                            <a:prstDash val="solid"/>
                            <a:miter lim="800000"/>
                          </a:ln>
                          <a:effectLst/>
                        </wps:spPr>
                        <wps:bodyPr rtlCol="0" anchor="ctr"/>
                      </wps:wsp>
                      <wps:wsp>
                        <wps:cNvPr id="1029656149" name="文本框 2"/>
                        <wps:cNvSpPr txBox="1">
                          <a:spLocks noChangeArrowheads="1"/>
                        </wps:cNvSpPr>
                        <wps:spPr bwMode="auto">
                          <a:xfrm>
                            <a:off x="109728" y="7315"/>
                            <a:ext cx="948690" cy="433070"/>
                          </a:xfrm>
                          <a:prstGeom prst="rect">
                            <a:avLst/>
                          </a:prstGeom>
                          <a:noFill/>
                          <a:ln w="9525">
                            <a:noFill/>
                            <a:miter lim="800000"/>
                          </a:ln>
                        </wps:spPr>
                        <wps:txbx>
                          <w:txbxContent>
                            <w:p w14:paraId="00B3B3B0" w14:textId="5D31FA64" w:rsidR="00D55547" w:rsidRDefault="00D55547" w:rsidP="00D55547">
                              <w:pPr>
                                <w:spacing w:line="360" w:lineRule="exact"/>
                                <w:jc w:val="left"/>
                                <w:rPr>
                                  <w:rFonts w:hint="eastAsia"/>
                                  <w:kern w:val="0"/>
                                  <w:sz w:val="24"/>
                                  <w:szCs w:val="24"/>
                                </w:rPr>
                              </w:pPr>
                              <w:r>
                                <w:rPr>
                                  <w:rFonts w:ascii="微软雅黑" w:eastAsia="微软雅黑" w:hAnsi="微软雅黑" w:cs="Times New Roman" w:hint="eastAsia"/>
                                  <w:b/>
                                  <w:bCs/>
                                  <w:color w:val="5883A2"/>
                                  <w:sz w:val="26"/>
                                  <w:szCs w:val="26"/>
                                </w:rPr>
                                <w:t>自我评价</w:t>
                              </w:r>
                            </w:p>
                          </w:txbxContent>
                        </wps:txbx>
                        <wps:bodyPr rot="0" vert="horz" wrap="square" lIns="91440" tIns="45720" rIns="91440" bIns="45720" anchor="t" anchorCtr="0">
                          <a:noAutofit/>
                        </wps:bodyPr>
                      </wps:wsp>
                      <wps:wsp>
                        <wps:cNvPr id="974459704" name="矩形 1"/>
                        <wps:cNvSpPr/>
                        <wps:spPr>
                          <a:xfrm>
                            <a:off x="0" y="0"/>
                            <a:ext cx="57150" cy="395605"/>
                          </a:xfrm>
                          <a:prstGeom prst="rect">
                            <a:avLst/>
                          </a:prstGeom>
                          <a:solidFill>
                            <a:srgbClr val="5883A2"/>
                          </a:solidFill>
                          <a:ln w="12700" cap="flat" cmpd="sng" algn="ctr">
                            <a:noFill/>
                            <a:prstDash val="solid"/>
                            <a:miter lim="800000"/>
                          </a:ln>
                          <a:effectLst/>
                        </wps:spPr>
                        <wps:bodyPr rtlCol="0" anchor="ctr"/>
                      </wps:wsp>
                      <wps:wsp>
                        <wps:cNvPr id="1234844342" name="矩形 1"/>
                        <wps:cNvSpPr/>
                        <wps:spPr>
                          <a:xfrm>
                            <a:off x="6269127" y="0"/>
                            <a:ext cx="358775" cy="395605"/>
                          </a:xfrm>
                          <a:prstGeom prst="rect">
                            <a:avLst/>
                          </a:prstGeom>
                          <a:solidFill>
                            <a:srgbClr val="5883A2"/>
                          </a:solidFill>
                          <a:ln w="12700" cap="flat" cmpd="sng" algn="ctr">
                            <a:noFill/>
                            <a:prstDash val="solid"/>
                            <a:miter lim="800000"/>
                          </a:ln>
                          <a:effectLst/>
                        </wps:spPr>
                        <wps:bodyPr rtlCol="0" anchor="ctr"/>
                      </wps:wsp>
                      <wps:wsp>
                        <wps:cNvPr id="74993241" name="male_45735"/>
                        <wps:cNvSpPr>
                          <a:spLocks noChangeAspect="1"/>
                        </wps:cNvSpPr>
                        <wps:spPr bwMode="auto">
                          <a:xfrm>
                            <a:off x="6334963" y="65837"/>
                            <a:ext cx="212862" cy="254000"/>
                          </a:xfrm>
                          <a:custGeom>
                            <a:avLst/>
                            <a:gdLst>
                              <a:gd name="connsiteX0" fmla="*/ 118658 w 474552"/>
                              <a:gd name="connsiteY0" fmla="*/ 330881 h 607286"/>
                              <a:gd name="connsiteX1" fmla="*/ 128808 w 474552"/>
                              <a:gd name="connsiteY1" fmla="*/ 330881 h 607286"/>
                              <a:gd name="connsiteX2" fmla="*/ 138880 w 474552"/>
                              <a:gd name="connsiteY2" fmla="*/ 340467 h 607286"/>
                              <a:gd name="connsiteX3" fmla="*/ 237315 w 474552"/>
                              <a:gd name="connsiteY3" fmla="*/ 429642 h 607286"/>
                              <a:gd name="connsiteX4" fmla="*/ 335672 w 474552"/>
                              <a:gd name="connsiteY4" fmla="*/ 340467 h 607286"/>
                              <a:gd name="connsiteX5" fmla="*/ 345823 w 474552"/>
                              <a:gd name="connsiteY5" fmla="*/ 330881 h 607286"/>
                              <a:gd name="connsiteX6" fmla="*/ 355973 w 474552"/>
                              <a:gd name="connsiteY6" fmla="*/ 330881 h 607286"/>
                              <a:gd name="connsiteX7" fmla="*/ 474552 w 474552"/>
                              <a:gd name="connsiteY7" fmla="*/ 449363 h 607286"/>
                              <a:gd name="connsiteX8" fmla="*/ 474552 w 474552"/>
                              <a:gd name="connsiteY8" fmla="*/ 567845 h 607286"/>
                              <a:gd name="connsiteX9" fmla="*/ 435052 w 474552"/>
                              <a:gd name="connsiteY9" fmla="*/ 607286 h 607286"/>
                              <a:gd name="connsiteX10" fmla="*/ 39579 w 474552"/>
                              <a:gd name="connsiteY10" fmla="*/ 607286 h 607286"/>
                              <a:gd name="connsiteX11" fmla="*/ 0 w 474552"/>
                              <a:gd name="connsiteY11" fmla="*/ 567845 h 607286"/>
                              <a:gd name="connsiteX12" fmla="*/ 0 w 474552"/>
                              <a:gd name="connsiteY12" fmla="*/ 449363 h 607286"/>
                              <a:gd name="connsiteX13" fmla="*/ 118658 w 474552"/>
                              <a:gd name="connsiteY13" fmla="*/ 330881 h 607286"/>
                              <a:gd name="connsiteX14" fmla="*/ 315130 w 474552"/>
                              <a:gd name="connsiteY14" fmla="*/ 118095 h 607286"/>
                              <a:gd name="connsiteX15" fmla="*/ 237312 w 474552"/>
                              <a:gd name="connsiteY15" fmla="*/ 162332 h 607286"/>
                              <a:gd name="connsiteX16" fmla="*/ 135653 w 474552"/>
                              <a:gd name="connsiteY16" fmla="*/ 182682 h 607286"/>
                              <a:gd name="connsiteX17" fmla="*/ 237312 w 474552"/>
                              <a:gd name="connsiteY17" fmla="*/ 284120 h 607286"/>
                              <a:gd name="connsiteX18" fmla="*/ 338893 w 474552"/>
                              <a:gd name="connsiteY18" fmla="*/ 182682 h 607286"/>
                              <a:gd name="connsiteX19" fmla="*/ 315130 w 474552"/>
                              <a:gd name="connsiteY19" fmla="*/ 118095 h 607286"/>
                              <a:gd name="connsiteX20" fmla="*/ 237312 w 474552"/>
                              <a:gd name="connsiteY20" fmla="*/ 0 h 607286"/>
                              <a:gd name="connsiteX21" fmla="*/ 379572 w 474552"/>
                              <a:gd name="connsiteY21" fmla="*/ 162332 h 607286"/>
                              <a:gd name="connsiteX22" fmla="*/ 237312 w 474552"/>
                              <a:gd name="connsiteY22" fmla="*/ 324742 h 607286"/>
                              <a:gd name="connsiteX23" fmla="*/ 95052 w 474552"/>
                              <a:gd name="connsiteY23" fmla="*/ 162332 h 607286"/>
                              <a:gd name="connsiteX24" fmla="*/ 237312 w 474552"/>
                              <a:gd name="connsiteY24" fmla="*/ 0 h 607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474552" h="607286">
                                <a:moveTo>
                                  <a:pt x="118658" y="330881"/>
                                </a:moveTo>
                                <a:lnTo>
                                  <a:pt x="128808" y="330881"/>
                                </a:lnTo>
                                <a:cubicBezTo>
                                  <a:pt x="134080" y="330881"/>
                                  <a:pt x="138329" y="335203"/>
                                  <a:pt x="138880" y="340467"/>
                                </a:cubicBezTo>
                                <a:cubicBezTo>
                                  <a:pt x="143680" y="390515"/>
                                  <a:pt x="185934" y="429642"/>
                                  <a:pt x="237315" y="429642"/>
                                </a:cubicBezTo>
                                <a:cubicBezTo>
                                  <a:pt x="288618" y="429642"/>
                                  <a:pt x="330872" y="390515"/>
                                  <a:pt x="335672" y="340467"/>
                                </a:cubicBezTo>
                                <a:cubicBezTo>
                                  <a:pt x="336223" y="335203"/>
                                  <a:pt x="340472" y="330881"/>
                                  <a:pt x="345823" y="330881"/>
                                </a:cubicBezTo>
                                <a:lnTo>
                                  <a:pt x="355973" y="330881"/>
                                </a:lnTo>
                                <a:cubicBezTo>
                                  <a:pt x="421518" y="330881"/>
                                  <a:pt x="474552" y="383915"/>
                                  <a:pt x="474552" y="449363"/>
                                </a:cubicBezTo>
                                <a:lnTo>
                                  <a:pt x="474552" y="567845"/>
                                </a:lnTo>
                                <a:cubicBezTo>
                                  <a:pt x="474552" y="589687"/>
                                  <a:pt x="456926" y="607286"/>
                                  <a:pt x="435052" y="607286"/>
                                </a:cubicBezTo>
                                <a:lnTo>
                                  <a:pt x="39579" y="607286"/>
                                </a:lnTo>
                                <a:cubicBezTo>
                                  <a:pt x="17704" y="607286"/>
                                  <a:pt x="0" y="589687"/>
                                  <a:pt x="0" y="567845"/>
                                </a:cubicBezTo>
                                <a:lnTo>
                                  <a:pt x="0" y="449363"/>
                                </a:lnTo>
                                <a:cubicBezTo>
                                  <a:pt x="0" y="383915"/>
                                  <a:pt x="53113" y="330881"/>
                                  <a:pt x="118658" y="330881"/>
                                </a:cubicBezTo>
                                <a:close/>
                                <a:moveTo>
                                  <a:pt x="315130" y="118095"/>
                                </a:moveTo>
                                <a:cubicBezTo>
                                  <a:pt x="305373" y="143632"/>
                                  <a:pt x="274372" y="162332"/>
                                  <a:pt x="237312" y="162332"/>
                                </a:cubicBezTo>
                                <a:cubicBezTo>
                                  <a:pt x="200173" y="162332"/>
                                  <a:pt x="135653" y="158010"/>
                                  <a:pt x="135653" y="182682"/>
                                </a:cubicBezTo>
                                <a:cubicBezTo>
                                  <a:pt x="135653" y="238705"/>
                                  <a:pt x="181132" y="284120"/>
                                  <a:pt x="237312" y="284120"/>
                                </a:cubicBezTo>
                                <a:cubicBezTo>
                                  <a:pt x="293335" y="284120"/>
                                  <a:pt x="338893" y="238705"/>
                                  <a:pt x="338893" y="182682"/>
                                </a:cubicBezTo>
                                <a:cubicBezTo>
                                  <a:pt x="338893" y="158010"/>
                                  <a:pt x="329765" y="135696"/>
                                  <a:pt x="315130" y="118095"/>
                                </a:cubicBezTo>
                                <a:close/>
                                <a:moveTo>
                                  <a:pt x="237312" y="0"/>
                                </a:moveTo>
                                <a:cubicBezTo>
                                  <a:pt x="315838" y="0"/>
                                  <a:pt x="379572" y="72680"/>
                                  <a:pt x="379572" y="162332"/>
                                </a:cubicBezTo>
                                <a:cubicBezTo>
                                  <a:pt x="379572" y="251984"/>
                                  <a:pt x="315838" y="324742"/>
                                  <a:pt x="237312" y="324742"/>
                                </a:cubicBezTo>
                                <a:cubicBezTo>
                                  <a:pt x="158707" y="324742"/>
                                  <a:pt x="95052" y="251984"/>
                                  <a:pt x="95052" y="162332"/>
                                </a:cubicBezTo>
                                <a:cubicBezTo>
                                  <a:pt x="95052" y="72680"/>
                                  <a:pt x="158707" y="0"/>
                                  <a:pt x="237312" y="0"/>
                                </a:cubicBezTo>
                                <a:close/>
                              </a:path>
                            </a:pathLst>
                          </a:custGeom>
                          <a:solidFill>
                            <a:srgbClr val="FFFFFF"/>
                          </a:solidFill>
                          <a:ln>
                            <a:noFill/>
                          </a:ln>
                        </wps:spPr>
                        <wps:bodyPr/>
                      </wps:wsp>
                    </wpg:wgp>
                  </a:graphicData>
                </a:graphic>
              </wp:anchor>
            </w:drawing>
          </mc:Choice>
          <mc:Fallback>
            <w:pict>
              <v:group w14:anchorId="1FF9D77D" id="组合 46" o:spid="_x0000_s1067" style="position:absolute;margin-left:26.95pt;margin-top:193.05pt;width:522.25pt;height:34.7pt;z-index:251698176" coordsize="66322,4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">
                <v:rect id="矩形 2" o:spid="_x0000_s1068" style="position:absolute;left:73;width:66249;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" fillcolor="#f2f2f2" stroked="f" strokeweight="1pt"/>
                <v:shape id="文本框 2" o:spid="_x0000_s1069" type="#_x0000_t202" style="position:absolute;left:1097;top:73;width:9487;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" filled="f" stroked="f">
                  <v:textbox>
                    <w:txbxContent>
                      <w:p w14:paraId="00B3B3B0" w14:textId="5D31FA64" w:rsidR="00D55547" w:rsidRDefault="00D55547" w:rsidP="00D55547">
                        <w:pPr>
                          <w:spacing w:line="360" w:lineRule="exact"/>
                          <w:jc w:val="left"/>
                          <w:rPr>
                            <w:rFonts w:hint="eastAsia"/>
                            <w:kern w:val="0"/>
                            <w:sz w:val="24"/>
                            <w:szCs w:val="24"/>
                          </w:rPr>
                        </w:pPr>
                        <w:r>
                          <w:rPr>
                            <w:rFonts w:ascii="微软雅黑" w:eastAsia="微软雅黑" w:hAnsi="微软雅黑" w:cs="Times New Roman" w:hint="eastAsia"/>
                            <w:b/>
                            <w:bCs/>
                            <w:color w:val="5883A2"/>
                            <w:sz w:val="26"/>
                            <w:szCs w:val="26"/>
                          </w:rPr>
                          <w:t>自我评价</w:t>
                        </w:r>
                      </w:p>
                    </w:txbxContent>
                  </v:textbox>
                </v:shape>
                <v:rect id="矩形 1" o:spid="_x0000_s1070" style="position:absolute;width:571;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" fillcolor="#5883a2" stroked="f" strokeweight="1pt"/>
                <v:rect id="矩形 1" o:spid="_x0000_s1071" style="position:absolute;left:62691;width:3588;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" fillcolor="#5883a2" stroked="f" strokeweight="1pt"/>
                <v:shape id="male_45735" o:spid="_x0000_s1072" style="position:absolute;left:63349;top:658;width:2129;height:2540;visibility:visible;mso-wrap-style:square;v-text-anchor:top" coordsize="474552,60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" path="m118658,330881r10150,c134080,330881,138329,335203,138880,340467v4800,50048,47054,89175,98435,89175c288618,429642,330872,390515,335672,340467v551,-5264,4800,-9586,10151,-9586l355973,330881v65545,,118579,53034,118579,118482l474552,567845v,21842,-17626,39441,-39500,39441l39579,607286c17704,607286,,589687,,567845l,449363c,383915,53113,330881,118658,330881xm315130,118095v-9757,25537,-40758,44237,-77818,44237c200173,162332,135653,158010,135653,182682v,56023,45479,101438,101659,101438c293335,284120,338893,238705,338893,182682v,-24672,-9128,-46986,-23763,-64587xm237312,v78526,,142260,72680,142260,162332c379572,251984,315838,324742,237312,324742v-78605,,-142260,-72758,-142260,-162410c95052,72680,158707,,237312,xe" stroked="f">
                  <v:path arrowok="t" o:connecttype="custom" o:connectlocs="53224,138392;57777,138392;62295,142402;106448,179700;150567,142402;155120,138392;159673,138392;212862,187948;212862,237504;195144,254000;17753,254000;0,237504;0,187948;53224,138392;141353,49394;106447,67896;60848,76408;106447,118834;152012,76408;141353,49394;106447,0;170258,67896;106447,135825;42636,67896;106447,0" o:connectangles="0,0,0,0,0,0,0,0,0,0,0,0,0,0,0,0,0,0,0,0,0,0,0,0,0"/>
                  <o:lock v:ext="edit" aspectratio="t"/>
                </v:shape>
              </v:group>
            </w:pict>
          </mc:Fallback>
        </mc:AlternateContent>
      </w:r>
      <w:r w:rsidR="0012125C">
        <w:rPr>
          <w:noProof/>
        </w:rPr>
        <mc:AlternateContent>
          <mc:Choice Requires="wps">
            <w:drawing>
              <wp:anchor distT="0" distB="0" distL="114300" distR="114300" simplePos="0" relativeHeight="251679744" behindDoc="0" locked="0" layoutInCell="1" allowOverlap="1" wp14:anchorId="192E7662" wp14:editId="60439B46">
                <wp:simplePos x="0" y="0"/>
                <wp:positionH relativeFrom="column">
                  <wp:posOffset>322902</wp:posOffset>
                </wp:positionH>
                <wp:positionV relativeFrom="paragraph">
                  <wp:posOffset>744239</wp:posOffset>
                </wp:positionV>
                <wp:extent cx="6782435" cy="2432050"/>
                <wp:effectExtent l="0" t="0" r="0" b="6350"/>
                <wp:wrapNone/>
                <wp:docPr id="120597010" name="文本框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2435" cy="2432050"/>
                        </a:xfrm>
                        <a:prstGeom prst="rect">
                          <a:avLst/>
                        </a:prstGeom>
                        <a:noFill/>
                        <a:ln w="9525">
                          <a:noFill/>
                          <a:miter lim="800000"/>
                        </a:ln>
                      </wps:spPr>
                      <wps:txbx>
                        <w:txbxContent>
                          <w:p w14:paraId="59CC6500" w14:textId="45C3FF97" w:rsidR="00467E95" w:rsidRPr="00467E95" w:rsidRDefault="00467E95" w:rsidP="00467E95">
                            <w:pPr>
                              <w:spacing w:line="360" w:lineRule="exact"/>
                              <w:ind w:left="315" w:hangingChars="150" w:hanging="315"/>
                              <w:jc w:val="left"/>
                              <w:rPr>
                                <w:rFonts w:ascii="微软雅黑 Light" w:eastAsia="微软雅黑 Light" w:hAnsi="微软雅黑 Light" w:cs="Times New Roman" w:hint="eastAsia"/>
                                <w:color w:val="000000"/>
                                <w:szCs w:val="21"/>
                              </w:rPr>
                            </w:pPr>
                            <w:r w:rsidRPr="00467E95">
                              <w:rPr>
                                <w:rFonts w:ascii="微软雅黑 Light" w:eastAsia="微软雅黑 Light" w:hAnsi="微软雅黑 Light" w:cs="Times New Roman" w:hint="eastAsia"/>
                                <w:color w:val="000000"/>
                                <w:szCs w:val="21"/>
                              </w:rPr>
                              <w:t>(2)</w:t>
                            </w:r>
                            <w:r w:rsidR="000311E0" w:rsidRPr="000311E0">
                              <w:rPr>
                                <w:rFonts w:ascii="微软雅黑 Light" w:eastAsia="微软雅黑 Light" w:hAnsi="微软雅黑 Light" w:cs="Times New Roman" w:hint="eastAsia"/>
                                <w:color w:val="000000"/>
                                <w:szCs w:val="21"/>
                              </w:rPr>
                              <w:t xml:space="preserve"> </w:t>
                            </w:r>
                            <w:proofErr w:type="gramStart"/>
                            <w:r w:rsidR="0097161C">
                              <w:rPr>
                                <w:rFonts w:ascii="微软雅黑 Light" w:eastAsia="微软雅黑 Light" w:hAnsi="微软雅黑 Light" w:cs="Times New Roman" w:hint="eastAsia"/>
                                <w:color w:val="000000"/>
                                <w:szCs w:val="21"/>
                              </w:rPr>
                              <w:t>通过</w:t>
                            </w:r>
                            <w:r w:rsidR="000311E0" w:rsidRPr="00923ED2">
                              <w:rPr>
                                <w:rFonts w:ascii="微软雅黑 Light" w:eastAsia="微软雅黑 Light" w:hAnsi="微软雅黑 Light" w:cs="Times New Roman" w:hint="eastAsia"/>
                                <w:b/>
                                <w:bCs/>
                                <w:color w:val="000000"/>
                                <w:szCs w:val="21"/>
                              </w:rPr>
                              <w:t>单例</w:t>
                            </w:r>
                            <w:proofErr w:type="gramEnd"/>
                            <w:r w:rsidR="000311E0" w:rsidRPr="00467E95">
                              <w:rPr>
                                <w:rFonts w:ascii="微软雅黑 Light" w:eastAsia="微软雅黑 Light" w:hAnsi="微软雅黑 Light" w:cs="Times New Roman" w:hint="eastAsia"/>
                                <w:color w:val="000000"/>
                                <w:szCs w:val="21"/>
                              </w:rPr>
                              <w:t>Execut</w:t>
                            </w:r>
                            <w:r w:rsidR="00B63B08">
                              <w:rPr>
                                <w:rFonts w:ascii="微软雅黑 Light" w:eastAsia="微软雅黑 Light" w:hAnsi="微软雅黑 Light" w:cs="Times New Roman" w:hint="eastAsia"/>
                                <w:color w:val="000000"/>
                                <w:szCs w:val="21"/>
                              </w:rPr>
                              <w:t>or</w:t>
                            </w:r>
                            <w:r w:rsidR="000311E0" w:rsidRPr="00467E95">
                              <w:rPr>
                                <w:rFonts w:ascii="微软雅黑 Light" w:eastAsia="微软雅黑 Light" w:hAnsi="微软雅黑 Light" w:cs="Times New Roman" w:hint="eastAsia"/>
                                <w:color w:val="000000"/>
                                <w:szCs w:val="21"/>
                              </w:rPr>
                              <w:t>统一管理线程池资源，</w:t>
                            </w:r>
                            <w:r w:rsidR="00B63B08">
                              <w:rPr>
                                <w:rFonts w:ascii="微软雅黑 Light" w:eastAsia="微软雅黑 Light" w:hAnsi="微软雅黑 Light" w:cs="Times New Roman" w:hint="eastAsia"/>
                                <w:color w:val="000000"/>
                                <w:szCs w:val="21"/>
                              </w:rPr>
                              <w:t>基于多态提供任务执行逻辑函数，控制任务的同步和并发执行</w:t>
                            </w:r>
                          </w:p>
                          <w:p w14:paraId="578FD776" w14:textId="5A23132E" w:rsidR="00467E95" w:rsidRPr="00467E95" w:rsidRDefault="00467E95" w:rsidP="00467E95">
                            <w:pPr>
                              <w:spacing w:line="360" w:lineRule="exact"/>
                              <w:ind w:left="315" w:hangingChars="150" w:hanging="315"/>
                              <w:jc w:val="left"/>
                              <w:rPr>
                                <w:rFonts w:ascii="微软雅黑 Light" w:eastAsia="微软雅黑 Light" w:hAnsi="微软雅黑 Light" w:cs="Times New Roman" w:hint="eastAsia"/>
                                <w:color w:val="000000"/>
                                <w:szCs w:val="21"/>
                              </w:rPr>
                            </w:pPr>
                            <w:r w:rsidRPr="00467E95">
                              <w:rPr>
                                <w:rFonts w:ascii="微软雅黑 Light" w:eastAsia="微软雅黑 Light" w:hAnsi="微软雅黑 Light" w:cs="Times New Roman" w:hint="eastAsia"/>
                                <w:color w:val="000000"/>
                                <w:szCs w:val="21"/>
                              </w:rPr>
                              <w:t xml:space="preserve">(3) </w:t>
                            </w:r>
                            <w:r w:rsidR="0097161C">
                              <w:rPr>
                                <w:rFonts w:ascii="微软雅黑 Light" w:eastAsia="微软雅黑 Light" w:hAnsi="微软雅黑 Light" w:cs="Times New Roman" w:hint="eastAsia"/>
                                <w:color w:val="000000"/>
                                <w:szCs w:val="21"/>
                              </w:rPr>
                              <w:t>设计任务节点</w:t>
                            </w:r>
                            <w:proofErr w:type="spellStart"/>
                            <w:r w:rsidR="0097161C">
                              <w:rPr>
                                <w:rFonts w:ascii="微软雅黑 Light" w:eastAsia="微软雅黑 Light" w:hAnsi="微软雅黑 Light" w:cs="Times New Roman" w:hint="eastAsia"/>
                                <w:color w:val="000000"/>
                                <w:szCs w:val="21"/>
                              </w:rPr>
                              <w:t>WorkerNode</w:t>
                            </w:r>
                            <w:proofErr w:type="spellEnd"/>
                            <w:r w:rsidR="0097161C">
                              <w:rPr>
                                <w:rFonts w:ascii="微软雅黑 Light" w:eastAsia="微软雅黑 Light" w:hAnsi="微软雅黑 Light" w:cs="Times New Roman" w:hint="eastAsia"/>
                                <w:color w:val="000000"/>
                                <w:szCs w:val="21"/>
                              </w:rPr>
                              <w:t>，</w:t>
                            </w:r>
                            <w:r w:rsidR="00F31245">
                              <w:rPr>
                                <w:rFonts w:ascii="微软雅黑 Light" w:eastAsia="微软雅黑 Light" w:hAnsi="微软雅黑 Light" w:cs="Times New Roman" w:hint="eastAsia"/>
                                <w:color w:val="000000"/>
                                <w:szCs w:val="21"/>
                              </w:rPr>
                              <w:t>由</w:t>
                            </w:r>
                            <w:r w:rsidR="00F31245" w:rsidRPr="00F31245">
                              <w:rPr>
                                <w:rFonts w:ascii="微软雅黑 Light" w:eastAsia="微软雅黑 Light" w:hAnsi="微软雅黑 Light" w:cs="Times New Roman" w:hint="eastAsia"/>
                                <w:b/>
                                <w:bCs/>
                                <w:color w:val="000000"/>
                                <w:szCs w:val="21"/>
                              </w:rPr>
                              <w:t>可变参模板</w:t>
                            </w:r>
                            <w:r w:rsidR="00B63B08">
                              <w:rPr>
                                <w:rFonts w:ascii="微软雅黑 Light" w:eastAsia="微软雅黑 Light" w:hAnsi="微软雅黑 Light" w:cs="Times New Roman" w:hint="eastAsia"/>
                                <w:color w:val="000000"/>
                                <w:szCs w:val="21"/>
                              </w:rPr>
                              <w:t>允许</w:t>
                            </w:r>
                            <w:r w:rsidR="00B63B08" w:rsidRPr="00467E95">
                              <w:rPr>
                                <w:rFonts w:ascii="微软雅黑 Light" w:eastAsia="微软雅黑 Light" w:hAnsi="微软雅黑 Light" w:cs="Times New Roman" w:hint="eastAsia"/>
                                <w:color w:val="000000"/>
                                <w:szCs w:val="21"/>
                              </w:rPr>
                              <w:t>向线程池提交任意</w:t>
                            </w:r>
                            <w:r w:rsidR="0097161C">
                              <w:rPr>
                                <w:rFonts w:ascii="微软雅黑 Light" w:eastAsia="微软雅黑 Light" w:hAnsi="微软雅黑 Light" w:cs="Times New Roman" w:hint="eastAsia"/>
                                <w:color w:val="000000"/>
                                <w:szCs w:val="21"/>
                              </w:rPr>
                              <w:t>类型</w:t>
                            </w:r>
                            <w:r w:rsidR="00B63B08" w:rsidRPr="00467E95">
                              <w:rPr>
                                <w:rFonts w:ascii="微软雅黑 Light" w:eastAsia="微软雅黑 Light" w:hAnsi="微软雅黑 Light" w:cs="Times New Roman" w:hint="eastAsia"/>
                                <w:color w:val="000000"/>
                                <w:szCs w:val="21"/>
                              </w:rPr>
                              <w:t>任务，</w:t>
                            </w:r>
                            <w:r w:rsidR="0097161C">
                              <w:rPr>
                                <w:rFonts w:ascii="微软雅黑 Light" w:eastAsia="微软雅黑 Light" w:hAnsi="微软雅黑 Light" w:cs="Times New Roman" w:hint="eastAsia"/>
                                <w:color w:val="000000"/>
                                <w:szCs w:val="21"/>
                              </w:rPr>
                              <w:t>且可以</w:t>
                            </w:r>
                            <w:r w:rsidR="00B63B08" w:rsidRPr="00B63B08">
                              <w:rPr>
                                <w:rFonts w:ascii="微软雅黑 Light" w:eastAsia="微软雅黑 Light" w:hAnsi="微软雅黑 Light" w:cs="Times New Roman" w:hint="eastAsia"/>
                                <w:color w:val="000000"/>
                                <w:szCs w:val="21"/>
                              </w:rPr>
                              <w:t>返回任意类型结果</w:t>
                            </w:r>
                          </w:p>
                          <w:p w14:paraId="1E668853" w14:textId="108D2249" w:rsidR="00467E95" w:rsidRPr="00467E95" w:rsidRDefault="00467E95" w:rsidP="00467E95">
                            <w:pPr>
                              <w:spacing w:line="360" w:lineRule="exact"/>
                              <w:ind w:left="315" w:hangingChars="150" w:hanging="315"/>
                              <w:jc w:val="left"/>
                              <w:rPr>
                                <w:rFonts w:ascii="微软雅黑 Light" w:eastAsia="微软雅黑 Light" w:hAnsi="微软雅黑 Light" w:cs="Times New Roman" w:hint="eastAsia"/>
                                <w:color w:val="000000"/>
                                <w:szCs w:val="21"/>
                              </w:rPr>
                            </w:pPr>
                            <w:r w:rsidRPr="00467E95">
                              <w:rPr>
                                <w:rFonts w:ascii="微软雅黑 Light" w:eastAsia="微软雅黑 Light" w:hAnsi="微软雅黑 Light" w:cs="Times New Roman" w:hint="eastAsia"/>
                                <w:color w:val="000000"/>
                                <w:szCs w:val="21"/>
                              </w:rPr>
                              <w:t xml:space="preserve">(4) </w:t>
                            </w:r>
                            <w:r w:rsidR="00B63B08">
                              <w:rPr>
                                <w:rFonts w:ascii="微软雅黑 Light" w:eastAsia="微软雅黑 Light" w:hAnsi="微软雅黑 Light" w:cs="Times New Roman" w:hint="eastAsia"/>
                                <w:color w:val="000000"/>
                                <w:szCs w:val="21"/>
                              </w:rPr>
                              <w:t>通过C++20无</w:t>
                            </w:r>
                            <w:proofErr w:type="gramStart"/>
                            <w:r w:rsidR="00B63B08">
                              <w:rPr>
                                <w:rFonts w:ascii="微软雅黑 Light" w:eastAsia="微软雅黑 Light" w:hAnsi="微软雅黑 Light" w:cs="Times New Roman" w:hint="eastAsia"/>
                                <w:color w:val="000000"/>
                                <w:szCs w:val="21"/>
                              </w:rPr>
                              <w:t>栈</w:t>
                            </w:r>
                            <w:r w:rsidRPr="00923ED2">
                              <w:rPr>
                                <w:rFonts w:ascii="微软雅黑 Light" w:eastAsia="微软雅黑 Light" w:hAnsi="微软雅黑 Light" w:cs="Times New Roman" w:hint="eastAsia"/>
                                <w:b/>
                                <w:bCs/>
                                <w:color w:val="000000"/>
                                <w:szCs w:val="21"/>
                              </w:rPr>
                              <w:t>协程</w:t>
                            </w:r>
                            <w:proofErr w:type="gramEnd"/>
                            <w:r w:rsidR="00B63B08">
                              <w:rPr>
                                <w:rFonts w:ascii="微软雅黑 Light" w:eastAsia="微软雅黑 Light" w:hAnsi="微软雅黑 Light" w:cs="Times New Roman" w:hint="eastAsia"/>
                                <w:color w:val="000000"/>
                                <w:szCs w:val="21"/>
                              </w:rPr>
                              <w:t>提供上</w:t>
                            </w:r>
                            <w:proofErr w:type="gramStart"/>
                            <w:r w:rsidR="00B63B08">
                              <w:rPr>
                                <w:rFonts w:ascii="微软雅黑 Light" w:eastAsia="微软雅黑 Light" w:hAnsi="微软雅黑 Light" w:cs="Times New Roman" w:hint="eastAsia"/>
                                <w:color w:val="000000"/>
                                <w:szCs w:val="21"/>
                              </w:rPr>
                              <w:t>传任务</w:t>
                            </w:r>
                            <w:proofErr w:type="gramEnd"/>
                            <w:r w:rsidR="00B63B08">
                              <w:rPr>
                                <w:rFonts w:ascii="微软雅黑 Light" w:eastAsia="微软雅黑 Light" w:hAnsi="微软雅黑 Light" w:cs="Times New Roman" w:hint="eastAsia"/>
                                <w:color w:val="000000"/>
                                <w:szCs w:val="21"/>
                              </w:rPr>
                              <w:t>的</w:t>
                            </w:r>
                            <w:r w:rsidRPr="00467E95">
                              <w:rPr>
                                <w:rFonts w:ascii="微软雅黑 Light" w:eastAsia="微软雅黑 Light" w:hAnsi="微软雅黑 Light" w:cs="Times New Roman" w:hint="eastAsia"/>
                                <w:color w:val="000000"/>
                                <w:szCs w:val="21"/>
                              </w:rPr>
                              <w:t>接口</w:t>
                            </w:r>
                            <w:r w:rsidR="00B63B08">
                              <w:rPr>
                                <w:rFonts w:ascii="微软雅黑 Light" w:eastAsia="微软雅黑 Light" w:hAnsi="微软雅黑 Light" w:cs="Times New Roman" w:hint="eastAsia"/>
                                <w:color w:val="000000"/>
                                <w:szCs w:val="21"/>
                              </w:rPr>
                              <w:t>，将复杂的异步任务以</w:t>
                            </w:r>
                            <w:r w:rsidR="00B63B08" w:rsidRPr="00B63B08">
                              <w:rPr>
                                <w:rFonts w:ascii="微软雅黑 Light" w:eastAsia="微软雅黑 Light" w:hAnsi="微软雅黑 Light" w:cs="Times New Roman" w:hint="eastAsia"/>
                                <w:b/>
                                <w:bCs/>
                                <w:color w:val="000000"/>
                                <w:szCs w:val="21"/>
                              </w:rPr>
                              <w:t>同步编程</w:t>
                            </w:r>
                            <w:r w:rsidR="00B63B08" w:rsidRPr="00467E95">
                              <w:rPr>
                                <w:rFonts w:ascii="微软雅黑 Light" w:eastAsia="微软雅黑 Light" w:hAnsi="微软雅黑 Light" w:cs="Times New Roman" w:hint="eastAsia"/>
                                <w:color w:val="000000"/>
                                <w:szCs w:val="21"/>
                              </w:rPr>
                              <w:t>的方式</w:t>
                            </w:r>
                            <w:r w:rsidR="00B63B08">
                              <w:rPr>
                                <w:rFonts w:ascii="微软雅黑 Light" w:eastAsia="微软雅黑 Light" w:hAnsi="微软雅黑 Light" w:cs="Times New Roman" w:hint="eastAsia"/>
                                <w:color w:val="000000"/>
                                <w:szCs w:val="21"/>
                              </w:rPr>
                              <w:t>上传到线程池后台执行</w:t>
                            </w:r>
                          </w:p>
                          <w:p w14:paraId="1F3A7647" w14:textId="6F08CC7D" w:rsidR="00467E95" w:rsidRDefault="00467E95" w:rsidP="00467E95">
                            <w:pPr>
                              <w:spacing w:line="360" w:lineRule="exact"/>
                              <w:ind w:left="315" w:hangingChars="150" w:hanging="315"/>
                              <w:jc w:val="left"/>
                              <w:rPr>
                                <w:rFonts w:ascii="微软雅黑 Light" w:eastAsia="微软雅黑 Light" w:hAnsi="微软雅黑 Light" w:cs="Times New Roman" w:hint="eastAsia"/>
                                <w:color w:val="000000"/>
                                <w:szCs w:val="21"/>
                              </w:rPr>
                            </w:pPr>
                            <w:r w:rsidRPr="00467E95">
                              <w:rPr>
                                <w:rFonts w:ascii="微软雅黑 Light" w:eastAsia="微软雅黑 Light" w:hAnsi="微软雅黑 Light" w:cs="Times New Roman" w:hint="eastAsia"/>
                                <w:color w:val="000000"/>
                                <w:szCs w:val="21"/>
                              </w:rPr>
                              <w:t xml:space="preserve">(5) </w:t>
                            </w:r>
                            <w:r w:rsidR="0012125C">
                              <w:rPr>
                                <w:rFonts w:ascii="微软雅黑 Light" w:eastAsia="微软雅黑 Light" w:hAnsi="微软雅黑 Light" w:cs="Times New Roman" w:hint="eastAsia"/>
                                <w:color w:val="000000"/>
                                <w:szCs w:val="21"/>
                              </w:rPr>
                              <w:t>通过g++编译为</w:t>
                            </w:r>
                            <w:r w:rsidR="0012125C" w:rsidRPr="00E74760">
                              <w:rPr>
                                <w:rFonts w:ascii="微软雅黑 Light" w:eastAsia="微软雅黑 Light" w:hAnsi="微软雅黑 Light" w:cs="Times New Roman" w:hint="eastAsia"/>
                                <w:b/>
                                <w:bCs/>
                                <w:color w:val="000000"/>
                                <w:szCs w:val="21"/>
                              </w:rPr>
                              <w:t>动态库</w:t>
                            </w:r>
                            <w:r w:rsidR="0012125C">
                              <w:rPr>
                                <w:rFonts w:ascii="微软雅黑 Light" w:eastAsia="微软雅黑 Light" w:hAnsi="微软雅黑 Light" w:cs="Times New Roman" w:hint="eastAsia"/>
                                <w:color w:val="000000"/>
                                <w:szCs w:val="21"/>
                              </w:rPr>
                              <w:t>，方便多个项目加载线程池，</w:t>
                            </w:r>
                            <w:r w:rsidR="0012125C" w:rsidRPr="0012125C">
                              <w:rPr>
                                <w:rFonts w:ascii="微软雅黑 Light" w:eastAsia="微软雅黑 Light" w:hAnsi="微软雅黑 Light" w:cs="Times New Roman"/>
                                <w:color w:val="000000"/>
                                <w:szCs w:val="21"/>
                              </w:rPr>
                              <w:t>提高了代码复用性</w:t>
                            </w:r>
                            <w:r w:rsidR="0012125C">
                              <w:rPr>
                                <w:rFonts w:ascii="微软雅黑 Light" w:eastAsia="微软雅黑 Light" w:hAnsi="微软雅黑 Light" w:cs="Times New Roman" w:hint="eastAsia"/>
                                <w:color w:val="000000"/>
                                <w:szCs w:val="21"/>
                              </w:rPr>
                              <w:t>，</w:t>
                            </w:r>
                            <w:r w:rsidR="0012125C" w:rsidRPr="0019443B">
                              <w:rPr>
                                <w:rFonts w:ascii="微软雅黑 Light" w:eastAsia="微软雅黑 Light" w:hAnsi="微软雅黑 Light" w:cs="Times New Roman"/>
                                <w:color w:val="000000"/>
                                <w:szCs w:val="21"/>
                              </w:rPr>
                              <w:t>支持线程池的跨平台运行</w:t>
                            </w:r>
                          </w:p>
                          <w:p w14:paraId="1E2E8ADC" w14:textId="77777777" w:rsidR="0012125C" w:rsidRPr="00467E95" w:rsidRDefault="0012125C" w:rsidP="00467E95">
                            <w:pPr>
                              <w:spacing w:line="360" w:lineRule="exact"/>
                              <w:ind w:left="315" w:hangingChars="150" w:hanging="315"/>
                              <w:jc w:val="left"/>
                              <w:rPr>
                                <w:rFonts w:ascii="微软雅黑 Light" w:eastAsia="微软雅黑 Light" w:hAnsi="微软雅黑 Light" w:cs="Times New Roman" w:hint="eastAsia"/>
                                <w:color w:val="000000"/>
                                <w:szCs w:val="21"/>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92E7662" id="_x0000_s1073" type="#_x0000_t202" style="position:absolute;margin-left:25.45pt;margin-top:58.6pt;width:534.05pt;height:19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" filled="f" stroked="f">
                <v:textbox>
                  <w:txbxContent>
                    <w:p w14:paraId="59CC6500" w14:textId="45C3FF97" w:rsidR="00467E95" w:rsidRPr="00467E95" w:rsidRDefault="00467E95" w:rsidP="00467E95">
                      <w:pPr>
                        <w:spacing w:line="360" w:lineRule="exact"/>
                        <w:ind w:left="315" w:hangingChars="150" w:hanging="315"/>
                        <w:jc w:val="left"/>
                        <w:rPr>
                          <w:rFonts w:ascii="微软雅黑 Light" w:eastAsia="微软雅黑 Light" w:hAnsi="微软雅黑 Light" w:cs="Times New Roman" w:hint="eastAsia"/>
                          <w:color w:val="000000"/>
                          <w:szCs w:val="21"/>
                        </w:rPr>
                      </w:pPr>
                      <w:r w:rsidRPr="00467E95">
                        <w:rPr>
                          <w:rFonts w:ascii="微软雅黑 Light" w:eastAsia="微软雅黑 Light" w:hAnsi="微软雅黑 Light" w:cs="Times New Roman" w:hint="eastAsia"/>
                          <w:color w:val="000000"/>
                          <w:szCs w:val="21"/>
                        </w:rPr>
                        <w:t>(2)</w:t>
                      </w:r>
                      <w:r w:rsidR="000311E0" w:rsidRPr="000311E0">
                        <w:rPr>
                          <w:rFonts w:ascii="微软雅黑 Light" w:eastAsia="微软雅黑 Light" w:hAnsi="微软雅黑 Light" w:cs="Times New Roman" w:hint="eastAsia"/>
                          <w:color w:val="000000"/>
                          <w:szCs w:val="21"/>
                        </w:rPr>
                        <w:t xml:space="preserve"> </w:t>
                      </w:r>
                      <w:proofErr w:type="gramStart"/>
                      <w:r w:rsidR="0097161C">
                        <w:rPr>
                          <w:rFonts w:ascii="微软雅黑 Light" w:eastAsia="微软雅黑 Light" w:hAnsi="微软雅黑 Light" w:cs="Times New Roman" w:hint="eastAsia"/>
                          <w:color w:val="000000"/>
                          <w:szCs w:val="21"/>
                        </w:rPr>
                        <w:t>通过</w:t>
                      </w:r>
                      <w:r w:rsidR="000311E0" w:rsidRPr="00923ED2">
                        <w:rPr>
                          <w:rFonts w:ascii="微软雅黑 Light" w:eastAsia="微软雅黑 Light" w:hAnsi="微软雅黑 Light" w:cs="Times New Roman" w:hint="eastAsia"/>
                          <w:b/>
                          <w:bCs/>
                          <w:color w:val="000000"/>
                          <w:szCs w:val="21"/>
                        </w:rPr>
                        <w:t>单例</w:t>
                      </w:r>
                      <w:proofErr w:type="gramEnd"/>
                      <w:r w:rsidR="000311E0" w:rsidRPr="00467E95">
                        <w:rPr>
                          <w:rFonts w:ascii="微软雅黑 Light" w:eastAsia="微软雅黑 Light" w:hAnsi="微软雅黑 Light" w:cs="Times New Roman" w:hint="eastAsia"/>
                          <w:color w:val="000000"/>
                          <w:szCs w:val="21"/>
                        </w:rPr>
                        <w:t>Execut</w:t>
                      </w:r>
                      <w:r w:rsidR="00B63B08">
                        <w:rPr>
                          <w:rFonts w:ascii="微软雅黑 Light" w:eastAsia="微软雅黑 Light" w:hAnsi="微软雅黑 Light" w:cs="Times New Roman" w:hint="eastAsia"/>
                          <w:color w:val="000000"/>
                          <w:szCs w:val="21"/>
                        </w:rPr>
                        <w:t>or</w:t>
                      </w:r>
                      <w:r w:rsidR="000311E0" w:rsidRPr="00467E95">
                        <w:rPr>
                          <w:rFonts w:ascii="微软雅黑 Light" w:eastAsia="微软雅黑 Light" w:hAnsi="微软雅黑 Light" w:cs="Times New Roman" w:hint="eastAsia"/>
                          <w:color w:val="000000"/>
                          <w:szCs w:val="21"/>
                        </w:rPr>
                        <w:t>统一管理线程池资源，</w:t>
                      </w:r>
                      <w:r w:rsidR="00B63B08">
                        <w:rPr>
                          <w:rFonts w:ascii="微软雅黑 Light" w:eastAsia="微软雅黑 Light" w:hAnsi="微软雅黑 Light" w:cs="Times New Roman" w:hint="eastAsia"/>
                          <w:color w:val="000000"/>
                          <w:szCs w:val="21"/>
                        </w:rPr>
                        <w:t>基于多态提供任务执行逻辑函数，控制任务的同步和并发执行</w:t>
                      </w:r>
                    </w:p>
                    <w:p w14:paraId="578FD776" w14:textId="5A23132E" w:rsidR="00467E95" w:rsidRPr="00467E95" w:rsidRDefault="00467E95" w:rsidP="00467E95">
                      <w:pPr>
                        <w:spacing w:line="360" w:lineRule="exact"/>
                        <w:ind w:left="315" w:hangingChars="150" w:hanging="315"/>
                        <w:jc w:val="left"/>
                        <w:rPr>
                          <w:rFonts w:ascii="微软雅黑 Light" w:eastAsia="微软雅黑 Light" w:hAnsi="微软雅黑 Light" w:cs="Times New Roman" w:hint="eastAsia"/>
                          <w:color w:val="000000"/>
                          <w:szCs w:val="21"/>
                        </w:rPr>
                      </w:pPr>
                      <w:r w:rsidRPr="00467E95">
                        <w:rPr>
                          <w:rFonts w:ascii="微软雅黑 Light" w:eastAsia="微软雅黑 Light" w:hAnsi="微软雅黑 Light" w:cs="Times New Roman" w:hint="eastAsia"/>
                          <w:color w:val="000000"/>
                          <w:szCs w:val="21"/>
                        </w:rPr>
                        <w:t xml:space="preserve">(3) </w:t>
                      </w:r>
                      <w:r w:rsidR="0097161C">
                        <w:rPr>
                          <w:rFonts w:ascii="微软雅黑 Light" w:eastAsia="微软雅黑 Light" w:hAnsi="微软雅黑 Light" w:cs="Times New Roman" w:hint="eastAsia"/>
                          <w:color w:val="000000"/>
                          <w:szCs w:val="21"/>
                        </w:rPr>
                        <w:t>设计任务节点</w:t>
                      </w:r>
                      <w:proofErr w:type="spellStart"/>
                      <w:r w:rsidR="0097161C">
                        <w:rPr>
                          <w:rFonts w:ascii="微软雅黑 Light" w:eastAsia="微软雅黑 Light" w:hAnsi="微软雅黑 Light" w:cs="Times New Roman" w:hint="eastAsia"/>
                          <w:color w:val="000000"/>
                          <w:szCs w:val="21"/>
                        </w:rPr>
                        <w:t>WorkerNode</w:t>
                      </w:r>
                      <w:proofErr w:type="spellEnd"/>
                      <w:r w:rsidR="0097161C">
                        <w:rPr>
                          <w:rFonts w:ascii="微软雅黑 Light" w:eastAsia="微软雅黑 Light" w:hAnsi="微软雅黑 Light" w:cs="Times New Roman" w:hint="eastAsia"/>
                          <w:color w:val="000000"/>
                          <w:szCs w:val="21"/>
                        </w:rPr>
                        <w:t>，</w:t>
                      </w:r>
                      <w:r w:rsidR="00F31245">
                        <w:rPr>
                          <w:rFonts w:ascii="微软雅黑 Light" w:eastAsia="微软雅黑 Light" w:hAnsi="微软雅黑 Light" w:cs="Times New Roman" w:hint="eastAsia"/>
                          <w:color w:val="000000"/>
                          <w:szCs w:val="21"/>
                        </w:rPr>
                        <w:t>由</w:t>
                      </w:r>
                      <w:r w:rsidR="00F31245" w:rsidRPr="00F31245">
                        <w:rPr>
                          <w:rFonts w:ascii="微软雅黑 Light" w:eastAsia="微软雅黑 Light" w:hAnsi="微软雅黑 Light" w:cs="Times New Roman" w:hint="eastAsia"/>
                          <w:b/>
                          <w:bCs/>
                          <w:color w:val="000000"/>
                          <w:szCs w:val="21"/>
                        </w:rPr>
                        <w:t>可变参模板</w:t>
                      </w:r>
                      <w:r w:rsidR="00B63B08">
                        <w:rPr>
                          <w:rFonts w:ascii="微软雅黑 Light" w:eastAsia="微软雅黑 Light" w:hAnsi="微软雅黑 Light" w:cs="Times New Roman" w:hint="eastAsia"/>
                          <w:color w:val="000000"/>
                          <w:szCs w:val="21"/>
                        </w:rPr>
                        <w:t>允许</w:t>
                      </w:r>
                      <w:r w:rsidR="00B63B08" w:rsidRPr="00467E95">
                        <w:rPr>
                          <w:rFonts w:ascii="微软雅黑 Light" w:eastAsia="微软雅黑 Light" w:hAnsi="微软雅黑 Light" w:cs="Times New Roman" w:hint="eastAsia"/>
                          <w:color w:val="000000"/>
                          <w:szCs w:val="21"/>
                        </w:rPr>
                        <w:t>向线程池提交任意</w:t>
                      </w:r>
                      <w:r w:rsidR="0097161C">
                        <w:rPr>
                          <w:rFonts w:ascii="微软雅黑 Light" w:eastAsia="微软雅黑 Light" w:hAnsi="微软雅黑 Light" w:cs="Times New Roman" w:hint="eastAsia"/>
                          <w:color w:val="000000"/>
                          <w:szCs w:val="21"/>
                        </w:rPr>
                        <w:t>类型</w:t>
                      </w:r>
                      <w:r w:rsidR="00B63B08" w:rsidRPr="00467E95">
                        <w:rPr>
                          <w:rFonts w:ascii="微软雅黑 Light" w:eastAsia="微软雅黑 Light" w:hAnsi="微软雅黑 Light" w:cs="Times New Roman" w:hint="eastAsia"/>
                          <w:color w:val="000000"/>
                          <w:szCs w:val="21"/>
                        </w:rPr>
                        <w:t>任务，</w:t>
                      </w:r>
                      <w:r w:rsidR="0097161C">
                        <w:rPr>
                          <w:rFonts w:ascii="微软雅黑 Light" w:eastAsia="微软雅黑 Light" w:hAnsi="微软雅黑 Light" w:cs="Times New Roman" w:hint="eastAsia"/>
                          <w:color w:val="000000"/>
                          <w:szCs w:val="21"/>
                        </w:rPr>
                        <w:t>且可以</w:t>
                      </w:r>
                      <w:r w:rsidR="00B63B08" w:rsidRPr="00B63B08">
                        <w:rPr>
                          <w:rFonts w:ascii="微软雅黑 Light" w:eastAsia="微软雅黑 Light" w:hAnsi="微软雅黑 Light" w:cs="Times New Roman" w:hint="eastAsia"/>
                          <w:color w:val="000000"/>
                          <w:szCs w:val="21"/>
                        </w:rPr>
                        <w:t>返回任意类型结果</w:t>
                      </w:r>
                    </w:p>
                    <w:p w14:paraId="1E668853" w14:textId="108D2249" w:rsidR="00467E95" w:rsidRPr="00467E95" w:rsidRDefault="00467E95" w:rsidP="00467E95">
                      <w:pPr>
                        <w:spacing w:line="360" w:lineRule="exact"/>
                        <w:ind w:left="315" w:hangingChars="150" w:hanging="315"/>
                        <w:jc w:val="left"/>
                        <w:rPr>
                          <w:rFonts w:ascii="微软雅黑 Light" w:eastAsia="微软雅黑 Light" w:hAnsi="微软雅黑 Light" w:cs="Times New Roman" w:hint="eastAsia"/>
                          <w:color w:val="000000"/>
                          <w:szCs w:val="21"/>
                        </w:rPr>
                      </w:pPr>
                      <w:r w:rsidRPr="00467E95">
                        <w:rPr>
                          <w:rFonts w:ascii="微软雅黑 Light" w:eastAsia="微软雅黑 Light" w:hAnsi="微软雅黑 Light" w:cs="Times New Roman" w:hint="eastAsia"/>
                          <w:color w:val="000000"/>
                          <w:szCs w:val="21"/>
                        </w:rPr>
                        <w:t xml:space="preserve">(4) </w:t>
                      </w:r>
                      <w:r w:rsidR="00B63B08">
                        <w:rPr>
                          <w:rFonts w:ascii="微软雅黑 Light" w:eastAsia="微软雅黑 Light" w:hAnsi="微软雅黑 Light" w:cs="Times New Roman" w:hint="eastAsia"/>
                          <w:color w:val="000000"/>
                          <w:szCs w:val="21"/>
                        </w:rPr>
                        <w:t>通过C++20无</w:t>
                      </w:r>
                      <w:proofErr w:type="gramStart"/>
                      <w:r w:rsidR="00B63B08">
                        <w:rPr>
                          <w:rFonts w:ascii="微软雅黑 Light" w:eastAsia="微软雅黑 Light" w:hAnsi="微软雅黑 Light" w:cs="Times New Roman" w:hint="eastAsia"/>
                          <w:color w:val="000000"/>
                          <w:szCs w:val="21"/>
                        </w:rPr>
                        <w:t>栈</w:t>
                      </w:r>
                      <w:r w:rsidRPr="00923ED2">
                        <w:rPr>
                          <w:rFonts w:ascii="微软雅黑 Light" w:eastAsia="微软雅黑 Light" w:hAnsi="微软雅黑 Light" w:cs="Times New Roman" w:hint="eastAsia"/>
                          <w:b/>
                          <w:bCs/>
                          <w:color w:val="000000"/>
                          <w:szCs w:val="21"/>
                        </w:rPr>
                        <w:t>协程</w:t>
                      </w:r>
                      <w:proofErr w:type="gramEnd"/>
                      <w:r w:rsidR="00B63B08">
                        <w:rPr>
                          <w:rFonts w:ascii="微软雅黑 Light" w:eastAsia="微软雅黑 Light" w:hAnsi="微软雅黑 Light" w:cs="Times New Roman" w:hint="eastAsia"/>
                          <w:color w:val="000000"/>
                          <w:szCs w:val="21"/>
                        </w:rPr>
                        <w:t>提供上</w:t>
                      </w:r>
                      <w:proofErr w:type="gramStart"/>
                      <w:r w:rsidR="00B63B08">
                        <w:rPr>
                          <w:rFonts w:ascii="微软雅黑 Light" w:eastAsia="微软雅黑 Light" w:hAnsi="微软雅黑 Light" w:cs="Times New Roman" w:hint="eastAsia"/>
                          <w:color w:val="000000"/>
                          <w:szCs w:val="21"/>
                        </w:rPr>
                        <w:t>传任务</w:t>
                      </w:r>
                      <w:proofErr w:type="gramEnd"/>
                      <w:r w:rsidR="00B63B08">
                        <w:rPr>
                          <w:rFonts w:ascii="微软雅黑 Light" w:eastAsia="微软雅黑 Light" w:hAnsi="微软雅黑 Light" w:cs="Times New Roman" w:hint="eastAsia"/>
                          <w:color w:val="000000"/>
                          <w:szCs w:val="21"/>
                        </w:rPr>
                        <w:t>的</w:t>
                      </w:r>
                      <w:r w:rsidRPr="00467E95">
                        <w:rPr>
                          <w:rFonts w:ascii="微软雅黑 Light" w:eastAsia="微软雅黑 Light" w:hAnsi="微软雅黑 Light" w:cs="Times New Roman" w:hint="eastAsia"/>
                          <w:color w:val="000000"/>
                          <w:szCs w:val="21"/>
                        </w:rPr>
                        <w:t>接口</w:t>
                      </w:r>
                      <w:r w:rsidR="00B63B08">
                        <w:rPr>
                          <w:rFonts w:ascii="微软雅黑 Light" w:eastAsia="微软雅黑 Light" w:hAnsi="微软雅黑 Light" w:cs="Times New Roman" w:hint="eastAsia"/>
                          <w:color w:val="000000"/>
                          <w:szCs w:val="21"/>
                        </w:rPr>
                        <w:t>，将复杂的异步任务以</w:t>
                      </w:r>
                      <w:r w:rsidR="00B63B08" w:rsidRPr="00B63B08">
                        <w:rPr>
                          <w:rFonts w:ascii="微软雅黑 Light" w:eastAsia="微软雅黑 Light" w:hAnsi="微软雅黑 Light" w:cs="Times New Roman" w:hint="eastAsia"/>
                          <w:b/>
                          <w:bCs/>
                          <w:color w:val="000000"/>
                          <w:szCs w:val="21"/>
                        </w:rPr>
                        <w:t>同步编程</w:t>
                      </w:r>
                      <w:r w:rsidR="00B63B08" w:rsidRPr="00467E95">
                        <w:rPr>
                          <w:rFonts w:ascii="微软雅黑 Light" w:eastAsia="微软雅黑 Light" w:hAnsi="微软雅黑 Light" w:cs="Times New Roman" w:hint="eastAsia"/>
                          <w:color w:val="000000"/>
                          <w:szCs w:val="21"/>
                        </w:rPr>
                        <w:t>的方式</w:t>
                      </w:r>
                      <w:r w:rsidR="00B63B08">
                        <w:rPr>
                          <w:rFonts w:ascii="微软雅黑 Light" w:eastAsia="微软雅黑 Light" w:hAnsi="微软雅黑 Light" w:cs="Times New Roman" w:hint="eastAsia"/>
                          <w:color w:val="000000"/>
                          <w:szCs w:val="21"/>
                        </w:rPr>
                        <w:t>上传到线程池后台执行</w:t>
                      </w:r>
                    </w:p>
                    <w:p w14:paraId="1F3A7647" w14:textId="6F08CC7D" w:rsidR="00467E95" w:rsidRDefault="00467E95" w:rsidP="00467E95">
                      <w:pPr>
                        <w:spacing w:line="360" w:lineRule="exact"/>
                        <w:ind w:left="315" w:hangingChars="150" w:hanging="315"/>
                        <w:jc w:val="left"/>
                        <w:rPr>
                          <w:rFonts w:ascii="微软雅黑 Light" w:eastAsia="微软雅黑 Light" w:hAnsi="微软雅黑 Light" w:cs="Times New Roman" w:hint="eastAsia"/>
                          <w:color w:val="000000"/>
                          <w:szCs w:val="21"/>
                        </w:rPr>
                      </w:pPr>
                      <w:r w:rsidRPr="00467E95">
                        <w:rPr>
                          <w:rFonts w:ascii="微软雅黑 Light" w:eastAsia="微软雅黑 Light" w:hAnsi="微软雅黑 Light" w:cs="Times New Roman" w:hint="eastAsia"/>
                          <w:color w:val="000000"/>
                          <w:szCs w:val="21"/>
                        </w:rPr>
                        <w:t xml:space="preserve">(5) </w:t>
                      </w:r>
                      <w:r w:rsidR="0012125C">
                        <w:rPr>
                          <w:rFonts w:ascii="微软雅黑 Light" w:eastAsia="微软雅黑 Light" w:hAnsi="微软雅黑 Light" w:cs="Times New Roman" w:hint="eastAsia"/>
                          <w:color w:val="000000"/>
                          <w:szCs w:val="21"/>
                        </w:rPr>
                        <w:t>通过g++编译为</w:t>
                      </w:r>
                      <w:r w:rsidR="0012125C" w:rsidRPr="00E74760">
                        <w:rPr>
                          <w:rFonts w:ascii="微软雅黑 Light" w:eastAsia="微软雅黑 Light" w:hAnsi="微软雅黑 Light" w:cs="Times New Roman" w:hint="eastAsia"/>
                          <w:b/>
                          <w:bCs/>
                          <w:color w:val="000000"/>
                          <w:szCs w:val="21"/>
                        </w:rPr>
                        <w:t>动态库</w:t>
                      </w:r>
                      <w:r w:rsidR="0012125C">
                        <w:rPr>
                          <w:rFonts w:ascii="微软雅黑 Light" w:eastAsia="微软雅黑 Light" w:hAnsi="微软雅黑 Light" w:cs="Times New Roman" w:hint="eastAsia"/>
                          <w:color w:val="000000"/>
                          <w:szCs w:val="21"/>
                        </w:rPr>
                        <w:t>，方便多个项目加载线程池，</w:t>
                      </w:r>
                      <w:r w:rsidR="0012125C" w:rsidRPr="0012125C">
                        <w:rPr>
                          <w:rFonts w:ascii="微软雅黑 Light" w:eastAsia="微软雅黑 Light" w:hAnsi="微软雅黑 Light" w:cs="Times New Roman"/>
                          <w:color w:val="000000"/>
                          <w:szCs w:val="21"/>
                        </w:rPr>
                        <w:t>提高了代码复用性</w:t>
                      </w:r>
                      <w:r w:rsidR="0012125C">
                        <w:rPr>
                          <w:rFonts w:ascii="微软雅黑 Light" w:eastAsia="微软雅黑 Light" w:hAnsi="微软雅黑 Light" w:cs="Times New Roman" w:hint="eastAsia"/>
                          <w:color w:val="000000"/>
                          <w:szCs w:val="21"/>
                        </w:rPr>
                        <w:t>，</w:t>
                      </w:r>
                      <w:r w:rsidR="0012125C" w:rsidRPr="0019443B">
                        <w:rPr>
                          <w:rFonts w:ascii="微软雅黑 Light" w:eastAsia="微软雅黑 Light" w:hAnsi="微软雅黑 Light" w:cs="Times New Roman"/>
                          <w:color w:val="000000"/>
                          <w:szCs w:val="21"/>
                        </w:rPr>
                        <w:t>支持线程池的跨平台运行</w:t>
                      </w:r>
                    </w:p>
                    <w:p w14:paraId="1E2E8ADC" w14:textId="77777777" w:rsidR="0012125C" w:rsidRPr="00467E95" w:rsidRDefault="0012125C" w:rsidP="00467E95">
                      <w:pPr>
                        <w:spacing w:line="360" w:lineRule="exact"/>
                        <w:ind w:left="315" w:hangingChars="150" w:hanging="315"/>
                        <w:jc w:val="left"/>
                        <w:rPr>
                          <w:rFonts w:ascii="微软雅黑 Light" w:eastAsia="微软雅黑 Light" w:hAnsi="微软雅黑 Light" w:cs="Times New Roman" w:hint="eastAsia"/>
                          <w:color w:val="000000"/>
                          <w:szCs w:val="21"/>
                        </w:rPr>
                      </w:pPr>
                    </w:p>
                  </w:txbxContent>
                </v:textbox>
              </v:shape>
            </w:pict>
          </mc:Fallback>
        </mc:AlternateContent>
      </w:r>
      <w:r w:rsidR="00286F66">
        <w:rPr>
          <w:noProof/>
        </w:rPr>
        <mc:AlternateContent>
          <mc:Choice Requires="wps">
            <w:drawing>
              <wp:anchor distT="0" distB="0" distL="114300" distR="114300" simplePos="0" relativeHeight="251677696" behindDoc="0" locked="0" layoutInCell="1" allowOverlap="1" wp14:anchorId="0D083DE1" wp14:editId="5FF55F99">
                <wp:simplePos x="0" y="0"/>
                <wp:positionH relativeFrom="column">
                  <wp:posOffset>319405</wp:posOffset>
                </wp:positionH>
                <wp:positionV relativeFrom="paragraph">
                  <wp:posOffset>50165</wp:posOffset>
                </wp:positionV>
                <wp:extent cx="6782435" cy="1246505"/>
                <wp:effectExtent l="0" t="0" r="0" b="0"/>
                <wp:wrapNone/>
                <wp:docPr id="1866879663" name="文本框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2435" cy="1246505"/>
                        </a:xfrm>
                        <a:prstGeom prst="rect">
                          <a:avLst/>
                        </a:prstGeom>
                        <a:noFill/>
                        <a:ln w="9525">
                          <a:noFill/>
                          <a:miter lim="800000"/>
                        </a:ln>
                      </wps:spPr>
                      <wps:txbx>
                        <w:txbxContent>
                          <w:p w14:paraId="7289421E" w14:textId="75CCA572" w:rsidR="00467E95" w:rsidRPr="00467E95" w:rsidRDefault="00467E95" w:rsidP="00467E95">
                            <w:pPr>
                              <w:spacing w:line="360" w:lineRule="exact"/>
                              <w:ind w:left="315" w:hangingChars="150" w:hanging="315"/>
                              <w:jc w:val="left"/>
                              <w:rPr>
                                <w:rFonts w:ascii="微软雅黑" w:eastAsia="微软雅黑" w:hAnsi="微软雅黑" w:cs="Times New Roman" w:hint="eastAsia"/>
                                <w:color w:val="5883A2"/>
                                <w:szCs w:val="21"/>
                              </w:rPr>
                            </w:pPr>
                            <w:r w:rsidRPr="00467E95">
                              <w:rPr>
                                <w:rFonts w:ascii="微软雅黑" w:eastAsia="微软雅黑" w:hAnsi="微软雅黑" w:cs="Times New Roman" w:hint="eastAsia"/>
                                <w:color w:val="5883A2"/>
                                <w:szCs w:val="21"/>
                              </w:rPr>
                              <w:t>基于多维调度策略的高性能线程池                                          2</w:t>
                            </w:r>
                            <w:r w:rsidRPr="00467E95">
                              <w:rPr>
                                <w:rFonts w:ascii="微软雅黑" w:eastAsia="微软雅黑" w:hAnsi="微软雅黑" w:cs="Times New Roman"/>
                                <w:color w:val="5883A2"/>
                                <w:szCs w:val="21"/>
                              </w:rPr>
                              <w:t>02</w:t>
                            </w:r>
                            <w:r w:rsidR="008C4582">
                              <w:rPr>
                                <w:rFonts w:ascii="微软雅黑" w:eastAsia="微软雅黑" w:hAnsi="微软雅黑" w:cs="Times New Roman" w:hint="eastAsia"/>
                                <w:color w:val="5883A2"/>
                                <w:szCs w:val="21"/>
                              </w:rPr>
                              <w:t>3</w:t>
                            </w:r>
                            <w:r w:rsidRPr="00467E95">
                              <w:rPr>
                                <w:rFonts w:ascii="微软雅黑" w:eastAsia="微软雅黑" w:hAnsi="微软雅黑" w:cs="Times New Roman"/>
                                <w:color w:val="5883A2"/>
                                <w:szCs w:val="21"/>
                              </w:rPr>
                              <w:t>年</w:t>
                            </w:r>
                            <w:r w:rsidR="008C4582">
                              <w:rPr>
                                <w:rFonts w:ascii="微软雅黑" w:eastAsia="微软雅黑" w:hAnsi="微软雅黑" w:cs="Times New Roman" w:hint="eastAsia"/>
                                <w:color w:val="5883A2"/>
                                <w:szCs w:val="21"/>
                              </w:rPr>
                              <w:t>10</w:t>
                            </w:r>
                            <w:r w:rsidRPr="00467E95">
                              <w:rPr>
                                <w:rFonts w:ascii="微软雅黑" w:eastAsia="微软雅黑" w:hAnsi="微软雅黑" w:cs="Times New Roman"/>
                                <w:color w:val="5883A2"/>
                                <w:szCs w:val="21"/>
                              </w:rPr>
                              <w:t>月</w:t>
                            </w:r>
                            <w:r w:rsidRPr="00467E95">
                              <w:rPr>
                                <w:rFonts w:ascii="微软雅黑" w:eastAsia="微软雅黑" w:hAnsi="微软雅黑" w:cs="Times New Roman" w:hint="eastAsia"/>
                                <w:color w:val="5883A2"/>
                                <w:szCs w:val="21"/>
                              </w:rPr>
                              <w:t xml:space="preserve"> - </w:t>
                            </w:r>
                            <w:r w:rsidRPr="00467E95">
                              <w:rPr>
                                <w:rFonts w:ascii="微软雅黑" w:eastAsia="微软雅黑" w:hAnsi="微软雅黑" w:cs="Times New Roman"/>
                                <w:color w:val="5883A2"/>
                                <w:szCs w:val="21"/>
                              </w:rPr>
                              <w:t>202</w:t>
                            </w:r>
                            <w:r w:rsidRPr="00467E95">
                              <w:rPr>
                                <w:rFonts w:ascii="微软雅黑" w:eastAsia="微软雅黑" w:hAnsi="微软雅黑" w:cs="Times New Roman" w:hint="eastAsia"/>
                                <w:color w:val="5883A2"/>
                                <w:szCs w:val="21"/>
                              </w:rPr>
                              <w:t>4</w:t>
                            </w:r>
                            <w:r w:rsidRPr="00467E95">
                              <w:rPr>
                                <w:rFonts w:ascii="微软雅黑" w:eastAsia="微软雅黑" w:hAnsi="微软雅黑" w:cs="Times New Roman"/>
                                <w:color w:val="5883A2"/>
                                <w:szCs w:val="21"/>
                              </w:rPr>
                              <w:t>年</w:t>
                            </w:r>
                            <w:r w:rsidR="008C4582">
                              <w:rPr>
                                <w:rFonts w:ascii="微软雅黑" w:eastAsia="微软雅黑" w:hAnsi="微软雅黑" w:cs="Times New Roman" w:hint="eastAsia"/>
                                <w:color w:val="5883A2"/>
                                <w:szCs w:val="21"/>
                              </w:rPr>
                              <w:t>1</w:t>
                            </w:r>
                            <w:r w:rsidRPr="00467E95">
                              <w:rPr>
                                <w:rFonts w:ascii="微软雅黑" w:eastAsia="微软雅黑" w:hAnsi="微软雅黑" w:cs="Times New Roman"/>
                                <w:color w:val="5883A2"/>
                                <w:szCs w:val="21"/>
                              </w:rPr>
                              <w:t>月</w:t>
                            </w:r>
                          </w:p>
                          <w:p w14:paraId="2676E060" w14:textId="77777777" w:rsidR="00467E95" w:rsidRDefault="00467E95" w:rsidP="00467E95">
                            <w:pPr>
                              <w:spacing w:line="360" w:lineRule="exact"/>
                              <w:ind w:left="315" w:hangingChars="150" w:hanging="315"/>
                              <w:jc w:val="left"/>
                              <w:rPr>
                                <w:rFonts w:ascii="微软雅黑" w:eastAsia="微软雅黑" w:hAnsi="微软雅黑" w:cs="Times New Roman" w:hint="eastAsia"/>
                                <w:color w:val="5883A2"/>
                                <w:szCs w:val="21"/>
                              </w:rPr>
                            </w:pPr>
                            <w:r w:rsidRPr="0012125C">
                              <w:rPr>
                                <w:rFonts w:ascii="微软雅黑" w:eastAsia="微软雅黑" w:hAnsi="微软雅黑" w:cs="Times New Roman" w:hint="eastAsia"/>
                                <w:color w:val="000000"/>
                                <w:szCs w:val="21"/>
                              </w:rPr>
                              <w:t>工作内容</w:t>
                            </w:r>
                            <w:r w:rsidRPr="00467E95">
                              <w:rPr>
                                <w:rFonts w:ascii="微软雅黑" w:eastAsia="微软雅黑" w:hAnsi="微软雅黑" w:cs="Times New Roman" w:hint="eastAsia"/>
                                <w:color w:val="5883A2"/>
                                <w:szCs w:val="21"/>
                              </w:rPr>
                              <w:t>：</w:t>
                            </w:r>
                          </w:p>
                          <w:p w14:paraId="07D38E14" w14:textId="7DC7E720" w:rsidR="00467E95" w:rsidRPr="00467E95" w:rsidRDefault="00467E95" w:rsidP="00467E95">
                            <w:pPr>
                              <w:spacing w:line="360" w:lineRule="exact"/>
                              <w:ind w:left="315" w:hangingChars="150" w:hanging="315"/>
                              <w:jc w:val="left"/>
                              <w:rPr>
                                <w:rFonts w:ascii="微软雅黑 Light" w:eastAsia="微软雅黑 Light" w:hAnsi="微软雅黑 Light" w:cs="Times New Roman" w:hint="eastAsia"/>
                                <w:color w:val="000000"/>
                                <w:szCs w:val="21"/>
                              </w:rPr>
                            </w:pPr>
                            <w:r w:rsidRPr="00467E95">
                              <w:rPr>
                                <w:rFonts w:ascii="微软雅黑 Light" w:eastAsia="微软雅黑 Light" w:hAnsi="微软雅黑 Light" w:cs="Times New Roman" w:hint="eastAsia"/>
                                <w:color w:val="000000"/>
                                <w:szCs w:val="21"/>
                              </w:rPr>
                              <w:t>(1) 采</w:t>
                            </w:r>
                            <w:r w:rsidR="000311E0">
                              <w:rPr>
                                <w:rFonts w:ascii="微软雅黑 Light" w:eastAsia="微软雅黑 Light" w:hAnsi="微软雅黑 Light" w:cs="Times New Roman" w:hint="eastAsia"/>
                                <w:color w:val="000000"/>
                                <w:szCs w:val="21"/>
                              </w:rPr>
                              <w:t>用</w:t>
                            </w:r>
                            <w:r w:rsidR="000311E0" w:rsidRPr="000311E0">
                              <w:rPr>
                                <w:rFonts w:ascii="微软雅黑 Light" w:eastAsia="微软雅黑 Light" w:hAnsi="微软雅黑 Light" w:cs="Times New Roman" w:hint="eastAsia"/>
                                <w:b/>
                                <w:bCs/>
                                <w:color w:val="000000"/>
                                <w:szCs w:val="21"/>
                              </w:rPr>
                              <w:t>多维调度</w:t>
                            </w:r>
                            <w:r w:rsidR="000311E0">
                              <w:rPr>
                                <w:rFonts w:ascii="微软雅黑 Light" w:eastAsia="微软雅黑 Light" w:hAnsi="微软雅黑 Light" w:cs="Times New Roman" w:hint="eastAsia"/>
                                <w:color w:val="000000"/>
                                <w:szCs w:val="21"/>
                              </w:rPr>
                              <w:t>算法，支持根据任务类型、优先级、耗时等多个维</w:t>
                            </w:r>
                            <w:proofErr w:type="gramStart"/>
                            <w:r w:rsidR="000311E0">
                              <w:rPr>
                                <w:rFonts w:ascii="微软雅黑 Light" w:eastAsia="微软雅黑 Light" w:hAnsi="微软雅黑 Light" w:cs="Times New Roman" w:hint="eastAsia"/>
                                <w:color w:val="000000"/>
                                <w:szCs w:val="21"/>
                              </w:rPr>
                              <w:t>度采取</w:t>
                            </w:r>
                            <w:proofErr w:type="gramEnd"/>
                            <w:r w:rsidR="000311E0">
                              <w:rPr>
                                <w:rFonts w:ascii="微软雅黑 Light" w:eastAsia="微软雅黑 Light" w:hAnsi="微软雅黑 Light" w:cs="Times New Roman" w:hint="eastAsia"/>
                                <w:color w:val="000000"/>
                                <w:szCs w:val="21"/>
                              </w:rPr>
                              <w:t>优化下的任务分配和执行决策</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D083DE1" id="_x0000_s1074" type="#_x0000_t202" style="position:absolute;margin-left:25.15pt;margin-top:3.95pt;width:534.05pt;height:98.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" filled="f" stroked="f">
                <v:textbox>
                  <w:txbxContent>
                    <w:p w14:paraId="7289421E" w14:textId="75CCA572" w:rsidR="00467E95" w:rsidRPr="00467E95" w:rsidRDefault="00467E95" w:rsidP="00467E95">
                      <w:pPr>
                        <w:spacing w:line="360" w:lineRule="exact"/>
                        <w:ind w:left="315" w:hangingChars="150" w:hanging="315"/>
                        <w:jc w:val="left"/>
                        <w:rPr>
                          <w:rFonts w:ascii="微软雅黑" w:eastAsia="微软雅黑" w:hAnsi="微软雅黑" w:cs="Times New Roman" w:hint="eastAsia"/>
                          <w:color w:val="5883A2"/>
                          <w:szCs w:val="21"/>
                        </w:rPr>
                      </w:pPr>
                      <w:r w:rsidRPr="00467E95">
                        <w:rPr>
                          <w:rFonts w:ascii="微软雅黑" w:eastAsia="微软雅黑" w:hAnsi="微软雅黑" w:cs="Times New Roman" w:hint="eastAsia"/>
                          <w:color w:val="5883A2"/>
                          <w:szCs w:val="21"/>
                        </w:rPr>
                        <w:t>基于多维调度策略的高性能线程池                                          2</w:t>
                      </w:r>
                      <w:r w:rsidRPr="00467E95">
                        <w:rPr>
                          <w:rFonts w:ascii="微软雅黑" w:eastAsia="微软雅黑" w:hAnsi="微软雅黑" w:cs="Times New Roman"/>
                          <w:color w:val="5883A2"/>
                          <w:szCs w:val="21"/>
                        </w:rPr>
                        <w:t>02</w:t>
                      </w:r>
                      <w:r w:rsidR="008C4582">
                        <w:rPr>
                          <w:rFonts w:ascii="微软雅黑" w:eastAsia="微软雅黑" w:hAnsi="微软雅黑" w:cs="Times New Roman" w:hint="eastAsia"/>
                          <w:color w:val="5883A2"/>
                          <w:szCs w:val="21"/>
                        </w:rPr>
                        <w:t>3</w:t>
                      </w:r>
                      <w:r w:rsidRPr="00467E95">
                        <w:rPr>
                          <w:rFonts w:ascii="微软雅黑" w:eastAsia="微软雅黑" w:hAnsi="微软雅黑" w:cs="Times New Roman"/>
                          <w:color w:val="5883A2"/>
                          <w:szCs w:val="21"/>
                        </w:rPr>
                        <w:t>年</w:t>
                      </w:r>
                      <w:r w:rsidR="008C4582">
                        <w:rPr>
                          <w:rFonts w:ascii="微软雅黑" w:eastAsia="微软雅黑" w:hAnsi="微软雅黑" w:cs="Times New Roman" w:hint="eastAsia"/>
                          <w:color w:val="5883A2"/>
                          <w:szCs w:val="21"/>
                        </w:rPr>
                        <w:t>10</w:t>
                      </w:r>
                      <w:r w:rsidRPr="00467E95">
                        <w:rPr>
                          <w:rFonts w:ascii="微软雅黑" w:eastAsia="微软雅黑" w:hAnsi="微软雅黑" w:cs="Times New Roman"/>
                          <w:color w:val="5883A2"/>
                          <w:szCs w:val="21"/>
                        </w:rPr>
                        <w:t>月</w:t>
                      </w:r>
                      <w:r w:rsidRPr="00467E95">
                        <w:rPr>
                          <w:rFonts w:ascii="微软雅黑" w:eastAsia="微软雅黑" w:hAnsi="微软雅黑" w:cs="Times New Roman" w:hint="eastAsia"/>
                          <w:color w:val="5883A2"/>
                          <w:szCs w:val="21"/>
                        </w:rPr>
                        <w:t xml:space="preserve"> - </w:t>
                      </w:r>
                      <w:r w:rsidRPr="00467E95">
                        <w:rPr>
                          <w:rFonts w:ascii="微软雅黑" w:eastAsia="微软雅黑" w:hAnsi="微软雅黑" w:cs="Times New Roman"/>
                          <w:color w:val="5883A2"/>
                          <w:szCs w:val="21"/>
                        </w:rPr>
                        <w:t>202</w:t>
                      </w:r>
                      <w:r w:rsidRPr="00467E95">
                        <w:rPr>
                          <w:rFonts w:ascii="微软雅黑" w:eastAsia="微软雅黑" w:hAnsi="微软雅黑" w:cs="Times New Roman" w:hint="eastAsia"/>
                          <w:color w:val="5883A2"/>
                          <w:szCs w:val="21"/>
                        </w:rPr>
                        <w:t>4</w:t>
                      </w:r>
                      <w:r w:rsidRPr="00467E95">
                        <w:rPr>
                          <w:rFonts w:ascii="微软雅黑" w:eastAsia="微软雅黑" w:hAnsi="微软雅黑" w:cs="Times New Roman"/>
                          <w:color w:val="5883A2"/>
                          <w:szCs w:val="21"/>
                        </w:rPr>
                        <w:t>年</w:t>
                      </w:r>
                      <w:r w:rsidR="008C4582">
                        <w:rPr>
                          <w:rFonts w:ascii="微软雅黑" w:eastAsia="微软雅黑" w:hAnsi="微软雅黑" w:cs="Times New Roman" w:hint="eastAsia"/>
                          <w:color w:val="5883A2"/>
                          <w:szCs w:val="21"/>
                        </w:rPr>
                        <w:t>1</w:t>
                      </w:r>
                      <w:r w:rsidRPr="00467E95">
                        <w:rPr>
                          <w:rFonts w:ascii="微软雅黑" w:eastAsia="微软雅黑" w:hAnsi="微软雅黑" w:cs="Times New Roman"/>
                          <w:color w:val="5883A2"/>
                          <w:szCs w:val="21"/>
                        </w:rPr>
                        <w:t>月</w:t>
                      </w:r>
                    </w:p>
                    <w:p w14:paraId="2676E060" w14:textId="77777777" w:rsidR="00467E95" w:rsidRDefault="00467E95" w:rsidP="00467E95">
                      <w:pPr>
                        <w:spacing w:line="360" w:lineRule="exact"/>
                        <w:ind w:left="315" w:hangingChars="150" w:hanging="315"/>
                        <w:jc w:val="left"/>
                        <w:rPr>
                          <w:rFonts w:ascii="微软雅黑" w:eastAsia="微软雅黑" w:hAnsi="微软雅黑" w:cs="Times New Roman" w:hint="eastAsia"/>
                          <w:color w:val="5883A2"/>
                          <w:szCs w:val="21"/>
                        </w:rPr>
                      </w:pPr>
                      <w:r w:rsidRPr="0012125C">
                        <w:rPr>
                          <w:rFonts w:ascii="微软雅黑" w:eastAsia="微软雅黑" w:hAnsi="微软雅黑" w:cs="Times New Roman" w:hint="eastAsia"/>
                          <w:color w:val="000000"/>
                          <w:szCs w:val="21"/>
                        </w:rPr>
                        <w:t>工作内容</w:t>
                      </w:r>
                      <w:r w:rsidRPr="00467E95">
                        <w:rPr>
                          <w:rFonts w:ascii="微软雅黑" w:eastAsia="微软雅黑" w:hAnsi="微软雅黑" w:cs="Times New Roman" w:hint="eastAsia"/>
                          <w:color w:val="5883A2"/>
                          <w:szCs w:val="21"/>
                        </w:rPr>
                        <w:t>：</w:t>
                      </w:r>
                    </w:p>
                    <w:p w14:paraId="07D38E14" w14:textId="7DC7E720" w:rsidR="00467E95" w:rsidRPr="00467E95" w:rsidRDefault="00467E95" w:rsidP="00467E95">
                      <w:pPr>
                        <w:spacing w:line="360" w:lineRule="exact"/>
                        <w:ind w:left="315" w:hangingChars="150" w:hanging="315"/>
                        <w:jc w:val="left"/>
                        <w:rPr>
                          <w:rFonts w:ascii="微软雅黑 Light" w:eastAsia="微软雅黑 Light" w:hAnsi="微软雅黑 Light" w:cs="Times New Roman" w:hint="eastAsia"/>
                          <w:color w:val="000000"/>
                          <w:szCs w:val="21"/>
                        </w:rPr>
                      </w:pPr>
                      <w:r w:rsidRPr="00467E95">
                        <w:rPr>
                          <w:rFonts w:ascii="微软雅黑 Light" w:eastAsia="微软雅黑 Light" w:hAnsi="微软雅黑 Light" w:cs="Times New Roman" w:hint="eastAsia"/>
                          <w:color w:val="000000"/>
                          <w:szCs w:val="21"/>
                        </w:rPr>
                        <w:t>(1) 采</w:t>
                      </w:r>
                      <w:r w:rsidR="000311E0">
                        <w:rPr>
                          <w:rFonts w:ascii="微软雅黑 Light" w:eastAsia="微软雅黑 Light" w:hAnsi="微软雅黑 Light" w:cs="Times New Roman" w:hint="eastAsia"/>
                          <w:color w:val="000000"/>
                          <w:szCs w:val="21"/>
                        </w:rPr>
                        <w:t>用</w:t>
                      </w:r>
                      <w:r w:rsidR="000311E0" w:rsidRPr="000311E0">
                        <w:rPr>
                          <w:rFonts w:ascii="微软雅黑 Light" w:eastAsia="微软雅黑 Light" w:hAnsi="微软雅黑 Light" w:cs="Times New Roman" w:hint="eastAsia"/>
                          <w:b/>
                          <w:bCs/>
                          <w:color w:val="000000"/>
                          <w:szCs w:val="21"/>
                        </w:rPr>
                        <w:t>多维调度</w:t>
                      </w:r>
                      <w:r w:rsidR="000311E0">
                        <w:rPr>
                          <w:rFonts w:ascii="微软雅黑 Light" w:eastAsia="微软雅黑 Light" w:hAnsi="微软雅黑 Light" w:cs="Times New Roman" w:hint="eastAsia"/>
                          <w:color w:val="000000"/>
                          <w:szCs w:val="21"/>
                        </w:rPr>
                        <w:t>算法，支持根据任务类型、优先级、耗时等多个维</w:t>
                      </w:r>
                      <w:proofErr w:type="gramStart"/>
                      <w:r w:rsidR="000311E0">
                        <w:rPr>
                          <w:rFonts w:ascii="微软雅黑 Light" w:eastAsia="微软雅黑 Light" w:hAnsi="微软雅黑 Light" w:cs="Times New Roman" w:hint="eastAsia"/>
                          <w:color w:val="000000"/>
                          <w:szCs w:val="21"/>
                        </w:rPr>
                        <w:t>度采取</w:t>
                      </w:r>
                      <w:proofErr w:type="gramEnd"/>
                      <w:r w:rsidR="000311E0">
                        <w:rPr>
                          <w:rFonts w:ascii="微软雅黑 Light" w:eastAsia="微软雅黑 Light" w:hAnsi="微软雅黑 Light" w:cs="Times New Roman" w:hint="eastAsia"/>
                          <w:color w:val="000000"/>
                          <w:szCs w:val="21"/>
                        </w:rPr>
                        <w:t>优化下的任务分配和执行决策</w:t>
                      </w:r>
                    </w:p>
                  </w:txbxContent>
                </v:textbox>
              </v:shape>
            </w:pict>
          </mc:Fallback>
        </mc:AlternateContent>
      </w:r>
      <w:r w:rsidR="00D55547">
        <w:rPr>
          <w:noProof/>
        </w:rPr>
        <mc:AlternateContent>
          <mc:Choice Requires="wps">
            <w:drawing>
              <wp:anchor distT="0" distB="0" distL="114300" distR="114300" simplePos="0" relativeHeight="251689984" behindDoc="0" locked="0" layoutInCell="1" allowOverlap="1" wp14:anchorId="7F389BFA" wp14:editId="122EC2B7">
                <wp:simplePos x="0" y="0"/>
                <wp:positionH relativeFrom="column">
                  <wp:posOffset>603662</wp:posOffset>
                </wp:positionH>
                <wp:positionV relativeFrom="paragraph">
                  <wp:posOffset>1896885</wp:posOffset>
                </wp:positionV>
                <wp:extent cx="57488" cy="395851"/>
                <wp:effectExtent l="0" t="0" r="0" b="0"/>
                <wp:wrapNone/>
                <wp:docPr id="677057307" name="矩形 1"/>
                <wp:cNvGraphicFramePr/>
                <a:graphic xmlns:a="http://schemas.openxmlformats.org/drawingml/2006/main">
                  <a:graphicData uri="http://schemas.microsoft.com/office/word/2010/wordprocessingShape">
                    <wps:wsp>
                      <wps:cNvSpPr/>
                      <wps:spPr>
                        <a:xfrm>
                          <a:off x="0" y="0"/>
                          <a:ext cx="57488" cy="395851"/>
                        </a:xfrm>
                        <a:prstGeom prst="rect">
                          <a:avLst/>
                        </a:prstGeom>
                        <a:grpFill/>
                        <a:ln w="12700" cap="flat" cmpd="sng" algn="ctr">
                          <a:noFill/>
                          <a:prstDash val="solid"/>
                          <a:miter lim="800000"/>
                        </a:ln>
                        <a:effectLst/>
                      </wps:spPr>
                      <wps:bodyPr rtlCol="0" anchor="ctr"/>
                    </wps:wsp>
                  </a:graphicData>
                </a:graphic>
              </wp:anchor>
            </w:drawing>
          </mc:Choice>
          <mc:Fallback>
            <w:pict>
              <v:rect w14:anchorId="30DF3CDE" id="矩形 1" o:spid="_x0000_s1026" style="position:absolute;margin-left:47.55pt;margin-top:149.35pt;width:4.55pt;height:31.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" filled="f" stroked="f" strokeweight="1pt"/>
            </w:pict>
          </mc:Fallback>
        </mc:AlternateContent>
      </w:r>
      <w:r w:rsidR="00D55547">
        <w:rPr>
          <w:noProof/>
        </w:rPr>
        <mc:AlternateContent>
          <mc:Choice Requires="wps">
            <w:drawing>
              <wp:anchor distT="0" distB="0" distL="114300" distR="114300" simplePos="0" relativeHeight="251691008" behindDoc="0" locked="0" layoutInCell="1" allowOverlap="1" wp14:anchorId="4E104C81" wp14:editId="26F090AB">
                <wp:simplePos x="0" y="0"/>
                <wp:positionH relativeFrom="column">
                  <wp:posOffset>451485</wp:posOffset>
                </wp:positionH>
                <wp:positionV relativeFrom="paragraph">
                  <wp:posOffset>1744980</wp:posOffset>
                </wp:positionV>
                <wp:extent cx="57150" cy="395605"/>
                <wp:effectExtent l="0" t="0" r="0" b="0"/>
                <wp:wrapNone/>
                <wp:docPr id="1117907935" name="矩形 4"/>
                <wp:cNvGraphicFramePr/>
                <a:graphic xmlns:a="http://schemas.openxmlformats.org/drawingml/2006/main">
                  <a:graphicData uri="http://schemas.microsoft.com/office/word/2010/wordprocessingShape">
                    <wps:wsp>
                      <wps:cNvSpPr/>
                      <wps:spPr>
                        <a:xfrm>
                          <a:off x="0" y="0"/>
                          <a:ext cx="57150" cy="395605"/>
                        </a:xfrm>
                        <a:prstGeom prst="rect">
                          <a:avLst/>
                        </a:prstGeom>
                        <a:grpFill/>
                        <a:ln w="12700" cap="flat" cmpd="sng" algn="ctr">
                          <a:noFill/>
                          <a:prstDash val="solid"/>
                          <a:miter lim="800000"/>
                        </a:ln>
                        <a:effectLst/>
                      </wps:spPr>
                      <wps:bodyPr rtlCol="0" anchor="ctr"/>
                    </wps:wsp>
                  </a:graphicData>
                </a:graphic>
              </wp:anchor>
            </w:drawing>
          </mc:Choice>
          <mc:Fallback>
            <w:pict>
              <v:rect w14:anchorId="7A1DB57F" id="矩形 4" o:spid="_x0000_s1026" style="position:absolute;margin-left:35.55pt;margin-top:137.4pt;width:4.5pt;height:31.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" filled="f" stroked="f" strokeweight="1pt"/>
            </w:pict>
          </mc:Fallback>
        </mc:AlternateContent>
      </w:r>
      <w:r w:rsidR="00D55547">
        <w:rPr>
          <w:noProof/>
        </w:rPr>
        <mc:AlternateContent>
          <mc:Choice Requires="wps">
            <w:drawing>
              <wp:anchor distT="0" distB="0" distL="114300" distR="114300" simplePos="0" relativeHeight="251685888" behindDoc="0" locked="0" layoutInCell="1" allowOverlap="1" wp14:anchorId="315DCC18" wp14:editId="6CB2608C">
                <wp:simplePos x="0" y="0"/>
                <wp:positionH relativeFrom="column">
                  <wp:posOffset>6716395</wp:posOffset>
                </wp:positionH>
                <wp:positionV relativeFrom="paragraph">
                  <wp:posOffset>1755775</wp:posOffset>
                </wp:positionV>
                <wp:extent cx="358775" cy="395605"/>
                <wp:effectExtent l="0" t="0" r="0" b="0"/>
                <wp:wrapNone/>
                <wp:docPr id="233035651" name="矩形 3"/>
                <wp:cNvGraphicFramePr/>
                <a:graphic xmlns:a="http://schemas.openxmlformats.org/drawingml/2006/main">
                  <a:graphicData uri="http://schemas.microsoft.com/office/word/2010/wordprocessingShape">
                    <wps:wsp>
                      <wps:cNvSpPr/>
                      <wps:spPr>
                        <a:xfrm>
                          <a:off x="0" y="0"/>
                          <a:ext cx="358775" cy="395605"/>
                        </a:xfrm>
                        <a:prstGeom prst="rect">
                          <a:avLst/>
                        </a:prstGeom>
                        <a:grpFill/>
                        <a:ln w="12700" cap="flat" cmpd="sng" algn="ctr">
                          <a:noFill/>
                          <a:prstDash val="solid"/>
                          <a:miter lim="800000"/>
                        </a:ln>
                        <a:effectLst/>
                      </wps:spPr>
                      <wps:bodyPr rtlCol="0" anchor="ctr"/>
                    </wps:wsp>
                  </a:graphicData>
                </a:graphic>
              </wp:anchor>
            </w:drawing>
          </mc:Choice>
          <mc:Fallback>
            <w:pict>
              <v:rect w14:anchorId="04DB3086" id="矩形 3" o:spid="_x0000_s1026" style="position:absolute;margin-left:528.85pt;margin-top:138.25pt;width:28.25pt;height:31.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" filled="f" stroked="f" strokeweight="1pt"/>
            </w:pict>
          </mc:Fallback>
        </mc:AlternateContent>
      </w:r>
      <w:r w:rsidR="00D55547">
        <w:rPr>
          <w:noProof/>
        </w:rPr>
        <mc:AlternateContent>
          <mc:Choice Requires="wps">
            <w:drawing>
              <wp:anchor distT="0" distB="0" distL="114300" distR="114300" simplePos="0" relativeHeight="251681792" behindDoc="0" locked="0" layoutInCell="1" allowOverlap="1" wp14:anchorId="51FB21E6" wp14:editId="4547C08B">
                <wp:simplePos x="0" y="0"/>
                <wp:positionH relativeFrom="column">
                  <wp:posOffset>6151418</wp:posOffset>
                </wp:positionH>
                <wp:positionV relativeFrom="paragraph">
                  <wp:posOffset>2813817</wp:posOffset>
                </wp:positionV>
                <wp:extent cx="359041" cy="395851"/>
                <wp:effectExtent l="0" t="0" r="0" b="0"/>
                <wp:wrapNone/>
                <wp:docPr id="1484038046" name="矩形 1"/>
                <wp:cNvGraphicFramePr/>
                <a:graphic xmlns:a="http://schemas.openxmlformats.org/drawingml/2006/main">
                  <a:graphicData uri="http://schemas.microsoft.com/office/word/2010/wordprocessingShape">
                    <wps:wsp>
                      <wps:cNvSpPr/>
                      <wps:spPr>
                        <a:xfrm>
                          <a:off x="0" y="0"/>
                          <a:ext cx="359041" cy="395851"/>
                        </a:xfrm>
                        <a:prstGeom prst="rect">
                          <a:avLst/>
                        </a:prstGeom>
                        <a:grpFill/>
                        <a:ln w="12700" cap="flat" cmpd="sng" algn="ctr">
                          <a:noFill/>
                          <a:prstDash val="solid"/>
                          <a:miter lim="800000"/>
                        </a:ln>
                        <a:effectLst/>
                      </wps:spPr>
                      <wps:bodyPr rtlCol="0" anchor="ctr"/>
                    </wps:wsp>
                  </a:graphicData>
                </a:graphic>
              </wp:anchor>
            </w:drawing>
          </mc:Choice>
          <mc:Fallback>
            <w:pict>
              <v:rect w14:anchorId="774EAF5B" id="矩形 1" o:spid="_x0000_s1026" style="position:absolute;margin-left:484.35pt;margin-top:221.55pt;width:28.25pt;height:31.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" filled="f" stroked="f" strokeweight="1pt"/>
            </w:pict>
          </mc:Fallback>
        </mc:AlternateContent>
      </w:r>
      <w:r w:rsidR="00200AF6">
        <w:rPr>
          <w:rFonts w:ascii="微软雅黑 Light" w:eastAsia="微软雅黑 Light" w:hAnsi="微软雅黑 Light" w:cs="Times New Roman" w:hint="eastAsia"/>
          <w:color w:val="000000"/>
          <w:szCs w:val="21"/>
        </w:rPr>
        <w:t xml:space="preserve"> </w:t>
      </w:r>
      <w:r w:rsidR="00467E95">
        <w:rPr>
          <w:noProof/>
        </w:rPr>
        <w:t xml:space="preserve"> </w:t>
      </w:r>
      <w:r w:rsidR="00647F19">
        <w:rPr>
          <w:noProof/>
        </w:rPr>
        <mc:AlternateContent>
          <mc:Choice Requires="wps">
            <w:drawing>
              <wp:anchor distT="0" distB="0" distL="114300" distR="114300" simplePos="0" relativeHeight="251667456" behindDoc="0" locked="0" layoutInCell="1" allowOverlap="1" wp14:anchorId="5CAD5F82" wp14:editId="73394BAD">
                <wp:simplePos x="0" y="0"/>
                <wp:positionH relativeFrom="column">
                  <wp:posOffset>0</wp:posOffset>
                </wp:positionH>
                <wp:positionV relativeFrom="paragraph">
                  <wp:posOffset>-635</wp:posOffset>
                </wp:positionV>
                <wp:extent cx="300942" cy="395861"/>
                <wp:effectExtent l="0" t="0" r="0" b="0"/>
                <wp:wrapNone/>
                <wp:docPr id="192288430" name="矩形 1"/>
                <wp:cNvGraphicFramePr/>
                <a:graphic xmlns:a="http://schemas.openxmlformats.org/drawingml/2006/main">
                  <a:graphicData uri="http://schemas.microsoft.com/office/word/2010/wordprocessingShape">
                    <wps:wsp>
                      <wps:cNvSpPr/>
                      <wps:spPr>
                        <a:xfrm>
                          <a:off x="0" y="0"/>
                          <a:ext cx="300942" cy="395861"/>
                        </a:xfrm>
                        <a:prstGeom prst="rect">
                          <a:avLst/>
                        </a:prstGeom>
                        <a:grpFill/>
                        <a:ln w="12700" cap="flat" cmpd="sng" algn="ctr">
                          <a:noFill/>
                          <a:prstDash val="solid"/>
                          <a:miter lim="800000"/>
                        </a:ln>
                        <a:effectLst/>
                      </wps:spPr>
                      <wps:bodyPr rtlCol="0" anchor="ctr"/>
                    </wps:wsp>
                  </a:graphicData>
                </a:graphic>
              </wp:anchor>
            </w:drawing>
          </mc:Choice>
          <mc:Fallback>
            <w:pict>
              <v:rect w14:anchorId="4FA403AA" id="矩形 1" o:spid="_x0000_s1026" style="position:absolute;margin-left:0;margin-top:-.05pt;width:23.7pt;height:31.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" filled="f" stroked="f" strokeweight="1pt"/>
            </w:pict>
          </mc:Fallback>
        </mc:AlternateContent>
      </w:r>
    </w:p>
    <w:sectPr w:rsidR="00961F63" w:rsidRPr="008E7274">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B8757" w14:textId="77777777" w:rsidR="00E64B62" w:rsidRDefault="00E64B62" w:rsidP="00344427">
      <w:pPr>
        <w:rPr>
          <w:rFonts w:hint="eastAsia"/>
        </w:rPr>
      </w:pPr>
      <w:r>
        <w:separator/>
      </w:r>
    </w:p>
  </w:endnote>
  <w:endnote w:type="continuationSeparator" w:id="0">
    <w:p w14:paraId="75E11ED6" w14:textId="77777777" w:rsidR="00E64B62" w:rsidRDefault="00E64B62" w:rsidP="003444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33D57" w14:textId="77777777" w:rsidR="00E64B62" w:rsidRDefault="00E64B62" w:rsidP="00344427">
      <w:pPr>
        <w:rPr>
          <w:rFonts w:hint="eastAsia"/>
        </w:rPr>
      </w:pPr>
      <w:r>
        <w:separator/>
      </w:r>
    </w:p>
  </w:footnote>
  <w:footnote w:type="continuationSeparator" w:id="0">
    <w:p w14:paraId="6D9F8349" w14:textId="77777777" w:rsidR="00E64B62" w:rsidRDefault="00E64B62" w:rsidP="0034442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A40F5F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D655020"/>
    <w:multiLevelType w:val="hybridMultilevel"/>
    <w:tmpl w:val="B224AABC"/>
    <w:lvl w:ilvl="0" w:tplc="9BEE6D4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5941F5"/>
    <w:multiLevelType w:val="multilevel"/>
    <w:tmpl w:val="4CB0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55052F"/>
    <w:multiLevelType w:val="hybridMultilevel"/>
    <w:tmpl w:val="82F8EE86"/>
    <w:lvl w:ilvl="0" w:tplc="4CEA2C9A">
      <w:numFmt w:val="bullet"/>
      <w:lvlText w:val="•"/>
      <w:lvlJc w:val="left"/>
      <w:pPr>
        <w:ind w:left="1620" w:hanging="360"/>
      </w:pPr>
      <w:rPr>
        <w:rFonts w:ascii="等线" w:eastAsia="等线" w:hAnsi="等线" w:cs="Arial" w:hint="eastAsia"/>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4" w15:restartNumberingAfterBreak="0">
    <w:nsid w:val="60BB296B"/>
    <w:multiLevelType w:val="hybridMultilevel"/>
    <w:tmpl w:val="DCBC9BAE"/>
    <w:lvl w:ilvl="0" w:tplc="0D3CFA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4228532">
    <w:abstractNumId w:val="3"/>
  </w:num>
  <w:num w:numId="2" w16cid:durableId="1505703299">
    <w:abstractNumId w:val="0"/>
  </w:num>
  <w:num w:numId="3" w16cid:durableId="402071448">
    <w:abstractNumId w:val="2"/>
  </w:num>
  <w:num w:numId="4" w16cid:durableId="1798989962">
    <w:abstractNumId w:val="1"/>
  </w:num>
  <w:num w:numId="5" w16cid:durableId="290133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7733D0"/>
    <w:rsid w:val="00006B1E"/>
    <w:rsid w:val="000311E0"/>
    <w:rsid w:val="00031252"/>
    <w:rsid w:val="00041EFC"/>
    <w:rsid w:val="0007134A"/>
    <w:rsid w:val="000751EA"/>
    <w:rsid w:val="00080BB6"/>
    <w:rsid w:val="00087EAB"/>
    <w:rsid w:val="00090973"/>
    <w:rsid w:val="000979C6"/>
    <w:rsid w:val="000B2037"/>
    <w:rsid w:val="000D242E"/>
    <w:rsid w:val="000E22AE"/>
    <w:rsid w:val="000E66E0"/>
    <w:rsid w:val="000E70AC"/>
    <w:rsid w:val="000F78CC"/>
    <w:rsid w:val="00103F12"/>
    <w:rsid w:val="0010526F"/>
    <w:rsid w:val="00113A32"/>
    <w:rsid w:val="0011454A"/>
    <w:rsid w:val="00116110"/>
    <w:rsid w:val="0012125C"/>
    <w:rsid w:val="00152BF3"/>
    <w:rsid w:val="001532FB"/>
    <w:rsid w:val="0019443B"/>
    <w:rsid w:val="001A038E"/>
    <w:rsid w:val="001B1D1F"/>
    <w:rsid w:val="001D3B4D"/>
    <w:rsid w:val="001E034D"/>
    <w:rsid w:val="001E6ECA"/>
    <w:rsid w:val="00200AF6"/>
    <w:rsid w:val="00252F2C"/>
    <w:rsid w:val="002824A9"/>
    <w:rsid w:val="00286F66"/>
    <w:rsid w:val="00294B41"/>
    <w:rsid w:val="002B5E65"/>
    <w:rsid w:val="002D4E07"/>
    <w:rsid w:val="002F52C7"/>
    <w:rsid w:val="00304E1B"/>
    <w:rsid w:val="00305BF8"/>
    <w:rsid w:val="00312D3A"/>
    <w:rsid w:val="00312D83"/>
    <w:rsid w:val="00344427"/>
    <w:rsid w:val="0036259D"/>
    <w:rsid w:val="00364B46"/>
    <w:rsid w:val="00366B99"/>
    <w:rsid w:val="00376CB2"/>
    <w:rsid w:val="00396899"/>
    <w:rsid w:val="003C0A0F"/>
    <w:rsid w:val="003D3444"/>
    <w:rsid w:val="00403385"/>
    <w:rsid w:val="00412213"/>
    <w:rsid w:val="00414BFC"/>
    <w:rsid w:val="00454B7F"/>
    <w:rsid w:val="00454FBB"/>
    <w:rsid w:val="00467E95"/>
    <w:rsid w:val="00492AED"/>
    <w:rsid w:val="004A4021"/>
    <w:rsid w:val="004B06EC"/>
    <w:rsid w:val="004B0CCD"/>
    <w:rsid w:val="004B4D4B"/>
    <w:rsid w:val="004C621B"/>
    <w:rsid w:val="00510F39"/>
    <w:rsid w:val="00521A2A"/>
    <w:rsid w:val="0052241B"/>
    <w:rsid w:val="00536306"/>
    <w:rsid w:val="005B5CE8"/>
    <w:rsid w:val="005D42D6"/>
    <w:rsid w:val="005D62C0"/>
    <w:rsid w:val="005E607E"/>
    <w:rsid w:val="005E6256"/>
    <w:rsid w:val="005F0ECA"/>
    <w:rsid w:val="006050B0"/>
    <w:rsid w:val="0060689D"/>
    <w:rsid w:val="00613512"/>
    <w:rsid w:val="00625E88"/>
    <w:rsid w:val="0063045D"/>
    <w:rsid w:val="00634091"/>
    <w:rsid w:val="00647F19"/>
    <w:rsid w:val="0065222F"/>
    <w:rsid w:val="00663B7A"/>
    <w:rsid w:val="006805A7"/>
    <w:rsid w:val="00681E0D"/>
    <w:rsid w:val="006844DC"/>
    <w:rsid w:val="006B47F6"/>
    <w:rsid w:val="006B6FF2"/>
    <w:rsid w:val="006C28E7"/>
    <w:rsid w:val="007011F0"/>
    <w:rsid w:val="00712A94"/>
    <w:rsid w:val="00712E98"/>
    <w:rsid w:val="00716DB1"/>
    <w:rsid w:val="007305F3"/>
    <w:rsid w:val="00736335"/>
    <w:rsid w:val="00750E62"/>
    <w:rsid w:val="00753D44"/>
    <w:rsid w:val="007640CF"/>
    <w:rsid w:val="007734F0"/>
    <w:rsid w:val="00775111"/>
    <w:rsid w:val="00781808"/>
    <w:rsid w:val="00796610"/>
    <w:rsid w:val="007C5982"/>
    <w:rsid w:val="007E16D2"/>
    <w:rsid w:val="007E72CA"/>
    <w:rsid w:val="007F2444"/>
    <w:rsid w:val="007F6BBE"/>
    <w:rsid w:val="0081465B"/>
    <w:rsid w:val="00843038"/>
    <w:rsid w:val="00844513"/>
    <w:rsid w:val="0085047A"/>
    <w:rsid w:val="0087097B"/>
    <w:rsid w:val="00874ACB"/>
    <w:rsid w:val="00874EA9"/>
    <w:rsid w:val="00875CC5"/>
    <w:rsid w:val="008875E2"/>
    <w:rsid w:val="008C4582"/>
    <w:rsid w:val="008E3C08"/>
    <w:rsid w:val="008E7274"/>
    <w:rsid w:val="009067FC"/>
    <w:rsid w:val="0091463F"/>
    <w:rsid w:val="00923ED2"/>
    <w:rsid w:val="0093666A"/>
    <w:rsid w:val="0094508A"/>
    <w:rsid w:val="00951C77"/>
    <w:rsid w:val="009532B7"/>
    <w:rsid w:val="0096147E"/>
    <w:rsid w:val="0096191C"/>
    <w:rsid w:val="00961F63"/>
    <w:rsid w:val="00965D53"/>
    <w:rsid w:val="00967F66"/>
    <w:rsid w:val="0097161C"/>
    <w:rsid w:val="009768CE"/>
    <w:rsid w:val="00982982"/>
    <w:rsid w:val="00991565"/>
    <w:rsid w:val="00995D49"/>
    <w:rsid w:val="009A53BF"/>
    <w:rsid w:val="009A7530"/>
    <w:rsid w:val="009D7CC9"/>
    <w:rsid w:val="009E0B68"/>
    <w:rsid w:val="009E6D44"/>
    <w:rsid w:val="009E71FC"/>
    <w:rsid w:val="00A003ED"/>
    <w:rsid w:val="00A3069E"/>
    <w:rsid w:val="00A45909"/>
    <w:rsid w:val="00A965CE"/>
    <w:rsid w:val="00AA6931"/>
    <w:rsid w:val="00AC01B4"/>
    <w:rsid w:val="00AC1DB7"/>
    <w:rsid w:val="00AC2BAC"/>
    <w:rsid w:val="00AD1760"/>
    <w:rsid w:val="00AE6AC8"/>
    <w:rsid w:val="00AF17AD"/>
    <w:rsid w:val="00B02C2D"/>
    <w:rsid w:val="00B11F8F"/>
    <w:rsid w:val="00B253C0"/>
    <w:rsid w:val="00B26C2F"/>
    <w:rsid w:val="00B314FB"/>
    <w:rsid w:val="00B37F78"/>
    <w:rsid w:val="00B404E9"/>
    <w:rsid w:val="00B506D1"/>
    <w:rsid w:val="00B54FDE"/>
    <w:rsid w:val="00B63B08"/>
    <w:rsid w:val="00B726D0"/>
    <w:rsid w:val="00B72D93"/>
    <w:rsid w:val="00B80C5D"/>
    <w:rsid w:val="00B81A8F"/>
    <w:rsid w:val="00B84025"/>
    <w:rsid w:val="00B95C56"/>
    <w:rsid w:val="00BB253C"/>
    <w:rsid w:val="00BB53B4"/>
    <w:rsid w:val="00BB6911"/>
    <w:rsid w:val="00BE70DB"/>
    <w:rsid w:val="00C00A70"/>
    <w:rsid w:val="00C02E61"/>
    <w:rsid w:val="00C03DAF"/>
    <w:rsid w:val="00C1142D"/>
    <w:rsid w:val="00C13D6C"/>
    <w:rsid w:val="00C2605F"/>
    <w:rsid w:val="00C26F8D"/>
    <w:rsid w:val="00C415F1"/>
    <w:rsid w:val="00C41F7A"/>
    <w:rsid w:val="00C7043A"/>
    <w:rsid w:val="00C933E8"/>
    <w:rsid w:val="00C93FCD"/>
    <w:rsid w:val="00C9439C"/>
    <w:rsid w:val="00CB1ACF"/>
    <w:rsid w:val="00CB424B"/>
    <w:rsid w:val="00CB67E1"/>
    <w:rsid w:val="00CF78AC"/>
    <w:rsid w:val="00D02C03"/>
    <w:rsid w:val="00D10B29"/>
    <w:rsid w:val="00D131C3"/>
    <w:rsid w:val="00D15F82"/>
    <w:rsid w:val="00D425BB"/>
    <w:rsid w:val="00D55547"/>
    <w:rsid w:val="00D62E5B"/>
    <w:rsid w:val="00D64267"/>
    <w:rsid w:val="00D96AA3"/>
    <w:rsid w:val="00DA497E"/>
    <w:rsid w:val="00DC125E"/>
    <w:rsid w:val="00DC4554"/>
    <w:rsid w:val="00E202BB"/>
    <w:rsid w:val="00E22D66"/>
    <w:rsid w:val="00E418F6"/>
    <w:rsid w:val="00E64B62"/>
    <w:rsid w:val="00E74760"/>
    <w:rsid w:val="00EB2AE7"/>
    <w:rsid w:val="00EB72FA"/>
    <w:rsid w:val="00ED3FA7"/>
    <w:rsid w:val="00F05A2C"/>
    <w:rsid w:val="00F07CF0"/>
    <w:rsid w:val="00F247B5"/>
    <w:rsid w:val="00F27812"/>
    <w:rsid w:val="00F31245"/>
    <w:rsid w:val="00F34A1E"/>
    <w:rsid w:val="00F418BF"/>
    <w:rsid w:val="00F527EF"/>
    <w:rsid w:val="00F554EA"/>
    <w:rsid w:val="00F713D6"/>
    <w:rsid w:val="00F72252"/>
    <w:rsid w:val="00F865D0"/>
    <w:rsid w:val="00F95B5F"/>
    <w:rsid w:val="00FE65B2"/>
    <w:rsid w:val="00FF285C"/>
    <w:rsid w:val="11776A74"/>
    <w:rsid w:val="6C7733D0"/>
    <w:rsid w:val="70841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2861079"/>
  <w15:docId w15:val="{8C3788DC-8824-4690-B3F7-9150884A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B53B4"/>
    <w:pPr>
      <w:widowControl w:val="0"/>
      <w:jc w:val="both"/>
    </w:pPr>
    <w:rPr>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444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4427"/>
    <w:rPr>
      <w:kern w:val="2"/>
      <w:sz w:val="18"/>
      <w:szCs w:val="18"/>
    </w:rPr>
  </w:style>
  <w:style w:type="paragraph" w:styleId="a6">
    <w:name w:val="footer"/>
    <w:basedOn w:val="a0"/>
    <w:link w:val="a7"/>
    <w:uiPriority w:val="99"/>
    <w:unhideWhenUsed/>
    <w:rsid w:val="00344427"/>
    <w:pPr>
      <w:tabs>
        <w:tab w:val="center" w:pos="4153"/>
        <w:tab w:val="right" w:pos="8306"/>
      </w:tabs>
      <w:snapToGrid w:val="0"/>
      <w:jc w:val="left"/>
    </w:pPr>
    <w:rPr>
      <w:sz w:val="18"/>
      <w:szCs w:val="18"/>
    </w:rPr>
  </w:style>
  <w:style w:type="character" w:customStyle="1" w:styleId="a7">
    <w:name w:val="页脚 字符"/>
    <w:basedOn w:val="a1"/>
    <w:link w:val="a6"/>
    <w:uiPriority w:val="99"/>
    <w:rsid w:val="00344427"/>
    <w:rPr>
      <w:kern w:val="2"/>
      <w:sz w:val="18"/>
      <w:szCs w:val="18"/>
    </w:rPr>
  </w:style>
  <w:style w:type="paragraph" w:styleId="a8">
    <w:name w:val="List Paragraph"/>
    <w:basedOn w:val="a0"/>
    <w:uiPriority w:val="99"/>
    <w:rsid w:val="00EB2AE7"/>
    <w:pPr>
      <w:ind w:firstLineChars="200" w:firstLine="420"/>
    </w:pPr>
  </w:style>
  <w:style w:type="paragraph" w:styleId="a">
    <w:name w:val="List Bullet"/>
    <w:basedOn w:val="a0"/>
    <w:uiPriority w:val="99"/>
    <w:unhideWhenUsed/>
    <w:rsid w:val="00B506D1"/>
    <w:pPr>
      <w:numPr>
        <w:numId w:val="2"/>
      </w:numPr>
      <w:contextualSpacing/>
    </w:pPr>
  </w:style>
  <w:style w:type="character" w:styleId="HTML">
    <w:name w:val="HTML Code"/>
    <w:basedOn w:val="a1"/>
    <w:uiPriority w:val="99"/>
    <w:semiHidden/>
    <w:unhideWhenUsed/>
    <w:rsid w:val="00F865D0"/>
    <w:rPr>
      <w:rFonts w:ascii="宋体" w:eastAsia="宋体" w:hAnsi="宋体" w:cs="宋体"/>
      <w:sz w:val="24"/>
      <w:szCs w:val="24"/>
    </w:rPr>
  </w:style>
  <w:style w:type="paragraph" w:styleId="a9">
    <w:name w:val="Normal (Web)"/>
    <w:basedOn w:val="a0"/>
    <w:uiPriority w:val="99"/>
    <w:semiHidden/>
    <w:unhideWhenUsed/>
    <w:rsid w:val="00C1142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1"/>
    <w:uiPriority w:val="22"/>
    <w:qFormat/>
    <w:rsid w:val="00C1142D"/>
    <w:rPr>
      <w:b/>
      <w:bCs/>
    </w:rPr>
  </w:style>
  <w:style w:type="character" w:styleId="ab">
    <w:name w:val="Hyperlink"/>
    <w:basedOn w:val="a1"/>
    <w:uiPriority w:val="99"/>
    <w:unhideWhenUsed/>
    <w:rsid w:val="00CB67E1"/>
    <w:rPr>
      <w:color w:val="0563C1" w:themeColor="hyperlink"/>
      <w:u w:val="single"/>
    </w:rPr>
  </w:style>
  <w:style w:type="character" w:styleId="ac">
    <w:name w:val="Unresolved Mention"/>
    <w:basedOn w:val="a1"/>
    <w:uiPriority w:val="99"/>
    <w:semiHidden/>
    <w:unhideWhenUsed/>
    <w:rsid w:val="00CB6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431787">
      <w:bodyDiv w:val="1"/>
      <w:marLeft w:val="0"/>
      <w:marRight w:val="0"/>
      <w:marTop w:val="0"/>
      <w:marBottom w:val="0"/>
      <w:divBdr>
        <w:top w:val="none" w:sz="0" w:space="0" w:color="auto"/>
        <w:left w:val="none" w:sz="0" w:space="0" w:color="auto"/>
        <w:bottom w:val="none" w:sz="0" w:space="0" w:color="auto"/>
        <w:right w:val="none" w:sz="0" w:space="0" w:color="auto"/>
      </w:divBdr>
    </w:div>
    <w:div w:id="428164419">
      <w:bodyDiv w:val="1"/>
      <w:marLeft w:val="0"/>
      <w:marRight w:val="0"/>
      <w:marTop w:val="0"/>
      <w:marBottom w:val="0"/>
      <w:divBdr>
        <w:top w:val="none" w:sz="0" w:space="0" w:color="auto"/>
        <w:left w:val="none" w:sz="0" w:space="0" w:color="auto"/>
        <w:bottom w:val="none" w:sz="0" w:space="0" w:color="auto"/>
        <w:right w:val="none" w:sz="0" w:space="0" w:color="auto"/>
      </w:divBdr>
    </w:div>
    <w:div w:id="458645784">
      <w:bodyDiv w:val="1"/>
      <w:marLeft w:val="0"/>
      <w:marRight w:val="0"/>
      <w:marTop w:val="0"/>
      <w:marBottom w:val="0"/>
      <w:divBdr>
        <w:top w:val="none" w:sz="0" w:space="0" w:color="auto"/>
        <w:left w:val="none" w:sz="0" w:space="0" w:color="auto"/>
        <w:bottom w:val="none" w:sz="0" w:space="0" w:color="auto"/>
        <w:right w:val="none" w:sz="0" w:space="0" w:color="auto"/>
      </w:divBdr>
    </w:div>
    <w:div w:id="1130442746">
      <w:bodyDiv w:val="1"/>
      <w:marLeft w:val="0"/>
      <w:marRight w:val="0"/>
      <w:marTop w:val="0"/>
      <w:marBottom w:val="0"/>
      <w:divBdr>
        <w:top w:val="none" w:sz="0" w:space="0" w:color="auto"/>
        <w:left w:val="none" w:sz="0" w:space="0" w:color="auto"/>
        <w:bottom w:val="none" w:sz="0" w:space="0" w:color="auto"/>
        <w:right w:val="none" w:sz="0" w:space="0" w:color="auto"/>
      </w:divBdr>
    </w:div>
    <w:div w:id="1266570272">
      <w:bodyDiv w:val="1"/>
      <w:marLeft w:val="0"/>
      <w:marRight w:val="0"/>
      <w:marTop w:val="0"/>
      <w:marBottom w:val="0"/>
      <w:divBdr>
        <w:top w:val="none" w:sz="0" w:space="0" w:color="auto"/>
        <w:left w:val="none" w:sz="0" w:space="0" w:color="auto"/>
        <w:bottom w:val="none" w:sz="0" w:space="0" w:color="auto"/>
        <w:right w:val="none" w:sz="0" w:space="0" w:color="auto"/>
      </w:divBdr>
    </w:div>
    <w:div w:id="1446533711">
      <w:bodyDiv w:val="1"/>
      <w:marLeft w:val="0"/>
      <w:marRight w:val="0"/>
      <w:marTop w:val="0"/>
      <w:marBottom w:val="0"/>
      <w:divBdr>
        <w:top w:val="none" w:sz="0" w:space="0" w:color="auto"/>
        <w:left w:val="none" w:sz="0" w:space="0" w:color="auto"/>
        <w:bottom w:val="none" w:sz="0" w:space="0" w:color="auto"/>
        <w:right w:val="none" w:sz="0" w:space="0" w:color="auto"/>
      </w:divBdr>
    </w:div>
    <w:div w:id="1602104771">
      <w:bodyDiv w:val="1"/>
      <w:marLeft w:val="0"/>
      <w:marRight w:val="0"/>
      <w:marTop w:val="0"/>
      <w:marBottom w:val="0"/>
      <w:divBdr>
        <w:top w:val="none" w:sz="0" w:space="0" w:color="auto"/>
        <w:left w:val="none" w:sz="0" w:space="0" w:color="auto"/>
        <w:bottom w:val="none" w:sz="0" w:space="0" w:color="auto"/>
        <w:right w:val="none" w:sz="0" w:space="0" w:color="auto"/>
      </w:divBdr>
    </w:div>
    <w:div w:id="1656836703">
      <w:bodyDiv w:val="1"/>
      <w:marLeft w:val="0"/>
      <w:marRight w:val="0"/>
      <w:marTop w:val="0"/>
      <w:marBottom w:val="0"/>
      <w:divBdr>
        <w:top w:val="none" w:sz="0" w:space="0" w:color="auto"/>
        <w:left w:val="none" w:sz="0" w:space="0" w:color="auto"/>
        <w:bottom w:val="none" w:sz="0" w:space="0" w:color="auto"/>
        <w:right w:val="none" w:sz="0" w:space="0" w:color="auto"/>
      </w:divBdr>
    </w:div>
    <w:div w:id="1798454130">
      <w:bodyDiv w:val="1"/>
      <w:marLeft w:val="0"/>
      <w:marRight w:val="0"/>
      <w:marTop w:val="0"/>
      <w:marBottom w:val="0"/>
      <w:divBdr>
        <w:top w:val="none" w:sz="0" w:space="0" w:color="auto"/>
        <w:left w:val="none" w:sz="0" w:space="0" w:color="auto"/>
        <w:bottom w:val="none" w:sz="0" w:space="0" w:color="auto"/>
        <w:right w:val="none" w:sz="0" w:space="0" w:color="auto"/>
      </w:divBdr>
    </w:div>
    <w:div w:id="1962226412">
      <w:bodyDiv w:val="1"/>
      <w:marLeft w:val="0"/>
      <w:marRight w:val="0"/>
      <w:marTop w:val="0"/>
      <w:marBottom w:val="0"/>
      <w:divBdr>
        <w:top w:val="none" w:sz="0" w:space="0" w:color="auto"/>
        <w:left w:val="none" w:sz="0" w:space="0" w:color="auto"/>
        <w:bottom w:val="none" w:sz="0" w:space="0" w:color="auto"/>
        <w:right w:val="none" w:sz="0" w:space="0" w:color="auto"/>
      </w:divBdr>
    </w:div>
    <w:div w:id="2027321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ZhangYuQiao326/study-nodes/tree/main/study" TargetMode="External"/><Relationship Id="rId4" Type="http://schemas.openxmlformats.org/officeDocument/2006/relationships/styles" Target="styles.xml"/><Relationship Id="rId9" Type="http://schemas.openxmlformats.org/officeDocument/2006/relationships/hyperlink" Target="https://github.com/ZhangYuQiao326/study-nodes/tree/main/study" TargetMode="Externa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ujie\AppData\Roaming\kingsoft\office6\templates\download\842b4ce8-362d-a946-9f33-2ce41064f0b5\&#30740;&#31350;&#29983;&#22797;&#3579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289ED10-2B8F-42D1-BDF2-4DA8B55816D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研究生复试简历.docx</Template>
  <TotalTime>0</TotalTime>
  <Pages>2</Pages>
  <Words>1</Words>
  <Characters>1</Characters>
  <Application>Microsoft Office Word</Application>
  <DocSecurity>0</DocSecurity>
  <Lines>22</Lines>
  <Paragraphs>1</Paragraphs>
  <ScaleCrop>false</ScaleCrop>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胡老师-考研</dc:creator>
  <cp:keywords/>
  <dc:description/>
  <cp:lastModifiedBy>宇乔 张</cp:lastModifiedBy>
  <cp:revision>2</cp:revision>
  <cp:lastPrinted>2024-08-09T03:09:00Z</cp:lastPrinted>
  <dcterms:created xsi:type="dcterms:W3CDTF">2024-09-20T12:15:00Z</dcterms:created>
  <dcterms:modified xsi:type="dcterms:W3CDTF">2024-09-20T12:15:00Z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